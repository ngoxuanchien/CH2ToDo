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5B40" w14:textId="77777777" w:rsidR="003548A8" w:rsidRDefault="003548A8" w:rsidP="003548A8">
      <w:pPr>
        <w:rPr>
          <w:lang w:val="en-US"/>
        </w:rPr>
      </w:pPr>
    </w:p>
    <w:p w14:paraId="20D170BB" w14:textId="77777777" w:rsidR="00301562" w:rsidRDefault="00301562" w:rsidP="003548A8">
      <w:pPr>
        <w:rPr>
          <w:lang w:val="en-US"/>
        </w:rPr>
      </w:pPr>
    </w:p>
    <w:p w14:paraId="1DDE7E8B" w14:textId="77777777" w:rsidR="00301562" w:rsidRDefault="00301562" w:rsidP="003548A8">
      <w:pPr>
        <w:rPr>
          <w:lang w:val="en-US"/>
        </w:rPr>
      </w:pPr>
    </w:p>
    <w:p w14:paraId="7BA94E58" w14:textId="77777777" w:rsidR="00301562" w:rsidRDefault="00301562" w:rsidP="003548A8">
      <w:pPr>
        <w:rPr>
          <w:lang w:val="en-US"/>
        </w:rPr>
      </w:pPr>
    </w:p>
    <w:p w14:paraId="292F7A7C" w14:textId="77777777" w:rsidR="00301562" w:rsidRDefault="00301562" w:rsidP="003548A8">
      <w:pPr>
        <w:rPr>
          <w:lang w:val="en-US"/>
        </w:rPr>
      </w:pPr>
    </w:p>
    <w:p w14:paraId="1D7AABE9" w14:textId="77777777" w:rsidR="00301562" w:rsidRDefault="00301562" w:rsidP="003548A8">
      <w:pPr>
        <w:rPr>
          <w:lang w:val="en-US"/>
        </w:rPr>
      </w:pPr>
    </w:p>
    <w:p w14:paraId="0621BA5A" w14:textId="77777777" w:rsidR="00301562" w:rsidRDefault="00301562" w:rsidP="003548A8">
      <w:pPr>
        <w:rPr>
          <w:lang w:val="en-US"/>
        </w:rPr>
      </w:pPr>
    </w:p>
    <w:p w14:paraId="56F6C4B8" w14:textId="77777777" w:rsidR="003548A8" w:rsidRPr="003548A8" w:rsidRDefault="003548A8" w:rsidP="003548A8">
      <w:pPr>
        <w:rPr>
          <w:lang w:val="en-US"/>
        </w:rPr>
      </w:pPr>
    </w:p>
    <w:p w14:paraId="53E59F42" w14:textId="3DB73B1B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3D77AE">
        <w:rPr>
          <w:color w:val="0000FF"/>
          <w:lang w:val="en-US"/>
        </w:rPr>
        <w:t>Ứng dụng tạo việc cần làm</w:t>
      </w:r>
    </w:p>
    <w:p w14:paraId="2B1B8DB4" w14:textId="77777777" w:rsidR="007A1DE8" w:rsidRPr="007A1DE8" w:rsidRDefault="007A1DE8" w:rsidP="007A1DE8">
      <w:pPr>
        <w:rPr>
          <w:lang w:val="en-US"/>
        </w:rPr>
      </w:pPr>
    </w:p>
    <w:p w14:paraId="5B180D5A" w14:textId="09C8037E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D77AE">
        <w:rPr>
          <w:rFonts w:ascii="Arial" w:hAnsi="Arial"/>
          <w:color w:val="0000FF"/>
          <w:sz w:val="34"/>
          <w:szCs w:val="30"/>
          <w:lang w:val="en-US"/>
        </w:rPr>
        <w:t>2.0</w:t>
      </w:r>
    </w:p>
    <w:p w14:paraId="44C5232A" w14:textId="77777777" w:rsidR="00D234F3" w:rsidRDefault="00D234F3">
      <w:pPr>
        <w:pStyle w:val="Title"/>
        <w:jc w:val="both"/>
        <w:rPr>
          <w:lang w:val="en-US"/>
        </w:rPr>
      </w:pPr>
    </w:p>
    <w:p w14:paraId="59E2EA8F" w14:textId="77777777" w:rsidR="003548A8" w:rsidRDefault="003548A8" w:rsidP="003548A8">
      <w:pPr>
        <w:rPr>
          <w:lang w:val="en-US"/>
        </w:rPr>
      </w:pPr>
    </w:p>
    <w:p w14:paraId="714D43CB" w14:textId="77777777" w:rsidR="00301562" w:rsidRDefault="00301562" w:rsidP="003548A8">
      <w:pPr>
        <w:rPr>
          <w:lang w:val="en-US"/>
        </w:rPr>
      </w:pPr>
    </w:p>
    <w:p w14:paraId="3C2EA667" w14:textId="77777777" w:rsidR="00301562" w:rsidRDefault="00301562" w:rsidP="003548A8">
      <w:pPr>
        <w:rPr>
          <w:lang w:val="en-US"/>
        </w:rPr>
      </w:pPr>
    </w:p>
    <w:p w14:paraId="64B28738" w14:textId="77777777" w:rsidR="00301562" w:rsidRDefault="00301562" w:rsidP="003548A8">
      <w:pPr>
        <w:rPr>
          <w:lang w:val="en-US"/>
        </w:rPr>
      </w:pPr>
    </w:p>
    <w:p w14:paraId="2FFA6C53" w14:textId="77777777" w:rsidR="00301562" w:rsidRDefault="00301562" w:rsidP="003548A8">
      <w:pPr>
        <w:rPr>
          <w:lang w:val="en-US"/>
        </w:rPr>
      </w:pPr>
    </w:p>
    <w:p w14:paraId="351A8518" w14:textId="77777777" w:rsidR="00301562" w:rsidRDefault="00301562" w:rsidP="003548A8">
      <w:pPr>
        <w:rPr>
          <w:lang w:val="en-US"/>
        </w:rPr>
      </w:pPr>
    </w:p>
    <w:p w14:paraId="5570B47F" w14:textId="77777777" w:rsidR="00301562" w:rsidRDefault="00301562" w:rsidP="003548A8">
      <w:pPr>
        <w:rPr>
          <w:lang w:val="en-US"/>
        </w:rPr>
      </w:pPr>
    </w:p>
    <w:p w14:paraId="5FC9509D" w14:textId="77777777" w:rsidR="00301562" w:rsidRDefault="00301562" w:rsidP="003548A8">
      <w:pPr>
        <w:rPr>
          <w:lang w:val="en-US"/>
        </w:rPr>
      </w:pPr>
    </w:p>
    <w:p w14:paraId="49268721" w14:textId="77777777" w:rsidR="00301562" w:rsidRDefault="00301562" w:rsidP="003548A8">
      <w:pPr>
        <w:rPr>
          <w:lang w:val="en-US"/>
        </w:rPr>
      </w:pPr>
    </w:p>
    <w:p w14:paraId="661ACCA3" w14:textId="77777777" w:rsidR="003548A8" w:rsidRDefault="003548A8" w:rsidP="003548A8">
      <w:pPr>
        <w:rPr>
          <w:lang w:val="en-US"/>
        </w:rPr>
      </w:pPr>
    </w:p>
    <w:p w14:paraId="2D296647" w14:textId="77777777" w:rsidR="003548A8" w:rsidRDefault="003548A8" w:rsidP="003548A8">
      <w:pPr>
        <w:rPr>
          <w:lang w:val="en-US"/>
        </w:rPr>
      </w:pPr>
    </w:p>
    <w:p w14:paraId="28457C33" w14:textId="77777777" w:rsidR="003548A8" w:rsidRDefault="003548A8" w:rsidP="003548A8">
      <w:pPr>
        <w:rPr>
          <w:lang w:val="en-US"/>
        </w:rPr>
      </w:pPr>
    </w:p>
    <w:p w14:paraId="0CBA722B" w14:textId="77777777" w:rsidR="003548A8" w:rsidRDefault="003548A8" w:rsidP="003548A8">
      <w:pPr>
        <w:rPr>
          <w:lang w:val="en-US"/>
        </w:rPr>
      </w:pPr>
    </w:p>
    <w:p w14:paraId="67BA9397" w14:textId="77777777" w:rsidR="003548A8" w:rsidRDefault="003548A8" w:rsidP="003548A8">
      <w:pPr>
        <w:rPr>
          <w:lang w:val="en-US"/>
        </w:rPr>
      </w:pPr>
    </w:p>
    <w:p w14:paraId="7BBCFBF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3CA814B" w14:textId="12737DA0" w:rsidR="003D77AE" w:rsidRDefault="003D77AE" w:rsidP="003D77A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bookmarkStart w:id="0" w:name="OLE_LINK5"/>
      <w:bookmarkStart w:id="1" w:name="OLE_LINK6"/>
      <w:bookmarkStart w:id="2" w:name="OLE_LINK30"/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4ACEF236" w14:textId="77777777" w:rsidR="003D77AE" w:rsidRPr="00F07321" w:rsidRDefault="003D77AE" w:rsidP="003D77AE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3D77AE" w:rsidRPr="00F07321">
          <w:headerReference w:type="default" r:id="rId7"/>
          <w:footerReference w:type="default" r:id="rId8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20120073 – Văn Lý Hải</w:t>
      </w:r>
    </w:p>
    <w:p w14:paraId="6864E36D" w14:textId="002EE4E7" w:rsidR="007A1DE8" w:rsidRPr="007A1DE8" w:rsidRDefault="007A1DE8" w:rsidP="003D77AE">
      <w:pPr>
        <w:jc w:val="center"/>
        <w:rPr>
          <w:rFonts w:ascii="Arial" w:eastAsia="SimSun" w:hAnsi="Arial"/>
          <w:b/>
          <w:sz w:val="36"/>
          <w:lang w:val="en-US"/>
        </w:rPr>
      </w:pPr>
      <w:bookmarkStart w:id="3" w:name="OLE_LINK68"/>
      <w:bookmarkStart w:id="4" w:name="OLE_LINK69"/>
      <w:bookmarkEnd w:id="0"/>
      <w:bookmarkEnd w:id="1"/>
      <w:bookmarkEnd w:id="2"/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175B98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AB66E16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E76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64E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4EAF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8036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3D77AE" w:rsidRPr="000C0CA8" w14:paraId="65E64261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A37A0" w14:textId="073B56DF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697350">
              <w:rPr>
                <w:rFonts w:eastAsia="SimSun"/>
                <w:color w:val="0000FF"/>
                <w:lang w:val="en-US"/>
              </w:rPr>
              <w:t>8</w:t>
            </w:r>
            <w:r>
              <w:rPr>
                <w:rFonts w:eastAsia="SimSun"/>
                <w:color w:val="0000FF"/>
                <w:lang w:val="en-US"/>
              </w:rPr>
              <w:t>/0</w:t>
            </w:r>
            <w:r w:rsidR="00697350">
              <w:rPr>
                <w:rFonts w:eastAsia="SimSun"/>
                <w:color w:val="0000FF"/>
                <w:lang w:val="en-US"/>
              </w:rPr>
              <w:t>6</w:t>
            </w:r>
            <w:r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4FC12" w14:textId="3FBA6666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71D9F" w14:textId="62A58CA7" w:rsidR="003D77AE" w:rsidRPr="0037628A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Phát biểu bài toán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849DC" w14:textId="3C4221CE" w:rsidR="003D77AE" w:rsidRPr="003548A8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6A34650E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6BB0" w14:textId="7B4EDA37" w:rsidR="003D77AE" w:rsidRPr="007A1DE8" w:rsidRDefault="00697350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19</w:t>
            </w:r>
            <w:r w:rsidR="003D77AE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3D77AE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20B8" w14:textId="44BE478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0E41" w14:textId="23A6835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C487" w14:textId="4B8CD2AD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3D77AE" w:rsidRPr="007A1DE8" w14:paraId="5DB8826C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5A738" w14:textId="4800D384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="00697350"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/0</w:t>
            </w:r>
            <w:r w:rsidR="00697350">
              <w:rPr>
                <w:rFonts w:eastAsia="SimSun"/>
                <w:color w:val="0000FF"/>
                <w:lang w:val="en-US"/>
              </w:rPr>
              <w:t>6</w:t>
            </w:r>
            <w:r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D0715" w14:textId="2EB8F529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E25" w14:textId="7A75BF8E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F6026" w14:textId="09B1D964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18BA3C52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0434D" w14:textId="5F6C8483" w:rsidR="003D77AE" w:rsidRPr="007A1DE8" w:rsidRDefault="00697350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</w:t>
            </w:r>
            <w:r w:rsidR="003D77AE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3D77AE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A131" w14:textId="338D0470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7B77" w14:textId="68643B57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35394" w14:textId="48A657FF" w:rsidR="003D77AE" w:rsidRPr="007A1DE8" w:rsidRDefault="003D77AE" w:rsidP="003D77A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3D77AE" w:rsidRPr="007A1DE8" w14:paraId="6B4939EB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A7652" w14:textId="4BAA3198" w:rsidR="003D77AE" w:rsidRDefault="00697350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</w:t>
            </w:r>
            <w:r w:rsidR="003D77AE">
              <w:rPr>
                <w:rFonts w:eastAsia="SimSun"/>
                <w:color w:val="0000FF"/>
                <w:lang w:val="en-US"/>
              </w:rPr>
              <w:t>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A00F5" w14:textId="270FB465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7052" w14:textId="28F229D7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F845" w14:textId="2FE23A92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3D77AE" w:rsidRPr="007A1DE8" w14:paraId="429046A5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64916" w14:textId="3D5EC4DD" w:rsidR="003D77AE" w:rsidRDefault="00697350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</w:t>
            </w:r>
            <w:r w:rsidR="003D77AE">
              <w:rPr>
                <w:rFonts w:eastAsia="SimSun"/>
                <w:color w:val="0000FF"/>
                <w:lang w:val="en-US"/>
              </w:rPr>
              <w:t>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E9208" w14:textId="0C232E1A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09DC" w14:textId="387ADF8F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giao diện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8054D" w14:textId="7CD1FE39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3D77AE" w:rsidRPr="007A1DE8" w14:paraId="63D4EC2F" w14:textId="77777777" w:rsidTr="003D77A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39EE" w14:textId="6F96AAB2" w:rsidR="003D77AE" w:rsidRDefault="00697350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</w:t>
            </w:r>
            <w:r w:rsidR="003D77AE">
              <w:rPr>
                <w:rFonts w:eastAsia="SimSun"/>
                <w:color w:val="0000FF"/>
                <w:lang w:val="en-US"/>
              </w:rPr>
              <w:t>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2B49" w14:textId="01674673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388D4" w14:textId="78109B96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Kết quả thực hiện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09C7" w14:textId="14DCAE0B" w:rsidR="003D77AE" w:rsidRDefault="003D77AE" w:rsidP="003D77A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bookmarkEnd w:id="3"/>
      <w:bookmarkEnd w:id="4"/>
    </w:tbl>
    <w:p w14:paraId="3BA8CA50" w14:textId="77777777" w:rsidR="00A23833" w:rsidRDefault="00A23833" w:rsidP="0031511D">
      <w:pPr>
        <w:pStyle w:val="Title"/>
        <w:rPr>
          <w:lang w:val="en-US"/>
        </w:rPr>
      </w:pPr>
    </w:p>
    <w:p w14:paraId="62C87839" w14:textId="5995BC1A" w:rsidR="003C2F0F" w:rsidRDefault="00DE6909" w:rsidP="00DE6909">
      <w:pPr>
        <w:pStyle w:val="Title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346247F4" w14:textId="32A29B26" w:rsidR="00DE6909" w:rsidRPr="007A1DE8" w:rsidRDefault="00DE6909" w:rsidP="00DE6909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 xml:space="preserve">Bảng </w:t>
      </w:r>
      <w:r>
        <w:rPr>
          <w:rFonts w:ascii="Arial" w:eastAsia="SimSun" w:hAnsi="Arial"/>
          <w:b/>
          <w:sz w:val="36"/>
          <w:lang w:val="en-US"/>
        </w:rPr>
        <w:t xml:space="preserve">đóng góp của các thành viên </w:t>
      </w:r>
    </w:p>
    <w:p w14:paraId="396F1CAE" w14:textId="77777777" w:rsidR="00DE6909" w:rsidRPr="007A1DE8" w:rsidRDefault="00DE6909" w:rsidP="00DE6909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98"/>
        <w:gridCol w:w="2450"/>
      </w:tblGrid>
      <w:tr w:rsidR="00DE6909" w:rsidRPr="007A1DE8" w14:paraId="2CF849D8" w14:textId="77777777" w:rsidTr="00DE69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C0C29" w14:textId="0C9D4B8D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Họ và tên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6FA4" w14:textId="705F4470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MSSV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ABE2" w14:textId="2534993D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Công việc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CFDFB" w14:textId="1587DABF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Phần trăm đóng góp</w:t>
            </w:r>
          </w:p>
        </w:tc>
      </w:tr>
      <w:tr w:rsidR="00DE6909" w:rsidRPr="000C0CA8" w14:paraId="79A7E640" w14:textId="77777777" w:rsidTr="00DE69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5BE22" w14:textId="34A8A845" w:rsidR="00DE6909" w:rsidRPr="003548A8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EFF3" w14:textId="45875CD2" w:rsidR="00DE6909" w:rsidRPr="003548A8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20120046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0FB2" w14:textId="65B99687" w:rsidR="00DE6909" w:rsidRPr="0037628A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Viết API lấy và xử lý dữ liệu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41860" w14:textId="461038BD" w:rsidR="00DE6909" w:rsidRPr="003548A8" w:rsidRDefault="00DE6909" w:rsidP="00D3538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50%</w:t>
            </w:r>
          </w:p>
        </w:tc>
      </w:tr>
      <w:tr w:rsidR="00DE6909" w:rsidRPr="007A1DE8" w14:paraId="0F25C5B0" w14:textId="77777777" w:rsidTr="00DE69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91B1D" w14:textId="70538D44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1F6BC" w14:textId="456043C9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20120073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363E9" w14:textId="295CBC89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Xây dựng giao diện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CC4C7" w14:textId="3409D66A" w:rsidR="00DE6909" w:rsidRPr="007A1DE8" w:rsidRDefault="00DE6909" w:rsidP="00D353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50%</w:t>
            </w:r>
          </w:p>
        </w:tc>
      </w:tr>
    </w:tbl>
    <w:p w14:paraId="03BF7C4D" w14:textId="77777777" w:rsidR="00DE6909" w:rsidRPr="00DE6909" w:rsidRDefault="00DE6909" w:rsidP="00DE6909">
      <w:pPr>
        <w:rPr>
          <w:lang w:val="en-US"/>
        </w:rPr>
      </w:pPr>
    </w:p>
    <w:sectPr w:rsidR="00DE6909" w:rsidRPr="00DE6909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2E39" w14:textId="77777777" w:rsidR="00B63390" w:rsidRDefault="00B63390">
      <w:r>
        <w:separator/>
      </w:r>
    </w:p>
  </w:endnote>
  <w:endnote w:type="continuationSeparator" w:id="0">
    <w:p w14:paraId="263043D2" w14:textId="77777777" w:rsidR="00B63390" w:rsidRDefault="00B6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560E" w14:textId="77777777" w:rsidR="003D77AE" w:rsidRDefault="003D77AE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39C88A53" wp14:editId="5D6F6FBC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75EFD6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1583DC0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0F020A7" wp14:editId="67215A97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145A1D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22BB87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D27A" w14:textId="77777777" w:rsidR="00B63390" w:rsidRDefault="00B63390">
      <w:r>
        <w:separator/>
      </w:r>
    </w:p>
  </w:footnote>
  <w:footnote w:type="continuationSeparator" w:id="0">
    <w:p w14:paraId="1618D557" w14:textId="77777777" w:rsidR="00B63390" w:rsidRDefault="00B6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18E2" w14:textId="77777777" w:rsidR="003D77AE" w:rsidRDefault="003D77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738DBC" wp14:editId="3A111F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4F83CE" id="Freeform 1" o:spid="_x0000_s1026" style="position:absolute;margin-left:0;margin-top:0;width:93.15pt;height:813pt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&#13;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DFB8993" wp14:editId="75D9A62A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975AF6" w14:textId="77777777" w:rsidR="003D77AE" w:rsidRDefault="003D77AE">
    <w:pPr>
      <w:pStyle w:val="Title"/>
      <w:rPr>
        <w:lang w:val="en-US"/>
      </w:rPr>
    </w:pPr>
  </w:p>
  <w:p w14:paraId="6F8974D1" w14:textId="77777777" w:rsidR="003D77AE" w:rsidRDefault="003D77AE">
    <w:pPr>
      <w:rPr>
        <w:lang w:val="en-US"/>
      </w:rPr>
    </w:pPr>
  </w:p>
  <w:p w14:paraId="075373E2" w14:textId="77777777" w:rsidR="003D77AE" w:rsidRDefault="003D77A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791659E" w14:textId="77777777" w:rsidR="003D77AE" w:rsidRDefault="003D77AE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D7C7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EFB57F2" wp14:editId="2B69B276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4710A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52124403">
    <w:abstractNumId w:val="0"/>
  </w:num>
  <w:num w:numId="2" w16cid:durableId="15521870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73107935">
    <w:abstractNumId w:val="20"/>
  </w:num>
  <w:num w:numId="4" w16cid:durableId="1218008506">
    <w:abstractNumId w:val="18"/>
  </w:num>
  <w:num w:numId="5" w16cid:durableId="1606227720">
    <w:abstractNumId w:val="21"/>
  </w:num>
  <w:num w:numId="6" w16cid:durableId="503253024">
    <w:abstractNumId w:val="11"/>
  </w:num>
  <w:num w:numId="7" w16cid:durableId="1429496161">
    <w:abstractNumId w:val="22"/>
  </w:num>
  <w:num w:numId="8" w16cid:durableId="1743093471">
    <w:abstractNumId w:val="27"/>
  </w:num>
  <w:num w:numId="9" w16cid:durableId="1609849038">
    <w:abstractNumId w:val="14"/>
  </w:num>
  <w:num w:numId="10" w16cid:durableId="134763288">
    <w:abstractNumId w:val="8"/>
  </w:num>
  <w:num w:numId="11" w16cid:durableId="1507745973">
    <w:abstractNumId w:val="32"/>
  </w:num>
  <w:num w:numId="12" w16cid:durableId="114521526">
    <w:abstractNumId w:val="28"/>
  </w:num>
  <w:num w:numId="13" w16cid:durableId="1428961978">
    <w:abstractNumId w:val="26"/>
  </w:num>
  <w:num w:numId="14" w16cid:durableId="618343843">
    <w:abstractNumId w:val="3"/>
  </w:num>
  <w:num w:numId="15" w16cid:durableId="721175810">
    <w:abstractNumId w:val="5"/>
  </w:num>
  <w:num w:numId="16" w16cid:durableId="1819810035">
    <w:abstractNumId w:val="25"/>
  </w:num>
  <w:num w:numId="17" w16cid:durableId="65148099">
    <w:abstractNumId w:val="30"/>
  </w:num>
  <w:num w:numId="18" w16cid:durableId="1800219192">
    <w:abstractNumId w:val="13"/>
  </w:num>
  <w:num w:numId="19" w16cid:durableId="1396322554">
    <w:abstractNumId w:val="24"/>
  </w:num>
  <w:num w:numId="20" w16cid:durableId="1908569592">
    <w:abstractNumId w:val="29"/>
  </w:num>
  <w:num w:numId="21" w16cid:durableId="1014647749">
    <w:abstractNumId w:val="31"/>
  </w:num>
  <w:num w:numId="22" w16cid:durableId="1932204922">
    <w:abstractNumId w:val="9"/>
  </w:num>
  <w:num w:numId="23" w16cid:durableId="1539968392">
    <w:abstractNumId w:val="17"/>
  </w:num>
  <w:num w:numId="24" w16cid:durableId="1222904442">
    <w:abstractNumId w:val="6"/>
  </w:num>
  <w:num w:numId="25" w16cid:durableId="1952276547">
    <w:abstractNumId w:val="4"/>
  </w:num>
  <w:num w:numId="26" w16cid:durableId="1111507560">
    <w:abstractNumId w:val="16"/>
  </w:num>
  <w:num w:numId="27" w16cid:durableId="1798378509">
    <w:abstractNumId w:val="23"/>
  </w:num>
  <w:num w:numId="28" w16cid:durableId="20418553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1878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73174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5129405">
    <w:abstractNumId w:val="15"/>
  </w:num>
  <w:num w:numId="32" w16cid:durableId="495925724">
    <w:abstractNumId w:val="0"/>
  </w:num>
  <w:num w:numId="33" w16cid:durableId="422796959">
    <w:abstractNumId w:val="0"/>
  </w:num>
  <w:num w:numId="34" w16cid:durableId="1592423056">
    <w:abstractNumId w:val="19"/>
  </w:num>
  <w:num w:numId="35" w16cid:durableId="1102647927">
    <w:abstractNumId w:val="12"/>
  </w:num>
  <w:num w:numId="36" w16cid:durableId="1826965876">
    <w:abstractNumId w:val="7"/>
  </w:num>
  <w:num w:numId="37" w16cid:durableId="1813398916">
    <w:abstractNumId w:val="2"/>
  </w:num>
  <w:num w:numId="38" w16cid:durableId="907614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0E48A5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77AE"/>
    <w:rsid w:val="004176B5"/>
    <w:rsid w:val="00435847"/>
    <w:rsid w:val="004A38E5"/>
    <w:rsid w:val="004B7CC9"/>
    <w:rsid w:val="004E4257"/>
    <w:rsid w:val="005047B3"/>
    <w:rsid w:val="005802A5"/>
    <w:rsid w:val="0060493B"/>
    <w:rsid w:val="006257BE"/>
    <w:rsid w:val="0064329D"/>
    <w:rsid w:val="006855DC"/>
    <w:rsid w:val="00697350"/>
    <w:rsid w:val="006E420F"/>
    <w:rsid w:val="006E56E2"/>
    <w:rsid w:val="007338F6"/>
    <w:rsid w:val="00767CB6"/>
    <w:rsid w:val="00770457"/>
    <w:rsid w:val="007A1DE8"/>
    <w:rsid w:val="007D66DD"/>
    <w:rsid w:val="007F21C9"/>
    <w:rsid w:val="008243D9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B27935"/>
    <w:rsid w:val="00B63390"/>
    <w:rsid w:val="00B871C5"/>
    <w:rsid w:val="00BB5444"/>
    <w:rsid w:val="00C14AB8"/>
    <w:rsid w:val="00C74D6D"/>
    <w:rsid w:val="00CA52C8"/>
    <w:rsid w:val="00CA75F9"/>
    <w:rsid w:val="00CB6981"/>
    <w:rsid w:val="00D234F3"/>
    <w:rsid w:val="00D328EA"/>
    <w:rsid w:val="00DA2A6D"/>
    <w:rsid w:val="00DC363E"/>
    <w:rsid w:val="00DD57E3"/>
    <w:rsid w:val="00DE4628"/>
    <w:rsid w:val="00DE6909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ED32044"/>
  <w15:docId w15:val="{DB8C7B35-EAC0-9646-8580-1229BA76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6909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3D77A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D:\RUP511b12\wordtmpl\templates\req\Vision.dot</Template>
  <TotalTime>17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736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VĂN LÝ HẢI</cp:lastModifiedBy>
  <cp:revision>9</cp:revision>
  <cp:lastPrinted>2013-12-07T15:59:00Z</cp:lastPrinted>
  <dcterms:created xsi:type="dcterms:W3CDTF">2013-10-13T11:18:00Z</dcterms:created>
  <dcterms:modified xsi:type="dcterms:W3CDTF">2023-06-27T12:15:00Z</dcterms:modified>
</cp:coreProperties>
</file>