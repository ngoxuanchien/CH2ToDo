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C816F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96C8170" w14:textId="77777777" w:rsidR="0037628A" w:rsidRDefault="0037628A" w:rsidP="0037628A">
      <w:pPr>
        <w:rPr>
          <w:lang w:val="en-US"/>
        </w:rPr>
      </w:pPr>
    </w:p>
    <w:p w14:paraId="196C8171" w14:textId="77777777" w:rsidR="0037628A" w:rsidRPr="003548A8" w:rsidRDefault="0037628A" w:rsidP="0037628A">
      <w:pPr>
        <w:rPr>
          <w:lang w:val="en-US"/>
        </w:rPr>
      </w:pPr>
    </w:p>
    <w:p w14:paraId="196C8172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96C8173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96C8174" w14:textId="77777777" w:rsidR="0037628A" w:rsidRDefault="0037628A" w:rsidP="0037628A">
      <w:pPr>
        <w:pStyle w:val="Title"/>
        <w:jc w:val="right"/>
        <w:rPr>
          <w:lang w:val="en-US"/>
        </w:rPr>
      </w:pPr>
    </w:p>
    <w:p w14:paraId="196C8175" w14:textId="77777777" w:rsidR="0037628A" w:rsidRDefault="00FD06E2" w:rsidP="0037628A">
      <w:pPr>
        <w:pStyle w:val="Title"/>
        <w:jc w:val="right"/>
        <w:rPr>
          <w:lang w:val="en-US"/>
        </w:rPr>
      </w:pPr>
      <w:proofErr w:type="spellStart"/>
      <w:r>
        <w:rPr>
          <w:lang w:val="en-US"/>
        </w:rPr>
        <w:t>Hồ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tích</w:t>
      </w:r>
      <w:proofErr w:type="spellEnd"/>
      <w:r>
        <w:rPr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Tên</w:t>
      </w:r>
      <w:proofErr w:type="spellEnd"/>
      <w:r w:rsidR="0037628A" w:rsidRPr="003548A8">
        <w:rPr>
          <w:color w:val="0000FF"/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đề</w:t>
      </w:r>
      <w:proofErr w:type="spellEnd"/>
      <w:r w:rsidR="0037628A" w:rsidRPr="003548A8">
        <w:rPr>
          <w:color w:val="0000FF"/>
          <w:lang w:val="en-US"/>
        </w:rPr>
        <w:t xml:space="preserve"> </w:t>
      </w:r>
      <w:proofErr w:type="spellStart"/>
      <w:r w:rsidR="0037628A" w:rsidRPr="003548A8">
        <w:rPr>
          <w:color w:val="0000FF"/>
          <w:lang w:val="en-US"/>
        </w:rPr>
        <w:t>tài</w:t>
      </w:r>
      <w:proofErr w:type="spellEnd"/>
    </w:p>
    <w:p w14:paraId="196C8176" w14:textId="77777777" w:rsidR="0037628A" w:rsidRPr="007A1DE8" w:rsidRDefault="0037628A" w:rsidP="0037628A">
      <w:pPr>
        <w:rPr>
          <w:lang w:val="en-US"/>
        </w:rPr>
      </w:pPr>
    </w:p>
    <w:p w14:paraId="196C8177" w14:textId="77777777" w:rsidR="0037628A" w:rsidRPr="007A1DE8" w:rsidRDefault="0037628A" w:rsidP="0037628A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proofErr w:type="spellStart"/>
      <w:r w:rsidRPr="003548A8">
        <w:rPr>
          <w:rFonts w:ascii="Arial" w:hAnsi="Arial"/>
          <w:color w:val="0000FF"/>
          <w:sz w:val="34"/>
          <w:szCs w:val="30"/>
          <w:lang w:val="en-US"/>
        </w:rPr>
        <w:t>x.y</w:t>
      </w:r>
      <w:proofErr w:type="spellEnd"/>
    </w:p>
    <w:p w14:paraId="196C8178" w14:textId="77777777" w:rsidR="0037628A" w:rsidRDefault="0037628A" w:rsidP="0037628A">
      <w:pPr>
        <w:pStyle w:val="Title"/>
        <w:jc w:val="both"/>
        <w:rPr>
          <w:lang w:val="en-US"/>
        </w:rPr>
      </w:pPr>
    </w:p>
    <w:p w14:paraId="196C8179" w14:textId="77777777" w:rsidR="0037628A" w:rsidRDefault="0037628A" w:rsidP="0037628A">
      <w:pPr>
        <w:rPr>
          <w:lang w:val="en-US"/>
        </w:rPr>
      </w:pPr>
    </w:p>
    <w:p w14:paraId="196C817A" w14:textId="77777777" w:rsidR="0037628A" w:rsidRDefault="0037628A" w:rsidP="0037628A">
      <w:pPr>
        <w:rPr>
          <w:lang w:val="en-US"/>
        </w:rPr>
      </w:pPr>
    </w:p>
    <w:p w14:paraId="196C817B" w14:textId="77777777" w:rsidR="0037628A" w:rsidRDefault="0037628A" w:rsidP="0037628A">
      <w:pPr>
        <w:rPr>
          <w:lang w:val="en-US"/>
        </w:rPr>
      </w:pPr>
    </w:p>
    <w:p w14:paraId="196C817C" w14:textId="77777777" w:rsidR="0037628A" w:rsidRDefault="0037628A" w:rsidP="0037628A">
      <w:pPr>
        <w:rPr>
          <w:lang w:val="en-US"/>
        </w:rPr>
      </w:pPr>
    </w:p>
    <w:p w14:paraId="196C817D" w14:textId="77777777" w:rsidR="0037628A" w:rsidRDefault="0037628A" w:rsidP="0037628A">
      <w:pPr>
        <w:rPr>
          <w:lang w:val="en-US"/>
        </w:rPr>
      </w:pPr>
    </w:p>
    <w:p w14:paraId="196C817E" w14:textId="77777777" w:rsidR="0037628A" w:rsidRDefault="0037628A" w:rsidP="0037628A">
      <w:pPr>
        <w:rPr>
          <w:lang w:val="en-US"/>
        </w:rPr>
      </w:pPr>
    </w:p>
    <w:p w14:paraId="196C817F" w14:textId="77777777" w:rsidR="0037628A" w:rsidRPr="003548A8" w:rsidRDefault="0037628A" w:rsidP="0037628A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 xml:space="preserve">Sinh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viên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thực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sz w:val="30"/>
          <w:szCs w:val="30"/>
          <w:lang w:val="en-US"/>
        </w:rPr>
        <w:t>hiện</w:t>
      </w:r>
      <w:proofErr w:type="spellEnd"/>
      <w:r w:rsidRPr="003548A8">
        <w:rPr>
          <w:rFonts w:ascii="Arial" w:hAnsi="Arial" w:cs="Arial"/>
          <w:sz w:val="30"/>
          <w:szCs w:val="30"/>
          <w:lang w:val="en-US"/>
        </w:rPr>
        <w:t>:</w:t>
      </w:r>
    </w:p>
    <w:p w14:paraId="196C8180" w14:textId="77777777" w:rsidR="0037628A" w:rsidRPr="003548A8" w:rsidRDefault="0037628A" w:rsidP="0037628A">
      <w:pPr>
        <w:jc w:val="center"/>
        <w:rPr>
          <w:rFonts w:ascii="Arial" w:hAnsi="Arial" w:cs="Arial"/>
          <w:color w:val="0000FF"/>
          <w:sz w:val="30"/>
          <w:szCs w:val="30"/>
          <w:lang w:val="en-US"/>
        </w:r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MSSV1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sinh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</w:p>
    <w:p w14:paraId="196C8181" w14:textId="77777777" w:rsidR="0037628A" w:rsidRPr="003548A8" w:rsidRDefault="0037628A" w:rsidP="0037628A">
      <w:pPr>
        <w:jc w:val="center"/>
        <w:rPr>
          <w:sz w:val="30"/>
          <w:szCs w:val="30"/>
          <w:lang w:val="en-US"/>
        </w:rPr>
        <w:sectPr w:rsidR="0037628A" w:rsidRPr="003548A8" w:rsidSect="00746ED1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MSSV2 –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Họ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và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tên</w:t>
      </w:r>
      <w:proofErr w:type="spellEnd"/>
      <w:r w:rsidRPr="003548A8">
        <w:rPr>
          <w:rFonts w:ascii="Arial" w:hAnsi="Arial" w:cs="Arial"/>
          <w:color w:val="0000FF"/>
          <w:sz w:val="30"/>
          <w:szCs w:val="30"/>
          <w:lang w:val="en-US"/>
        </w:rPr>
        <w:t xml:space="preserve"> sinh </w:t>
      </w:r>
      <w:proofErr w:type="spellStart"/>
      <w:r w:rsidRPr="003548A8">
        <w:rPr>
          <w:rFonts w:ascii="Arial" w:hAnsi="Arial" w:cs="Arial"/>
          <w:color w:val="0000FF"/>
          <w:sz w:val="30"/>
          <w:szCs w:val="30"/>
          <w:lang w:val="en-US"/>
        </w:rPr>
        <w:t>viên</w:t>
      </w:r>
      <w:proofErr w:type="spellEnd"/>
    </w:p>
    <w:p w14:paraId="196C8182" w14:textId="77777777" w:rsidR="007A1DE8" w:rsidRPr="007A1DE8" w:rsidRDefault="007A1DE8" w:rsidP="007A1DE8">
      <w:pPr>
        <w:jc w:val="center"/>
        <w:rPr>
          <w:rFonts w:ascii="Arial" w:eastAsia="SimSun" w:hAnsi="Arial"/>
          <w:b/>
          <w:sz w:val="36"/>
          <w:lang w:val="en-US"/>
        </w:rPr>
      </w:pPr>
      <w:proofErr w:type="spellStart"/>
      <w:r w:rsidRPr="007A1DE8">
        <w:rPr>
          <w:rFonts w:ascii="Arial" w:eastAsia="SimSun" w:hAnsi="Arial"/>
          <w:b/>
          <w:sz w:val="36"/>
          <w:lang w:val="en-US"/>
        </w:rPr>
        <w:lastRenderedPageBreak/>
        <w:t>Bảng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ghi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nhận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thay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đổi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</w:t>
      </w:r>
      <w:proofErr w:type="spellStart"/>
      <w:r w:rsidRPr="007A1DE8">
        <w:rPr>
          <w:rFonts w:ascii="Arial" w:eastAsia="SimSun" w:hAnsi="Arial"/>
          <w:b/>
          <w:sz w:val="36"/>
          <w:lang w:val="en-US"/>
        </w:rPr>
        <w:t>tài</w:t>
      </w:r>
      <w:proofErr w:type="spellEnd"/>
      <w:r w:rsidRPr="007A1DE8">
        <w:rPr>
          <w:rFonts w:ascii="Arial" w:eastAsia="SimSun" w:hAnsi="Arial"/>
          <w:b/>
          <w:sz w:val="36"/>
          <w:lang w:val="en-US"/>
        </w:rPr>
        <w:t xml:space="preserve"> liệu</w:t>
      </w:r>
    </w:p>
    <w:p w14:paraId="196C8183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7A1DE8" w:rsidRPr="007A1DE8" w14:paraId="196C8188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4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5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>
              <w:rPr>
                <w:rFonts w:eastAsia="SimSun"/>
                <w:b/>
                <w:lang w:val="en-US"/>
              </w:rPr>
              <w:t>Phiên</w:t>
            </w:r>
            <w:proofErr w:type="spellEnd"/>
            <w:r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6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7A1DE8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7A1DE8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7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 xml:space="preserve">Tác </w:t>
            </w:r>
            <w:proofErr w:type="spellStart"/>
            <w:r w:rsidRPr="007A1DE8">
              <w:rPr>
                <w:rFonts w:eastAsia="SimSun"/>
                <w:b/>
                <w:lang w:val="en-US"/>
              </w:rPr>
              <w:t>giả</w:t>
            </w:r>
            <w:proofErr w:type="spellEnd"/>
          </w:p>
        </w:tc>
      </w:tr>
      <w:tr w:rsidR="0037628A" w:rsidRPr="000C0CA8" w14:paraId="196C818D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9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dd/mm/</w:t>
            </w: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yyyy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A" w14:textId="77777777" w:rsidR="0037628A" w:rsidRPr="003548A8" w:rsidRDefault="0037628A" w:rsidP="00565DF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proofErr w:type="spellStart"/>
            <w:r w:rsidRPr="003548A8">
              <w:rPr>
                <w:rFonts w:eastAsia="SimSun"/>
                <w:color w:val="0000FF"/>
                <w:lang w:val="en-US"/>
              </w:rPr>
              <w:t>x.y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B" w14:textId="77777777" w:rsidR="0037628A" w:rsidRPr="0037628A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7628A">
              <w:rPr>
                <w:rFonts w:eastAsia="SimSun"/>
                <w:color w:val="0000FF"/>
                <w:lang w:val="en-US"/>
              </w:rPr>
              <w:t>……………………………………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C" w14:textId="77777777" w:rsidR="0037628A" w:rsidRPr="003548A8" w:rsidRDefault="0037628A" w:rsidP="00565DFE">
            <w:pPr>
              <w:keepLines/>
              <w:spacing w:after="120"/>
              <w:jc w:val="both"/>
              <w:rPr>
                <w:rFonts w:eastAsia="SimSun"/>
                <w:color w:val="0000FF"/>
                <w:lang w:val="en-US"/>
              </w:rPr>
            </w:pPr>
            <w:r w:rsidRPr="003548A8">
              <w:rPr>
                <w:rFonts w:eastAsia="SimSun"/>
                <w:color w:val="0000FF"/>
                <w:lang w:val="en-US"/>
              </w:rPr>
              <w:t>……………………..</w:t>
            </w:r>
          </w:p>
        </w:tc>
      </w:tr>
      <w:tr w:rsidR="007A1DE8" w:rsidRPr="007A1DE8" w14:paraId="196C819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E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8F" w14:textId="77777777" w:rsidR="007A1DE8" w:rsidRPr="007A1DE8" w:rsidRDefault="007A1DE8" w:rsidP="007A1DE8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0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1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96C8197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3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4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5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6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7A1DE8" w:rsidRPr="007A1DE8" w14:paraId="196C819C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8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9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A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6C819B" w14:textId="77777777" w:rsidR="007A1DE8" w:rsidRPr="007A1DE8" w:rsidRDefault="007A1DE8" w:rsidP="007A1DE8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96C819D" w14:textId="77777777" w:rsidR="007A1DE8" w:rsidRDefault="007A1DE8">
      <w:pPr>
        <w:pStyle w:val="Title"/>
        <w:jc w:val="both"/>
        <w:rPr>
          <w:lang w:val="en-US"/>
        </w:rPr>
      </w:pPr>
    </w:p>
    <w:p w14:paraId="196C819E" w14:textId="77777777" w:rsidR="005E2817" w:rsidRDefault="007A1DE8" w:rsidP="005E2817">
      <w:pPr>
        <w:pStyle w:val="Title"/>
        <w:rPr>
          <w:lang w:val="en-US"/>
        </w:rPr>
      </w:pPr>
      <w:r>
        <w:br w:type="page"/>
      </w:r>
      <w:proofErr w:type="spellStart"/>
      <w:r w:rsidR="005E2817">
        <w:rPr>
          <w:lang w:val="en-US"/>
        </w:rPr>
        <w:lastRenderedPageBreak/>
        <w:t>Mục</w:t>
      </w:r>
      <w:proofErr w:type="spellEnd"/>
      <w:r w:rsidR="005E2817">
        <w:rPr>
          <w:lang w:val="en-US"/>
        </w:rPr>
        <w:t xml:space="preserve"> </w:t>
      </w:r>
      <w:proofErr w:type="spellStart"/>
      <w:r w:rsidR="005E2817">
        <w:rPr>
          <w:lang w:val="en-US"/>
        </w:rPr>
        <w:t>lục</w:t>
      </w:r>
      <w:proofErr w:type="spellEnd"/>
    </w:p>
    <w:p w14:paraId="196C819F" w14:textId="77777777" w:rsidR="00C161AA" w:rsidRDefault="005E2817">
      <w:pPr>
        <w:pStyle w:val="TOC1"/>
        <w:tabs>
          <w:tab w:val="left" w:pos="432"/>
        </w:tabs>
        <w:rPr>
          <w:noProof/>
          <w:szCs w:val="24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172872215" w:history="1">
        <w:r w:rsidR="00C161AA" w:rsidRPr="00234A17">
          <w:rPr>
            <w:rStyle w:val="Hyperlink"/>
            <w:noProof/>
          </w:rPr>
          <w:t>1.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 xml:space="preserve">Sơ đồ lớp </w:t>
        </w:r>
        <w:r w:rsidR="00C161AA" w:rsidRPr="00234A17">
          <w:rPr>
            <w:rStyle w:val="Hyperlink"/>
            <w:noProof/>
            <w:lang w:val="en-US"/>
          </w:rPr>
          <w:t>(</w:t>
        </w:r>
        <w:r w:rsidR="00C161AA" w:rsidRPr="00234A17">
          <w:rPr>
            <w:rStyle w:val="Hyperlink"/>
            <w:noProof/>
          </w:rPr>
          <w:t>mức phân tích</w:t>
        </w:r>
        <w:r w:rsidR="00C161AA" w:rsidRPr="00234A17">
          <w:rPr>
            <w:rStyle w:val="Hyperlink"/>
            <w:noProof/>
            <w:lang w:val="en-US"/>
          </w:rPr>
          <w:t>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_Toc172872215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0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6" w:history="1">
        <w:r w:rsidR="00C161AA" w:rsidRPr="00234A17">
          <w:rPr>
            <w:rStyle w:val="Hyperlink"/>
            <w:noProof/>
            <w:lang w:val="en-US"/>
          </w:rPr>
          <w:t>1.1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lớp (mức phân tích)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_Toc172872216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1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7" w:history="1">
        <w:r w:rsidR="00C161AA" w:rsidRPr="00234A17">
          <w:rPr>
            <w:rStyle w:val="Hyperlink"/>
            <w:noProof/>
          </w:rPr>
          <w:t>1.2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Danh sách các lớp đối tượng và quan hệ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_Toc172872217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2" w14:textId="77777777" w:rsidR="00C161AA" w:rsidRDefault="00000000">
      <w:pPr>
        <w:pStyle w:val="TOC2"/>
        <w:tabs>
          <w:tab w:val="left" w:pos="1000"/>
        </w:tabs>
        <w:rPr>
          <w:noProof/>
          <w:szCs w:val="24"/>
          <w:lang w:val="en-US"/>
        </w:rPr>
      </w:pPr>
      <w:hyperlink w:anchor="_Toc172872218" w:history="1">
        <w:r w:rsidR="00C161AA" w:rsidRPr="00234A17">
          <w:rPr>
            <w:rStyle w:val="Hyperlink"/>
            <w:noProof/>
          </w:rPr>
          <w:t>1.3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Mô tả chi tiết từng lớp đối tượng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_Toc172872218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3" w14:textId="77777777" w:rsidR="00C161AA" w:rsidRDefault="00000000">
      <w:pPr>
        <w:pStyle w:val="TOC1"/>
        <w:tabs>
          <w:tab w:val="left" w:pos="432"/>
        </w:tabs>
        <w:rPr>
          <w:noProof/>
          <w:szCs w:val="24"/>
          <w:lang w:val="en-US"/>
        </w:rPr>
      </w:pPr>
      <w:hyperlink w:anchor="_Toc172872219" w:history="1">
        <w:r w:rsidR="00C161AA" w:rsidRPr="00234A17">
          <w:rPr>
            <w:rStyle w:val="Hyperlink"/>
            <w:noProof/>
          </w:rPr>
          <w:t>2.</w:t>
        </w:r>
        <w:r w:rsidR="00C161AA">
          <w:rPr>
            <w:noProof/>
            <w:szCs w:val="24"/>
            <w:lang w:val="en-US"/>
          </w:rPr>
          <w:tab/>
        </w:r>
        <w:r w:rsidR="00C161AA" w:rsidRPr="00234A17">
          <w:rPr>
            <w:rStyle w:val="Hyperlink"/>
            <w:noProof/>
          </w:rPr>
          <w:t>Sơ đồ trạng thái</w:t>
        </w:r>
        <w:r w:rsidR="00C161AA">
          <w:rPr>
            <w:noProof/>
            <w:webHidden/>
          </w:rPr>
          <w:tab/>
        </w:r>
        <w:r w:rsidR="00C161AA">
          <w:rPr>
            <w:noProof/>
            <w:webHidden/>
          </w:rPr>
          <w:fldChar w:fldCharType="begin"/>
        </w:r>
        <w:r w:rsidR="00C161AA">
          <w:rPr>
            <w:noProof/>
            <w:webHidden/>
          </w:rPr>
          <w:instrText xml:space="preserve"> PAGEREF _Toc172872219 \h </w:instrText>
        </w:r>
        <w:r w:rsidR="00C161AA">
          <w:rPr>
            <w:noProof/>
            <w:webHidden/>
          </w:rPr>
        </w:r>
        <w:r w:rsidR="00C161AA">
          <w:rPr>
            <w:noProof/>
            <w:webHidden/>
          </w:rPr>
          <w:fldChar w:fldCharType="separate"/>
        </w:r>
        <w:r w:rsidR="00D52AFF">
          <w:rPr>
            <w:noProof/>
            <w:webHidden/>
          </w:rPr>
          <w:t>3</w:t>
        </w:r>
        <w:r w:rsidR="00C161AA">
          <w:rPr>
            <w:noProof/>
            <w:webHidden/>
          </w:rPr>
          <w:fldChar w:fldCharType="end"/>
        </w:r>
      </w:hyperlink>
    </w:p>
    <w:p w14:paraId="196C81A4" w14:textId="77777777" w:rsidR="005E2817" w:rsidRDefault="005E2817" w:rsidP="005E2817">
      <w:pPr>
        <w:pStyle w:val="BodyText"/>
        <w:rPr>
          <w:lang w:val="en-US"/>
        </w:rPr>
      </w:pPr>
      <w:r>
        <w:rPr>
          <w:lang w:val="en-US"/>
        </w:rPr>
        <w:fldChar w:fldCharType="end"/>
      </w:r>
    </w:p>
    <w:p w14:paraId="196C81A5" w14:textId="77777777" w:rsidR="00FD06E2" w:rsidRDefault="005E2817" w:rsidP="00FD06E2">
      <w:pPr>
        <w:pStyle w:val="Heading1"/>
      </w:pPr>
      <w:r>
        <w:br w:type="page"/>
      </w:r>
      <w:bookmarkStart w:id="0" w:name="_Toc167699049"/>
      <w:bookmarkStart w:id="1" w:name="_Toc172872215"/>
      <w:r w:rsidR="00FD06E2">
        <w:lastRenderedPageBreak/>
        <w:t xml:space="preserve">Sơ đồ lớp </w:t>
      </w:r>
      <w:r w:rsidR="00FD06E2">
        <w:rPr>
          <w:lang w:val="en-US"/>
        </w:rPr>
        <w:t>(</w:t>
      </w:r>
      <w:r w:rsidR="00FD06E2">
        <w:t>mức phân tích</w:t>
      </w:r>
      <w:bookmarkEnd w:id="0"/>
      <w:r w:rsidR="00FD06E2">
        <w:rPr>
          <w:lang w:val="en-US"/>
        </w:rPr>
        <w:t>)</w:t>
      </w:r>
      <w:bookmarkEnd w:id="1"/>
    </w:p>
    <w:p w14:paraId="196C81A6" w14:textId="77777777" w:rsidR="00FD06E2" w:rsidRDefault="00FD06E2" w:rsidP="00FD06E2">
      <w:pPr>
        <w:pStyle w:val="Heading2"/>
        <w:rPr>
          <w:lang w:val="en-US"/>
        </w:rPr>
      </w:pPr>
      <w:bookmarkStart w:id="2" w:name="_Toc172872216"/>
      <w:r>
        <w:t xml:space="preserve">Sơ đồ lớp </w:t>
      </w:r>
      <w:r w:rsidRPr="00FD06E2">
        <w:t>(</w:t>
      </w:r>
      <w:r>
        <w:t>mức phân tích</w:t>
      </w:r>
      <w:r w:rsidRPr="00FD06E2">
        <w:t>)</w:t>
      </w:r>
      <w:bookmarkEnd w:id="2"/>
    </w:p>
    <w:p w14:paraId="196C81A7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r w:rsidRPr="00FD06E2">
        <w:rPr>
          <w:i/>
          <w:color w:val="0000FF"/>
          <w:lang w:val="en-US"/>
        </w:rPr>
        <w:t>Anh/</w:t>
      </w:r>
      <w:proofErr w:type="spellStart"/>
      <w:r w:rsidRPr="00FD06E2">
        <w:rPr>
          <w:i/>
          <w:color w:val="0000FF"/>
          <w:lang w:val="en-US"/>
        </w:rPr>
        <w:t>Chị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hãy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vẽ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hình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sơ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đồ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lớp</w:t>
      </w:r>
      <w:proofErr w:type="spellEnd"/>
      <w:r w:rsidRPr="00FD06E2">
        <w:rPr>
          <w:i/>
          <w:color w:val="0000FF"/>
          <w:lang w:val="en-US"/>
        </w:rPr>
        <w:t xml:space="preserve"> ở </w:t>
      </w:r>
      <w:proofErr w:type="spellStart"/>
      <w:r w:rsidRPr="00FD06E2">
        <w:rPr>
          <w:i/>
          <w:color w:val="0000FF"/>
          <w:lang w:val="en-US"/>
        </w:rPr>
        <w:t>mức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phân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tích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của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đề</w:t>
      </w:r>
      <w:proofErr w:type="spellEnd"/>
      <w:r w:rsidRPr="00FD06E2">
        <w:rPr>
          <w:i/>
          <w:color w:val="0000FF"/>
          <w:lang w:val="en-US"/>
        </w:rPr>
        <w:t xml:space="preserve"> </w:t>
      </w:r>
      <w:proofErr w:type="spellStart"/>
      <w:r w:rsidRPr="00FD06E2">
        <w:rPr>
          <w:i/>
          <w:color w:val="0000FF"/>
          <w:lang w:val="en-US"/>
        </w:rPr>
        <w:t>tài</w:t>
      </w:r>
      <w:proofErr w:type="spellEnd"/>
      <w:r>
        <w:rPr>
          <w:i/>
          <w:color w:val="0000FF"/>
          <w:lang w:val="en-US"/>
        </w:rPr>
        <w:t>.</w:t>
      </w:r>
    </w:p>
    <w:p w14:paraId="196C81A8" w14:textId="77777777" w:rsidR="00FD06E2" w:rsidRDefault="00FD06E2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Trong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cần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rõ</w:t>
      </w:r>
      <w:proofErr w:type="spellEnd"/>
      <w:r>
        <w:rPr>
          <w:i/>
          <w:color w:val="0000FF"/>
          <w:lang w:val="en-US"/>
        </w:rPr>
        <w:t>:</w:t>
      </w:r>
    </w:p>
    <w:p w14:paraId="196C81A9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Tên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</w:p>
    <w:p w14:paraId="196C81AA" w14:textId="77777777" w:rsidR="00FD06E2" w:rsidRDefault="00FD06E2" w:rsidP="00FD06E2">
      <w:pPr>
        <w:numPr>
          <w:ilvl w:val="0"/>
          <w:numId w:val="40"/>
        </w:numPr>
        <w:spacing w:line="360" w:lineRule="auto"/>
        <w:rPr>
          <w:i/>
          <w:color w:val="0000FF"/>
          <w:lang w:val="en-US"/>
        </w:rPr>
      </w:pP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giữa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 (</w:t>
      </w:r>
      <w:proofErr w:type="spellStart"/>
      <w:r>
        <w:rPr>
          <w:i/>
          <w:color w:val="0000FF"/>
          <w:lang w:val="en-US"/>
        </w:rPr>
        <w:t>loại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quan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hệ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bản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số</w:t>
      </w:r>
      <w:proofErr w:type="spellEnd"/>
      <w:r>
        <w:rPr>
          <w:i/>
          <w:color w:val="0000FF"/>
          <w:lang w:val="en-US"/>
        </w:rPr>
        <w:t>)</w:t>
      </w:r>
    </w:p>
    <w:p w14:paraId="196C81AB" w14:textId="77777777" w:rsidR="00FD06E2" w:rsidRPr="00FD06E2" w:rsidRDefault="00FD06E2" w:rsidP="00FD06E2">
      <w:pPr>
        <w:spacing w:line="360" w:lineRule="auto"/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 xml:space="preserve">Trong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nhất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thiết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phải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liệt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kê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thuộc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tính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và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phương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thức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của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mỗi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đối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tượng</w:t>
      </w:r>
      <w:proofErr w:type="spellEnd"/>
      <w:r>
        <w:rPr>
          <w:i/>
          <w:color w:val="0000FF"/>
          <w:lang w:val="en-US"/>
        </w:rPr>
        <w:t xml:space="preserve">. </w:t>
      </w:r>
      <w:proofErr w:type="spellStart"/>
      <w:r>
        <w:rPr>
          <w:i/>
          <w:color w:val="0000FF"/>
          <w:lang w:val="en-US"/>
        </w:rPr>
        <w:t>Tuy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nhiên</w:t>
      </w:r>
      <w:proofErr w:type="spellEnd"/>
      <w:r>
        <w:rPr>
          <w:i/>
          <w:color w:val="0000FF"/>
          <w:lang w:val="en-US"/>
        </w:rPr>
        <w:t xml:space="preserve">, nên </w:t>
      </w:r>
      <w:proofErr w:type="spellStart"/>
      <w:r>
        <w:rPr>
          <w:i/>
          <w:color w:val="0000FF"/>
          <w:lang w:val="en-US"/>
        </w:rPr>
        <w:t>thể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hiện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các</w:t>
      </w:r>
      <w:proofErr w:type="spellEnd"/>
      <w:r>
        <w:rPr>
          <w:i/>
          <w:color w:val="0000FF"/>
          <w:lang w:val="en-US"/>
        </w:rPr>
        <w:t xml:space="preserve"> thông tin </w:t>
      </w:r>
      <w:proofErr w:type="spellStart"/>
      <w:r>
        <w:rPr>
          <w:i/>
          <w:color w:val="0000FF"/>
          <w:lang w:val="en-US"/>
        </w:rPr>
        <w:t>này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trong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lớp</w:t>
      </w:r>
      <w:proofErr w:type="spellEnd"/>
      <w:r>
        <w:rPr>
          <w:i/>
          <w:color w:val="0000FF"/>
          <w:lang w:val="en-US"/>
        </w:rPr>
        <w:t xml:space="preserve">, </w:t>
      </w:r>
      <w:proofErr w:type="spellStart"/>
      <w:r>
        <w:rPr>
          <w:i/>
          <w:color w:val="0000FF"/>
          <w:lang w:val="en-US"/>
        </w:rPr>
        <w:t>nếu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sơ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đồ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không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quá</w:t>
      </w:r>
      <w:proofErr w:type="spellEnd"/>
      <w:r>
        <w:rPr>
          <w:i/>
          <w:color w:val="0000FF"/>
          <w:lang w:val="en-US"/>
        </w:rPr>
        <w:t xml:space="preserve"> </w:t>
      </w:r>
      <w:proofErr w:type="spellStart"/>
      <w:r>
        <w:rPr>
          <w:i/>
          <w:color w:val="0000FF"/>
          <w:lang w:val="en-US"/>
        </w:rPr>
        <w:t>lớn</w:t>
      </w:r>
      <w:proofErr w:type="spellEnd"/>
    </w:p>
    <w:p w14:paraId="196C81AC" w14:textId="77777777" w:rsidR="00FD06E2" w:rsidRDefault="00FD06E2" w:rsidP="00FD06E2">
      <w:pPr>
        <w:pStyle w:val="Heading2"/>
      </w:pPr>
      <w:bookmarkStart w:id="3" w:name="_Toc172872217"/>
      <w:r>
        <w:t>Danh sách các lớp đối tượng và quan hệ</w:t>
      </w:r>
      <w:bookmarkEnd w:id="3"/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FD06E2" w14:paraId="196C81B1" w14:textId="77777777">
        <w:tc>
          <w:tcPr>
            <w:tcW w:w="801" w:type="dxa"/>
          </w:tcPr>
          <w:p w14:paraId="196C81AD" w14:textId="77777777" w:rsidR="00FD06E2" w:rsidRDefault="00FD06E2" w:rsidP="00FD06E2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196C81AE" w14:textId="77777777" w:rsidR="00FD06E2" w:rsidRDefault="00FD06E2" w:rsidP="00FD06E2">
            <w:pPr>
              <w:pStyle w:val="BodyText"/>
              <w:spacing w:after="0"/>
            </w:pPr>
            <w:r>
              <w:t>Tên lớp/quan hệ</w:t>
            </w:r>
          </w:p>
        </w:tc>
        <w:tc>
          <w:tcPr>
            <w:tcW w:w="2110" w:type="dxa"/>
          </w:tcPr>
          <w:p w14:paraId="196C81AF" w14:textId="77777777" w:rsidR="00FD06E2" w:rsidRDefault="00FD06E2" w:rsidP="00FD06E2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196C81B0" w14:textId="77777777" w:rsidR="00FD06E2" w:rsidRDefault="00FD06E2" w:rsidP="00FD06E2">
            <w:pPr>
              <w:pStyle w:val="BodyText"/>
              <w:spacing w:after="0"/>
            </w:pPr>
            <w:r>
              <w:t>Ý nghĩa/Ghi chú</w:t>
            </w:r>
          </w:p>
        </w:tc>
      </w:tr>
      <w:tr w:rsidR="00FD06E2" w14:paraId="196C81B6" w14:textId="77777777">
        <w:tc>
          <w:tcPr>
            <w:tcW w:w="801" w:type="dxa"/>
          </w:tcPr>
          <w:p w14:paraId="196C81B2" w14:textId="4AEE0DAA" w:rsidR="00FD06E2" w:rsidRPr="007C4B52" w:rsidRDefault="007C4B5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196C81B3" w14:textId="4A6E2CB8" w:rsidR="00FD06E2" w:rsidRPr="007C4B52" w:rsidRDefault="007C4B5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CHUser</w:t>
            </w:r>
            <w:proofErr w:type="spellEnd"/>
          </w:p>
        </w:tc>
        <w:tc>
          <w:tcPr>
            <w:tcW w:w="2110" w:type="dxa"/>
          </w:tcPr>
          <w:p w14:paraId="196C81B4" w14:textId="0234B291" w:rsidR="00FD06E2" w:rsidRPr="007C4B52" w:rsidRDefault="007C4B5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196C81B5" w14:textId="318C2D82" w:rsidR="00FD06E2" w:rsidRPr="00F70270" w:rsidRDefault="000E3D1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0E3D1A" w14:paraId="3DB0AEAB" w14:textId="77777777">
        <w:tc>
          <w:tcPr>
            <w:tcW w:w="801" w:type="dxa"/>
          </w:tcPr>
          <w:p w14:paraId="562EBA7B" w14:textId="3E29BDBF" w:rsidR="000E3D1A" w:rsidRDefault="000E3D1A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9B4F199" w14:textId="0CD49105" w:rsidR="000E3D1A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TaskList</w:t>
            </w:r>
            <w:proofErr w:type="spellEnd"/>
          </w:p>
        </w:tc>
        <w:tc>
          <w:tcPr>
            <w:tcW w:w="2110" w:type="dxa"/>
          </w:tcPr>
          <w:p w14:paraId="0DA57086" w14:textId="2AC7E5A3" w:rsidR="000E3D1A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1EDA7469" w14:textId="4A681926" w:rsidR="000E3D1A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sách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  <w:tr w:rsidR="008F19E3" w14:paraId="1406191F" w14:textId="77777777">
        <w:tc>
          <w:tcPr>
            <w:tcW w:w="801" w:type="dxa"/>
          </w:tcPr>
          <w:p w14:paraId="48D6D964" w14:textId="48FE6EF0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755EB62E" w14:textId="12289D0E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Task</w:t>
            </w:r>
          </w:p>
        </w:tc>
        <w:tc>
          <w:tcPr>
            <w:tcW w:w="2110" w:type="dxa"/>
          </w:tcPr>
          <w:p w14:paraId="4D7FEF48" w14:textId="485D38DB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400B7EA3" w14:textId="7CA6C20C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task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tạo</w:t>
            </w:r>
          </w:p>
        </w:tc>
      </w:tr>
      <w:tr w:rsidR="008F19E3" w14:paraId="34F9BE71" w14:textId="77777777">
        <w:tc>
          <w:tcPr>
            <w:tcW w:w="801" w:type="dxa"/>
          </w:tcPr>
          <w:p w14:paraId="1815F95E" w14:textId="6C0BBAF5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1E0C3C4E" w14:textId="58F0690B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110" w:type="dxa"/>
          </w:tcPr>
          <w:p w14:paraId="567235CE" w14:textId="434959A0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768705E3" w14:textId="6556927F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chứa</w:t>
            </w:r>
            <w:proofErr w:type="spellEnd"/>
            <w:r>
              <w:rPr>
                <w:lang w:val="en-US"/>
              </w:rPr>
              <w:t xml:space="preserve"> thông tin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tạo</w:t>
            </w:r>
          </w:p>
        </w:tc>
      </w:tr>
      <w:tr w:rsidR="008F19E3" w14:paraId="0860E6C9" w14:textId="77777777">
        <w:tc>
          <w:tcPr>
            <w:tcW w:w="801" w:type="dxa"/>
          </w:tcPr>
          <w:p w14:paraId="043B1AE0" w14:textId="088250EA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6A82BA25" w14:textId="48550690" w:rsidR="008F19E3" w:rsidRDefault="008F19E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Group</w:t>
            </w:r>
            <w:r w:rsidR="000D3F15">
              <w:rPr>
                <w:lang w:val="en-US"/>
              </w:rPr>
              <w:t>_User</w:t>
            </w:r>
            <w:proofErr w:type="spellEnd"/>
          </w:p>
        </w:tc>
        <w:tc>
          <w:tcPr>
            <w:tcW w:w="2110" w:type="dxa"/>
          </w:tcPr>
          <w:p w14:paraId="342C152E" w14:textId="4601221E" w:rsidR="008F19E3" w:rsidRDefault="000D3F15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3847" w:type="dxa"/>
          </w:tcPr>
          <w:p w14:paraId="1A35433B" w14:textId="42012956" w:rsidR="008779D3" w:rsidRDefault="008779D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cho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biết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thuộc</w:t>
            </w:r>
            <w:proofErr w:type="spellEnd"/>
            <w:r>
              <w:rPr>
                <w:lang w:val="en-US"/>
              </w:rPr>
              <w:t xml:space="preserve"> group </w:t>
            </w:r>
            <w:proofErr w:type="spellStart"/>
            <w:r>
              <w:rPr>
                <w:lang w:val="en-US"/>
              </w:rPr>
              <w:t>nào</w:t>
            </w:r>
            <w:proofErr w:type="spellEnd"/>
          </w:p>
        </w:tc>
      </w:tr>
      <w:tr w:rsidR="0043787C" w14:paraId="5FA3E6B4" w14:textId="77777777">
        <w:tc>
          <w:tcPr>
            <w:tcW w:w="801" w:type="dxa"/>
          </w:tcPr>
          <w:p w14:paraId="00508A33" w14:textId="77777777" w:rsidR="0043787C" w:rsidRDefault="0043787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10" w:type="dxa"/>
          </w:tcPr>
          <w:p w14:paraId="2CD277C2" w14:textId="77777777" w:rsidR="0043787C" w:rsidRDefault="0043787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2110" w:type="dxa"/>
          </w:tcPr>
          <w:p w14:paraId="21490DEB" w14:textId="77777777" w:rsidR="0043787C" w:rsidRDefault="0043787C" w:rsidP="00FD06E2">
            <w:pPr>
              <w:pStyle w:val="BodyText"/>
              <w:spacing w:after="0"/>
              <w:rPr>
                <w:lang w:val="en-US"/>
              </w:rPr>
            </w:pPr>
          </w:p>
        </w:tc>
        <w:tc>
          <w:tcPr>
            <w:tcW w:w="3847" w:type="dxa"/>
          </w:tcPr>
          <w:p w14:paraId="0AA7BA54" w14:textId="77777777" w:rsidR="0043787C" w:rsidRDefault="0043787C" w:rsidP="00FD06E2">
            <w:pPr>
              <w:pStyle w:val="BodyText"/>
              <w:spacing w:after="0"/>
              <w:rPr>
                <w:lang w:val="en-US"/>
              </w:rPr>
            </w:pPr>
          </w:p>
        </w:tc>
      </w:tr>
    </w:tbl>
    <w:p w14:paraId="5C98133C" w14:textId="77777777" w:rsidR="0043787C" w:rsidRDefault="0043787C" w:rsidP="0043787C">
      <w:pPr>
        <w:pStyle w:val="Heading2"/>
        <w:numPr>
          <w:ilvl w:val="0"/>
          <w:numId w:val="0"/>
        </w:numPr>
      </w:pP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801"/>
        <w:gridCol w:w="2110"/>
        <w:gridCol w:w="2110"/>
        <w:gridCol w:w="3847"/>
      </w:tblGrid>
      <w:tr w:rsidR="0043787C" w14:paraId="58DA0D02" w14:textId="77777777" w:rsidTr="00614AEB">
        <w:tc>
          <w:tcPr>
            <w:tcW w:w="801" w:type="dxa"/>
          </w:tcPr>
          <w:p w14:paraId="2328D370" w14:textId="77777777" w:rsidR="0043787C" w:rsidRDefault="0043787C" w:rsidP="00614AEB">
            <w:pPr>
              <w:pStyle w:val="BodyText"/>
              <w:spacing w:after="0"/>
            </w:pPr>
            <w:r>
              <w:t>STT</w:t>
            </w:r>
          </w:p>
        </w:tc>
        <w:tc>
          <w:tcPr>
            <w:tcW w:w="2110" w:type="dxa"/>
          </w:tcPr>
          <w:p w14:paraId="704429C1" w14:textId="3D873470" w:rsidR="0043787C" w:rsidRDefault="0043787C" w:rsidP="00614AEB">
            <w:pPr>
              <w:pStyle w:val="BodyText"/>
              <w:spacing w:after="0"/>
            </w:pPr>
            <w:r>
              <w:t>Tên quan hệ</w:t>
            </w:r>
          </w:p>
        </w:tc>
        <w:tc>
          <w:tcPr>
            <w:tcW w:w="2110" w:type="dxa"/>
          </w:tcPr>
          <w:p w14:paraId="0202C88E" w14:textId="77777777" w:rsidR="0043787C" w:rsidRDefault="0043787C" w:rsidP="00614AEB">
            <w:pPr>
              <w:pStyle w:val="BodyText"/>
              <w:spacing w:after="0"/>
            </w:pPr>
            <w:r>
              <w:t>Loại</w:t>
            </w:r>
          </w:p>
        </w:tc>
        <w:tc>
          <w:tcPr>
            <w:tcW w:w="3847" w:type="dxa"/>
          </w:tcPr>
          <w:p w14:paraId="3FD49161" w14:textId="77777777" w:rsidR="0043787C" w:rsidRDefault="0043787C" w:rsidP="00614AEB">
            <w:pPr>
              <w:pStyle w:val="BodyText"/>
              <w:spacing w:after="0"/>
            </w:pPr>
            <w:r>
              <w:t>Ý nghĩa/Ghi chú</w:t>
            </w:r>
          </w:p>
        </w:tc>
      </w:tr>
      <w:tr w:rsidR="0043787C" w14:paraId="5781F4D0" w14:textId="77777777" w:rsidTr="00614AEB">
        <w:tc>
          <w:tcPr>
            <w:tcW w:w="801" w:type="dxa"/>
          </w:tcPr>
          <w:p w14:paraId="5D513319" w14:textId="2F99B551" w:rsidR="0043787C" w:rsidRPr="0043787C" w:rsidRDefault="0043787C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110" w:type="dxa"/>
          </w:tcPr>
          <w:p w14:paraId="0F223B20" w14:textId="2ED395E1" w:rsidR="0043787C" w:rsidRPr="002B4C75" w:rsidRDefault="002B4C7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Association (Group, </w:t>
            </w:r>
            <w:proofErr w:type="spellStart"/>
            <w:r>
              <w:rPr>
                <w:lang w:val="en-US"/>
              </w:rPr>
              <w:t>CHUser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0" w:type="dxa"/>
          </w:tcPr>
          <w:p w14:paraId="2F42E376" w14:textId="365250DF" w:rsidR="0043787C" w:rsidRPr="009565E3" w:rsidRDefault="009565E3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Many to many</w:t>
            </w:r>
          </w:p>
        </w:tc>
        <w:tc>
          <w:tcPr>
            <w:tcW w:w="3847" w:type="dxa"/>
          </w:tcPr>
          <w:p w14:paraId="341CFF7C" w14:textId="14CE33DD" w:rsidR="0043787C" w:rsidRPr="00135471" w:rsidRDefault="00135471" w:rsidP="00614AEB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group, 1 group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135471" w14:paraId="4F8328CB" w14:textId="77777777" w:rsidTr="00614AEB">
        <w:tc>
          <w:tcPr>
            <w:tcW w:w="801" w:type="dxa"/>
          </w:tcPr>
          <w:p w14:paraId="507626B4" w14:textId="75C0DA78" w:rsidR="00135471" w:rsidRDefault="00135471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10" w:type="dxa"/>
          </w:tcPr>
          <w:p w14:paraId="5FB7B29D" w14:textId="304B1B87" w:rsidR="00135471" w:rsidRDefault="002D1918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 (</w:t>
            </w:r>
            <w:proofErr w:type="spellStart"/>
            <w:r>
              <w:rPr>
                <w:lang w:val="en-US"/>
              </w:rPr>
              <w:t>CHUser</w:t>
            </w:r>
            <w:proofErr w:type="spellEnd"/>
            <w:r>
              <w:rPr>
                <w:lang w:val="en-US"/>
              </w:rPr>
              <w:t>, Group)</w:t>
            </w:r>
          </w:p>
        </w:tc>
        <w:tc>
          <w:tcPr>
            <w:tcW w:w="2110" w:type="dxa"/>
          </w:tcPr>
          <w:p w14:paraId="254C081B" w14:textId="5599A75D" w:rsidR="00135471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One to many</w:t>
            </w:r>
          </w:p>
        </w:tc>
        <w:tc>
          <w:tcPr>
            <w:tcW w:w="3847" w:type="dxa"/>
          </w:tcPr>
          <w:p w14:paraId="70DFA9D4" w14:textId="43BAE0B9" w:rsidR="00135471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đó</w:t>
            </w:r>
            <w:proofErr w:type="spellEnd"/>
          </w:p>
        </w:tc>
      </w:tr>
      <w:tr w:rsidR="00BF50B5" w14:paraId="06226C22" w14:textId="77777777" w:rsidTr="00614AEB">
        <w:tc>
          <w:tcPr>
            <w:tcW w:w="801" w:type="dxa"/>
          </w:tcPr>
          <w:p w14:paraId="01F34E1A" w14:textId="719B007B" w:rsidR="00BF50B5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10" w:type="dxa"/>
          </w:tcPr>
          <w:p w14:paraId="6E07E82D" w14:textId="488B7653" w:rsidR="00BF50B5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 (</w:t>
            </w:r>
            <w:proofErr w:type="spellStart"/>
            <w:r>
              <w:rPr>
                <w:lang w:val="en-US"/>
              </w:rPr>
              <w:t>CHUser</w:t>
            </w:r>
            <w:proofErr w:type="spellEnd"/>
            <w:r>
              <w:rPr>
                <w:lang w:val="en-US"/>
              </w:rPr>
              <w:t xml:space="preserve">, </w:t>
            </w:r>
            <w:r w:rsidR="00D003C5">
              <w:rPr>
                <w:lang w:val="en-US"/>
              </w:rPr>
              <w:t>Task</w:t>
            </w:r>
            <w:r>
              <w:rPr>
                <w:lang w:val="en-US"/>
              </w:rPr>
              <w:t>)</w:t>
            </w:r>
          </w:p>
        </w:tc>
        <w:tc>
          <w:tcPr>
            <w:tcW w:w="2110" w:type="dxa"/>
          </w:tcPr>
          <w:p w14:paraId="4062F10C" w14:textId="193F6190" w:rsidR="00BF50B5" w:rsidRDefault="00BF50B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One to many</w:t>
            </w:r>
          </w:p>
        </w:tc>
        <w:tc>
          <w:tcPr>
            <w:tcW w:w="3847" w:type="dxa"/>
          </w:tcPr>
          <w:p w14:paraId="2EC63D17" w14:textId="1D5901EA" w:rsidR="00BF50B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  <w:tr w:rsidR="00D003C5" w14:paraId="03FFDF96" w14:textId="77777777" w:rsidTr="00614AEB">
        <w:tc>
          <w:tcPr>
            <w:tcW w:w="801" w:type="dxa"/>
          </w:tcPr>
          <w:p w14:paraId="060A9259" w14:textId="0A313E16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110" w:type="dxa"/>
          </w:tcPr>
          <w:p w14:paraId="5E9D1D06" w14:textId="69E6AD6C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Aggregation (</w:t>
            </w:r>
            <w:proofErr w:type="spellStart"/>
            <w:r>
              <w:rPr>
                <w:lang w:val="en-US"/>
              </w:rPr>
              <w:t>CHUser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TaskList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0" w:type="dxa"/>
          </w:tcPr>
          <w:p w14:paraId="4C6F4DF7" w14:textId="40E6C09C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One to many</w:t>
            </w:r>
          </w:p>
        </w:tc>
        <w:tc>
          <w:tcPr>
            <w:tcW w:w="3847" w:type="dxa"/>
          </w:tcPr>
          <w:p w14:paraId="650ECDF3" w14:textId="15A0AC91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list task</w:t>
            </w:r>
          </w:p>
        </w:tc>
      </w:tr>
      <w:tr w:rsidR="00D003C5" w14:paraId="57548500" w14:textId="77777777" w:rsidTr="00614AEB">
        <w:tc>
          <w:tcPr>
            <w:tcW w:w="801" w:type="dxa"/>
          </w:tcPr>
          <w:p w14:paraId="03943F37" w14:textId="607F2E49" w:rsidR="00D003C5" w:rsidRDefault="00D003C5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10" w:type="dxa"/>
          </w:tcPr>
          <w:p w14:paraId="6949CCBD" w14:textId="70F5F788" w:rsidR="00D003C5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Aggregation (Group, </w:t>
            </w:r>
            <w:proofErr w:type="spellStart"/>
            <w:r>
              <w:rPr>
                <w:lang w:val="en-US"/>
              </w:rPr>
              <w:t>TaskList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110" w:type="dxa"/>
          </w:tcPr>
          <w:p w14:paraId="4F404B7F" w14:textId="1AC32E1D" w:rsidR="00D003C5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One to many</w:t>
            </w:r>
          </w:p>
        </w:tc>
        <w:tc>
          <w:tcPr>
            <w:tcW w:w="3847" w:type="dxa"/>
          </w:tcPr>
          <w:p w14:paraId="709D22FF" w14:textId="4B5CC958" w:rsidR="00D003C5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 w:rsidR="00867B0E">
              <w:rPr>
                <w:lang w:val="en-US"/>
              </w:rPr>
              <w:t xml:space="preserve"> list</w:t>
            </w:r>
            <w:r>
              <w:rPr>
                <w:lang w:val="en-US"/>
              </w:rPr>
              <w:t xml:space="preserve"> task</w:t>
            </w:r>
          </w:p>
        </w:tc>
      </w:tr>
      <w:tr w:rsidR="001004FD" w14:paraId="0031AC43" w14:textId="77777777" w:rsidTr="00614AEB">
        <w:tc>
          <w:tcPr>
            <w:tcW w:w="801" w:type="dxa"/>
          </w:tcPr>
          <w:p w14:paraId="4624A265" w14:textId="0CAA2BBC" w:rsidR="001004FD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110" w:type="dxa"/>
          </w:tcPr>
          <w:p w14:paraId="0676D689" w14:textId="7CC490AA" w:rsidR="001004FD" w:rsidRDefault="001004FD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Aggregation </w:t>
            </w:r>
            <w:r>
              <w:rPr>
                <w:lang w:val="en-US"/>
              </w:rPr>
              <w:lastRenderedPageBreak/>
              <w:t xml:space="preserve">(Group, </w:t>
            </w:r>
            <w:r w:rsidR="00867B0E">
              <w:rPr>
                <w:lang w:val="en-US"/>
              </w:rPr>
              <w:t>Task)</w:t>
            </w:r>
          </w:p>
        </w:tc>
        <w:tc>
          <w:tcPr>
            <w:tcW w:w="2110" w:type="dxa"/>
          </w:tcPr>
          <w:p w14:paraId="1810F115" w14:textId="5D417FF8" w:rsidR="001004FD" w:rsidRDefault="00867B0E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lastRenderedPageBreak/>
              <w:t>One to many</w:t>
            </w:r>
          </w:p>
        </w:tc>
        <w:tc>
          <w:tcPr>
            <w:tcW w:w="3847" w:type="dxa"/>
          </w:tcPr>
          <w:p w14:paraId="5CFD65A7" w14:textId="67080BD7" w:rsidR="001004FD" w:rsidRDefault="00867B0E" w:rsidP="00614AEB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proofErr w:type="spellStart"/>
            <w:r>
              <w:rPr>
                <w:lang w:val="en-US"/>
              </w:rPr>
              <w:t>nhóm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thể</w:t>
            </w:r>
            <w:proofErr w:type="spellEnd"/>
            <w:r>
              <w:rPr>
                <w:lang w:val="en-US"/>
              </w:rPr>
              <w:t xml:space="preserve"> tạo 0 </w:t>
            </w:r>
            <w:proofErr w:type="spellStart"/>
            <w:r>
              <w:rPr>
                <w:lang w:val="en-US"/>
              </w:rPr>
              <w:t>hoặc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nhiều</w:t>
            </w:r>
            <w:proofErr w:type="spellEnd"/>
            <w:r>
              <w:rPr>
                <w:lang w:val="en-US"/>
              </w:rPr>
              <w:t xml:space="preserve"> task</w:t>
            </w:r>
          </w:p>
        </w:tc>
      </w:tr>
    </w:tbl>
    <w:p w14:paraId="1AA8A8B6" w14:textId="77777777" w:rsidR="0043787C" w:rsidRDefault="0043787C" w:rsidP="0043787C"/>
    <w:p w14:paraId="3631E66E" w14:textId="77777777" w:rsidR="0043787C" w:rsidRPr="0043787C" w:rsidRDefault="0043787C" w:rsidP="0043787C"/>
    <w:p w14:paraId="1FBD6FEB" w14:textId="77777777" w:rsidR="0043787C" w:rsidRDefault="0043787C" w:rsidP="0043787C"/>
    <w:p w14:paraId="3389F6C4" w14:textId="77777777" w:rsidR="0043787C" w:rsidRPr="0043787C" w:rsidRDefault="0043787C" w:rsidP="0043787C"/>
    <w:p w14:paraId="196C81B7" w14:textId="4B497847" w:rsidR="00FD06E2" w:rsidRDefault="00FD06E2" w:rsidP="00FD06E2">
      <w:pPr>
        <w:pStyle w:val="Heading2"/>
      </w:pPr>
      <w:r>
        <w:t>Mô tả chi tiết từng lớp đối tượng</w:t>
      </w:r>
    </w:p>
    <w:p w14:paraId="196C81B8" w14:textId="77777777" w:rsidR="00FD06E2" w:rsidRPr="00FD06E2" w:rsidRDefault="00FD06E2" w:rsidP="00FD06E2">
      <w:pPr>
        <w:pStyle w:val="BodyText"/>
        <w:keepLines w:val="0"/>
        <w:widowControl/>
        <w:numPr>
          <w:ilvl w:val="0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Với mỗi lớp đối tượng:</w:t>
      </w:r>
    </w:p>
    <w:p w14:paraId="196C81B9" w14:textId="77777777" w:rsidR="00363B6E" w:rsidRPr="00363B6E" w:rsidRDefault="00363B6E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363B6E">
        <w:rPr>
          <w:i/>
          <w:color w:val="0000FF"/>
        </w:rPr>
        <w:t>Lớp đối tượng đó kế thừa từ lớp đối tượng nào (nếu có)</w:t>
      </w:r>
    </w:p>
    <w:p w14:paraId="196C81BA" w14:textId="77777777" w:rsid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after="0"/>
        <w:jc w:val="both"/>
        <w:rPr>
          <w:i/>
          <w:color w:val="0000FF"/>
        </w:rPr>
      </w:pPr>
      <w:r w:rsidRPr="00FD06E2">
        <w:rPr>
          <w:i/>
          <w:color w:val="0000FF"/>
        </w:rPr>
        <w:t>Mô tả danh sách các thuộc tính</w:t>
      </w:r>
      <w:r w:rsidR="00363B6E" w:rsidRPr="00363B6E">
        <w:rPr>
          <w:i/>
          <w:color w:val="0000FF"/>
        </w:rPr>
        <w:t xml:space="preserve"> (cần ghi chú rõ các thuộc tính nào kế thừa từ lớp cha – nếu có, loại thuộc tính là </w:t>
      </w:r>
      <w:proofErr w:type="spellStart"/>
      <w:r w:rsidR="00363B6E" w:rsidRPr="00363B6E">
        <w:rPr>
          <w:i/>
          <w:color w:val="0000FF"/>
        </w:rPr>
        <w:t>public</w:t>
      </w:r>
      <w:proofErr w:type="spellEnd"/>
      <w:r w:rsidR="00363B6E" w:rsidRPr="00363B6E">
        <w:rPr>
          <w:i/>
          <w:color w:val="0000FF"/>
        </w:rPr>
        <w:t xml:space="preserve">, </w:t>
      </w:r>
      <w:proofErr w:type="spellStart"/>
      <w:r w:rsidR="00363B6E" w:rsidRPr="00363B6E">
        <w:rPr>
          <w:i/>
          <w:color w:val="0000FF"/>
        </w:rPr>
        <w:t>protected</w:t>
      </w:r>
      <w:proofErr w:type="spellEnd"/>
      <w:r w:rsidR="00363B6E" w:rsidRPr="00363B6E">
        <w:rPr>
          <w:i/>
          <w:color w:val="0000FF"/>
        </w:rPr>
        <w:t xml:space="preserve"> hay </w:t>
      </w:r>
      <w:proofErr w:type="spellStart"/>
      <w:r w:rsidR="00363B6E" w:rsidRPr="00363B6E">
        <w:rPr>
          <w:i/>
          <w:color w:val="0000FF"/>
        </w:rPr>
        <w:t>private</w:t>
      </w:r>
      <w:proofErr w:type="spellEnd"/>
      <w:r w:rsidR="00363B6E" w:rsidRPr="00363B6E">
        <w:rPr>
          <w:i/>
          <w:color w:val="0000FF"/>
        </w:rPr>
        <w:t xml:space="preserve"> …)</w:t>
      </w:r>
    </w:p>
    <w:p w14:paraId="42A72668" w14:textId="0E3E4F01" w:rsidR="00E623F1" w:rsidRPr="00BD5910" w:rsidRDefault="00BD5910" w:rsidP="00E623F1">
      <w:pPr>
        <w:pStyle w:val="BodyText"/>
        <w:keepLines w:val="0"/>
        <w:widowControl/>
        <w:spacing w:after="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CHUser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2"/>
        <w:gridCol w:w="1896"/>
        <w:gridCol w:w="899"/>
        <w:gridCol w:w="2870"/>
        <w:gridCol w:w="3159"/>
      </w:tblGrid>
      <w:tr w:rsidR="00363B6E" w14:paraId="196C81C0" w14:textId="77777777" w:rsidTr="00BD5910">
        <w:tc>
          <w:tcPr>
            <w:tcW w:w="758" w:type="dxa"/>
          </w:tcPr>
          <w:p w14:paraId="196C81BB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1690" w:type="dxa"/>
          </w:tcPr>
          <w:p w14:paraId="196C81BC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Tên thuộc tính</w:t>
            </w:r>
          </w:p>
        </w:tc>
        <w:tc>
          <w:tcPr>
            <w:tcW w:w="900" w:type="dxa"/>
          </w:tcPr>
          <w:p w14:paraId="196C81BD" w14:textId="77777777" w:rsidR="00363B6E" w:rsidRPr="00363B6E" w:rsidRDefault="00363B6E" w:rsidP="00363B6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</w:tcPr>
          <w:p w14:paraId="196C81BE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3258" w:type="dxa"/>
          </w:tcPr>
          <w:p w14:paraId="196C81BF" w14:textId="77777777" w:rsidR="00363B6E" w:rsidRPr="00F44EE4" w:rsidRDefault="00363B6E" w:rsidP="00FD06E2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363B6E" w14:paraId="196C81C6" w14:textId="77777777" w:rsidTr="00BD5910">
        <w:tc>
          <w:tcPr>
            <w:tcW w:w="758" w:type="dxa"/>
          </w:tcPr>
          <w:p w14:paraId="196C81C1" w14:textId="5C5616E5" w:rsidR="00363B6E" w:rsidRPr="00BD5910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90" w:type="dxa"/>
          </w:tcPr>
          <w:p w14:paraId="196C81C2" w14:textId="62AFFB53" w:rsidR="00363B6E" w:rsidRPr="00BD5910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900" w:type="dxa"/>
          </w:tcPr>
          <w:p w14:paraId="196C81C3" w14:textId="68786AAE" w:rsidR="00363B6E" w:rsidRPr="00363B6E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196C81C4" w14:textId="4E180197" w:rsidR="00363B6E" w:rsidRPr="00BD5910" w:rsidRDefault="00EC273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258" w:type="dxa"/>
          </w:tcPr>
          <w:p w14:paraId="196C81C5" w14:textId="3EE6BDFB" w:rsidR="00363B6E" w:rsidRPr="00BD5910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Id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user</w:t>
            </w:r>
          </w:p>
        </w:tc>
      </w:tr>
      <w:tr w:rsidR="00BD5910" w14:paraId="1BE49C38" w14:textId="77777777" w:rsidTr="00BD5910">
        <w:tc>
          <w:tcPr>
            <w:tcW w:w="758" w:type="dxa"/>
          </w:tcPr>
          <w:p w14:paraId="57056358" w14:textId="2C49C2C6" w:rsidR="00BD5910" w:rsidRDefault="00BD5910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90" w:type="dxa"/>
          </w:tcPr>
          <w:p w14:paraId="04C11AF6" w14:textId="635C02AB" w:rsidR="00BD5910" w:rsidRDefault="00225E7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fullname</w:t>
            </w:r>
            <w:proofErr w:type="spellEnd"/>
          </w:p>
        </w:tc>
        <w:tc>
          <w:tcPr>
            <w:tcW w:w="900" w:type="dxa"/>
          </w:tcPr>
          <w:p w14:paraId="7F3409BC" w14:textId="2CEF3CB8" w:rsidR="00BD5910" w:rsidRDefault="009C6839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0A665E3F" w14:textId="3AAE7EEC" w:rsidR="00BD5910" w:rsidRDefault="00B0000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258" w:type="dxa"/>
          </w:tcPr>
          <w:p w14:paraId="143A4E90" w14:textId="1843FD2D" w:rsidR="00BD5910" w:rsidRDefault="00225E7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đủ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225E71" w14:paraId="12B702B4" w14:textId="77777777" w:rsidTr="00BD5910">
        <w:tc>
          <w:tcPr>
            <w:tcW w:w="758" w:type="dxa"/>
          </w:tcPr>
          <w:p w14:paraId="153F2984" w14:textId="11EF64EC" w:rsidR="00225E71" w:rsidRDefault="00225E7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90" w:type="dxa"/>
          </w:tcPr>
          <w:p w14:paraId="33287A0E" w14:textId="55D161A6" w:rsidR="00225E71" w:rsidRDefault="00225E7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birthday</w:t>
            </w:r>
          </w:p>
        </w:tc>
        <w:tc>
          <w:tcPr>
            <w:tcW w:w="900" w:type="dxa"/>
          </w:tcPr>
          <w:p w14:paraId="32DF4168" w14:textId="72BA3D28" w:rsidR="00225E71" w:rsidRDefault="00225E71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39DCEFD9" w14:textId="3BA3D790" w:rsidR="00225E71" w:rsidRDefault="003402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</w:tcPr>
          <w:p w14:paraId="6BEA3318" w14:textId="2B68519A" w:rsidR="00225E71" w:rsidRDefault="00225E71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ngày</w:t>
            </w:r>
            <w:proofErr w:type="spellEnd"/>
            <w:r>
              <w:rPr>
                <w:lang w:val="en-US"/>
              </w:rPr>
              <w:t xml:space="preserve"> sinh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225E71" w14:paraId="4E171129" w14:textId="77777777" w:rsidTr="00BD5910">
        <w:tc>
          <w:tcPr>
            <w:tcW w:w="758" w:type="dxa"/>
          </w:tcPr>
          <w:p w14:paraId="1D0C9FF0" w14:textId="12B1EA2C" w:rsidR="00225E71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4 </w:t>
            </w:r>
          </w:p>
        </w:tc>
        <w:tc>
          <w:tcPr>
            <w:tcW w:w="1690" w:type="dxa"/>
          </w:tcPr>
          <w:p w14:paraId="0860796E" w14:textId="1F637A4D" w:rsidR="00225E71" w:rsidRDefault="008C75D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mobilePhone</w:t>
            </w:r>
            <w:proofErr w:type="spellEnd"/>
          </w:p>
        </w:tc>
        <w:tc>
          <w:tcPr>
            <w:tcW w:w="900" w:type="dxa"/>
          </w:tcPr>
          <w:p w14:paraId="781F301F" w14:textId="52D6E531" w:rsidR="00225E71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2970" w:type="dxa"/>
          </w:tcPr>
          <w:p w14:paraId="5F861A2F" w14:textId="5F05C89A" w:rsidR="00225E71" w:rsidRDefault="00B00004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10 </w:t>
            </w:r>
            <w:proofErr w:type="spellStart"/>
            <w:r>
              <w:rPr>
                <w:lang w:val="en-US"/>
              </w:rPr>
              <w:t>chữ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và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bắt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đầu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bằng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  <w:tc>
          <w:tcPr>
            <w:tcW w:w="3258" w:type="dxa"/>
          </w:tcPr>
          <w:p w14:paraId="36A75FE8" w14:textId="1F015ABE" w:rsidR="00225E71" w:rsidRDefault="008C75D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số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điện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thoại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8C75DB" w14:paraId="7B1EDD05" w14:textId="77777777" w:rsidTr="00BD5910">
        <w:tc>
          <w:tcPr>
            <w:tcW w:w="758" w:type="dxa"/>
          </w:tcPr>
          <w:p w14:paraId="1D9E207B" w14:textId="6A120B6A" w:rsidR="008C75DB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90" w:type="dxa"/>
          </w:tcPr>
          <w:p w14:paraId="5650DB56" w14:textId="4E304BCE" w:rsidR="008C75DB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900" w:type="dxa"/>
          </w:tcPr>
          <w:p w14:paraId="76FB451C" w14:textId="66099ADC" w:rsidR="008C75DB" w:rsidRDefault="008C75D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2970" w:type="dxa"/>
          </w:tcPr>
          <w:p w14:paraId="20973F55" w14:textId="4E7040A5" w:rsidR="008C75DB" w:rsidRDefault="00780969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</w:p>
        </w:tc>
        <w:tc>
          <w:tcPr>
            <w:tcW w:w="3258" w:type="dxa"/>
          </w:tcPr>
          <w:p w14:paraId="6565529A" w14:textId="6AB336F7" w:rsidR="008C75DB" w:rsidRDefault="008C75D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địa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chỉ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8C75DB" w14:paraId="38AB1AA2" w14:textId="77777777" w:rsidTr="00BD5910">
        <w:tc>
          <w:tcPr>
            <w:tcW w:w="758" w:type="dxa"/>
          </w:tcPr>
          <w:p w14:paraId="2827550E" w14:textId="006E4D81" w:rsidR="008C75DB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690" w:type="dxa"/>
          </w:tcPr>
          <w:p w14:paraId="07F6BBA7" w14:textId="46D5AAAA" w:rsidR="008C75DB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900" w:type="dxa"/>
          </w:tcPr>
          <w:p w14:paraId="1F89A6AC" w14:textId="41B466AB" w:rsidR="008C75DB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7ECBE661" w14:textId="7582881F" w:rsidR="008C75DB" w:rsidRDefault="00780969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1 email </w:t>
            </w:r>
            <w:proofErr w:type="spellStart"/>
            <w:r>
              <w:rPr>
                <w:lang w:val="en-US"/>
              </w:rPr>
              <w:t>hợp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</w:tcPr>
          <w:p w14:paraId="6F520588" w14:textId="25003EB5" w:rsidR="008C75DB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email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để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FF27D6" w14:paraId="6C03E019" w14:textId="77777777" w:rsidTr="00BD5910">
        <w:tc>
          <w:tcPr>
            <w:tcW w:w="758" w:type="dxa"/>
          </w:tcPr>
          <w:p w14:paraId="4ACBA0A5" w14:textId="15726944" w:rsidR="00FF27D6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690" w:type="dxa"/>
          </w:tcPr>
          <w:p w14:paraId="00DEB4D5" w14:textId="46C33B6E" w:rsidR="00FF27D6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900" w:type="dxa"/>
          </w:tcPr>
          <w:p w14:paraId="7ACC0F84" w14:textId="58DD17A0" w:rsidR="00FF27D6" w:rsidRDefault="00FF27D6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017C2761" w14:textId="2ED44C94" w:rsidR="00FF27D6" w:rsidRDefault="00780969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nhất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là</w:t>
            </w:r>
            <w:proofErr w:type="spellEnd"/>
            <w:r>
              <w:rPr>
                <w:lang w:val="en-US"/>
              </w:rPr>
              <w:t xml:space="preserve"> 8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tự</w:t>
            </w:r>
            <w:proofErr w:type="spellEnd"/>
          </w:p>
        </w:tc>
        <w:tc>
          <w:tcPr>
            <w:tcW w:w="3258" w:type="dxa"/>
          </w:tcPr>
          <w:p w14:paraId="12FF6CF6" w14:textId="3B4190F5" w:rsidR="00FF27D6" w:rsidRDefault="00FF27D6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của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CA592B" w14:paraId="3B6CCBFF" w14:textId="77777777" w:rsidTr="00BD5910">
        <w:tc>
          <w:tcPr>
            <w:tcW w:w="758" w:type="dxa"/>
          </w:tcPr>
          <w:p w14:paraId="0C613D79" w14:textId="57DACC1A" w:rsidR="00CA592B" w:rsidRDefault="00CA59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690" w:type="dxa"/>
          </w:tcPr>
          <w:p w14:paraId="097FEFC0" w14:textId="7212A10E" w:rsidR="00CA592B" w:rsidRDefault="00CA592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listTask</w:t>
            </w:r>
            <w:proofErr w:type="spellEnd"/>
          </w:p>
        </w:tc>
        <w:tc>
          <w:tcPr>
            <w:tcW w:w="900" w:type="dxa"/>
          </w:tcPr>
          <w:p w14:paraId="0C1D5359" w14:textId="47DEB451" w:rsidR="00CA592B" w:rsidRDefault="00CA592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5C133274" w14:textId="3BD437DA" w:rsidR="00CA592B" w:rsidRDefault="006616F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</w:tcPr>
          <w:p w14:paraId="67838406" w14:textId="70007D2D" w:rsidR="00CA592B" w:rsidRDefault="00CA592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task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đã tạo</w:t>
            </w:r>
          </w:p>
        </w:tc>
      </w:tr>
      <w:tr w:rsidR="00AA52B7" w14:paraId="59528BFE" w14:textId="77777777" w:rsidTr="00BD5910">
        <w:tc>
          <w:tcPr>
            <w:tcW w:w="758" w:type="dxa"/>
          </w:tcPr>
          <w:p w14:paraId="48FC2EF1" w14:textId="406C9162" w:rsidR="00AA52B7" w:rsidRDefault="00AA52B7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690" w:type="dxa"/>
          </w:tcPr>
          <w:p w14:paraId="0DA1BE2D" w14:textId="4C7E01E9" w:rsidR="00AA52B7" w:rsidRDefault="009624F2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listTaskList</w:t>
            </w:r>
            <w:proofErr w:type="spellEnd"/>
          </w:p>
        </w:tc>
        <w:tc>
          <w:tcPr>
            <w:tcW w:w="900" w:type="dxa"/>
          </w:tcPr>
          <w:p w14:paraId="11098A09" w14:textId="7D141CED" w:rsidR="00AA52B7" w:rsidRDefault="009624F2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2970" w:type="dxa"/>
          </w:tcPr>
          <w:p w14:paraId="36012BE6" w14:textId="7FB6D4DF" w:rsidR="00AA52B7" w:rsidRDefault="006616F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</w:tcPr>
          <w:p w14:paraId="65FDEBF9" w14:textId="684DC67B" w:rsidR="00AA52B7" w:rsidRDefault="00A3597B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list task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đã tạo</w:t>
            </w:r>
          </w:p>
        </w:tc>
      </w:tr>
      <w:tr w:rsidR="00A3597B" w14:paraId="17AE034C" w14:textId="77777777" w:rsidTr="00BD5910">
        <w:tc>
          <w:tcPr>
            <w:tcW w:w="758" w:type="dxa"/>
          </w:tcPr>
          <w:p w14:paraId="6A7C027B" w14:textId="55F7724C" w:rsidR="00A3597B" w:rsidRDefault="00A3597B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690" w:type="dxa"/>
          </w:tcPr>
          <w:p w14:paraId="327807D8" w14:textId="3E63AF13" w:rsidR="00A3597B" w:rsidRDefault="00F209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listGroup</w:t>
            </w:r>
            <w:proofErr w:type="spellEnd"/>
          </w:p>
        </w:tc>
        <w:tc>
          <w:tcPr>
            <w:tcW w:w="900" w:type="dxa"/>
          </w:tcPr>
          <w:p w14:paraId="41D1B72B" w14:textId="5DC10E67" w:rsidR="00A3597B" w:rsidRDefault="00F209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private</w:t>
            </w:r>
          </w:p>
        </w:tc>
        <w:tc>
          <w:tcPr>
            <w:tcW w:w="2970" w:type="dxa"/>
          </w:tcPr>
          <w:p w14:paraId="256CD453" w14:textId="41ECFB88" w:rsidR="00A3597B" w:rsidRDefault="006616F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</w:tcPr>
          <w:p w14:paraId="5B1A369D" w14:textId="1A98AC0E" w:rsidR="00A3597B" w:rsidRDefault="00F209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group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tham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gia</w:t>
            </w:r>
            <w:proofErr w:type="spellEnd"/>
          </w:p>
        </w:tc>
      </w:tr>
      <w:tr w:rsidR="00F209A3" w14:paraId="3CCB514A" w14:textId="77777777" w:rsidTr="00BD5910">
        <w:tc>
          <w:tcPr>
            <w:tcW w:w="758" w:type="dxa"/>
          </w:tcPr>
          <w:p w14:paraId="4D18F32C" w14:textId="42F09626" w:rsidR="00F209A3" w:rsidRDefault="00F209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690" w:type="dxa"/>
          </w:tcPr>
          <w:p w14:paraId="5135C137" w14:textId="76A83284" w:rsidR="00F209A3" w:rsidRDefault="00F209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listManageGroup</w:t>
            </w:r>
            <w:proofErr w:type="spellEnd"/>
          </w:p>
        </w:tc>
        <w:tc>
          <w:tcPr>
            <w:tcW w:w="900" w:type="dxa"/>
          </w:tcPr>
          <w:p w14:paraId="164239D8" w14:textId="06EBEF1E" w:rsidR="00F209A3" w:rsidRDefault="00F209A3" w:rsidP="00FD06E2">
            <w:pPr>
              <w:pStyle w:val="BodyText"/>
              <w:spacing w:after="0"/>
              <w:rPr>
                <w:lang w:val="en-US"/>
              </w:rPr>
            </w:pPr>
            <w:r>
              <w:rPr>
                <w:lang w:val="en-US"/>
              </w:rPr>
              <w:t xml:space="preserve">private </w:t>
            </w:r>
          </w:p>
        </w:tc>
        <w:tc>
          <w:tcPr>
            <w:tcW w:w="2970" w:type="dxa"/>
          </w:tcPr>
          <w:p w14:paraId="05B1C54D" w14:textId="376606D5" w:rsidR="00F209A3" w:rsidRDefault="006616FA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phải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có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quyền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truy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</w:tcPr>
          <w:p w14:paraId="0FEAC66F" w14:textId="46180FDF" w:rsidR="00F209A3" w:rsidRDefault="00F209A3" w:rsidP="00FD06E2">
            <w:pPr>
              <w:pStyle w:val="BodyText"/>
              <w:spacing w:after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các</w:t>
            </w:r>
            <w:proofErr w:type="spellEnd"/>
            <w:r>
              <w:rPr>
                <w:lang w:val="en-US"/>
              </w:rPr>
              <w:t xml:space="preserve"> group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quản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lý</w:t>
            </w:r>
            <w:proofErr w:type="spellEnd"/>
          </w:p>
        </w:tc>
      </w:tr>
    </w:tbl>
    <w:p w14:paraId="196C81C7" w14:textId="77777777" w:rsidR="00FD06E2" w:rsidRDefault="00FD06E2" w:rsidP="00FD06E2">
      <w:pPr>
        <w:pStyle w:val="BodyText"/>
        <w:keepLines w:val="0"/>
        <w:widowControl/>
        <w:numPr>
          <w:ilvl w:val="1"/>
          <w:numId w:val="39"/>
        </w:numPr>
        <w:spacing w:before="120"/>
        <w:jc w:val="both"/>
        <w:rPr>
          <w:i/>
          <w:color w:val="0000FF"/>
        </w:rPr>
      </w:pPr>
      <w:r w:rsidRPr="00FD06E2">
        <w:rPr>
          <w:i/>
          <w:color w:val="0000FF"/>
        </w:rPr>
        <w:t>Danh sách các trách nhiệm (các phương thức) chính. Cần xác định rõ phương thức nào cần phải cài đặt lại cho các lớp đối tượng con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693"/>
        <w:gridCol w:w="3615"/>
        <w:gridCol w:w="852"/>
        <w:gridCol w:w="2265"/>
        <w:gridCol w:w="2151"/>
      </w:tblGrid>
      <w:tr w:rsidR="002608E8" w:rsidRPr="00F44EE4" w14:paraId="23C6E3ED" w14:textId="77777777" w:rsidTr="0092755C">
        <w:tc>
          <w:tcPr>
            <w:tcW w:w="736" w:type="dxa"/>
          </w:tcPr>
          <w:p w14:paraId="5FE1ED40" w14:textId="77777777" w:rsidR="00F77335" w:rsidRPr="00F44EE4" w:rsidRDefault="00F77335" w:rsidP="00614AEB">
            <w:pPr>
              <w:spacing w:line="360" w:lineRule="auto"/>
            </w:pPr>
            <w:r w:rsidRPr="00F44EE4">
              <w:rPr>
                <w:color w:val="000000"/>
              </w:rPr>
              <w:t>STT</w:t>
            </w:r>
          </w:p>
        </w:tc>
        <w:tc>
          <w:tcPr>
            <w:tcW w:w="2523" w:type="dxa"/>
          </w:tcPr>
          <w:p w14:paraId="79579C38" w14:textId="4EC4F6E8" w:rsidR="00F77335" w:rsidRPr="00F44EE4" w:rsidRDefault="00F77335" w:rsidP="00614AEB">
            <w:pPr>
              <w:spacing w:line="360" w:lineRule="auto"/>
            </w:pPr>
            <w:r w:rsidRPr="00F44EE4"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884" w:type="dxa"/>
          </w:tcPr>
          <w:p w14:paraId="311106BB" w14:textId="77777777" w:rsidR="00F77335" w:rsidRPr="00363B6E" w:rsidRDefault="00F77335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586" w:type="dxa"/>
          </w:tcPr>
          <w:p w14:paraId="753C0D78" w14:textId="77777777" w:rsidR="00F77335" w:rsidRPr="00F44EE4" w:rsidRDefault="00F77335" w:rsidP="00614AEB">
            <w:pPr>
              <w:spacing w:line="360" w:lineRule="auto"/>
            </w:pPr>
            <w:r w:rsidRPr="00F44EE4">
              <w:rPr>
                <w:color w:val="000000"/>
              </w:rPr>
              <w:t>Ràng buộc</w:t>
            </w:r>
          </w:p>
        </w:tc>
        <w:tc>
          <w:tcPr>
            <w:tcW w:w="2847" w:type="dxa"/>
          </w:tcPr>
          <w:p w14:paraId="1BDDB71F" w14:textId="77777777" w:rsidR="00F77335" w:rsidRPr="00F44EE4" w:rsidRDefault="00F77335" w:rsidP="00614AEB">
            <w:pPr>
              <w:spacing w:line="360" w:lineRule="auto"/>
            </w:pPr>
            <w:r w:rsidRPr="00F44EE4">
              <w:rPr>
                <w:color w:val="000000"/>
              </w:rPr>
              <w:t>Ý nghĩa/ghi chú</w:t>
            </w:r>
          </w:p>
        </w:tc>
      </w:tr>
      <w:tr w:rsidR="00FF140F" w:rsidRPr="00F44EE4" w14:paraId="2C92331E" w14:textId="77777777" w:rsidTr="0092755C">
        <w:tc>
          <w:tcPr>
            <w:tcW w:w="736" w:type="dxa"/>
          </w:tcPr>
          <w:p w14:paraId="19C1AE38" w14:textId="2EF4A9E9" w:rsidR="00F77335" w:rsidRPr="00F77335" w:rsidRDefault="00F77335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1</w:t>
            </w:r>
          </w:p>
        </w:tc>
        <w:tc>
          <w:tcPr>
            <w:tcW w:w="2523" w:type="dxa"/>
          </w:tcPr>
          <w:p w14:paraId="364560DB" w14:textId="142761D3" w:rsidR="00F77335" w:rsidRPr="001A4A41" w:rsidRDefault="001A4A41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createUser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User)</w:t>
            </w:r>
          </w:p>
        </w:tc>
        <w:tc>
          <w:tcPr>
            <w:tcW w:w="884" w:type="dxa"/>
          </w:tcPr>
          <w:p w14:paraId="1EA1791E" w14:textId="1635FD62" w:rsidR="00F77335" w:rsidRDefault="001A4A41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33B03948" w14:textId="02CAEB02" w:rsidR="00F77335" w:rsidRPr="008E0C98" w:rsidRDefault="00A5158F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kiểm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xem</w:t>
            </w:r>
            <w:proofErr w:type="spellEnd"/>
            <w:r>
              <w:rPr>
                <w:color w:val="000000"/>
                <w:lang w:val="en-US"/>
              </w:rPr>
              <w:t xml:space="preserve"> thông tin User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hay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2847" w:type="dxa"/>
          </w:tcPr>
          <w:p w14:paraId="0A9260A4" w14:textId="7344287A" w:rsidR="00F77335" w:rsidRPr="0036404A" w:rsidRDefault="0036404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tạo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</w:p>
        </w:tc>
      </w:tr>
      <w:tr w:rsidR="00A7736B" w:rsidRPr="00F44EE4" w14:paraId="501A75B0" w14:textId="77777777" w:rsidTr="0092755C">
        <w:tc>
          <w:tcPr>
            <w:tcW w:w="736" w:type="dxa"/>
          </w:tcPr>
          <w:p w14:paraId="01185503" w14:textId="2221C69E" w:rsidR="0036404A" w:rsidRDefault="0036404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523" w:type="dxa"/>
          </w:tcPr>
          <w:p w14:paraId="1D820432" w14:textId="1F94378B" w:rsidR="0036404A" w:rsidRDefault="0036404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1FE7BD2C" w14:textId="3BE4542D" w:rsidR="0036404A" w:rsidRDefault="0036404A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1850F925" w14:textId="4BFEAED3" w:rsidR="0036404A" w:rsidRPr="0036404A" w:rsidRDefault="00DF7D96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những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xem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gọi</w:t>
            </w:r>
            <w:proofErr w:type="spellEnd"/>
          </w:p>
        </w:tc>
        <w:tc>
          <w:tcPr>
            <w:tcW w:w="2847" w:type="dxa"/>
          </w:tcPr>
          <w:p w14:paraId="7572CC74" w14:textId="62D8A2C9" w:rsidR="0036404A" w:rsidRDefault="008214E9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608E8" w:rsidRPr="00F44EE4" w14:paraId="0C3A5ECE" w14:textId="77777777" w:rsidTr="0092755C">
        <w:tc>
          <w:tcPr>
            <w:tcW w:w="736" w:type="dxa"/>
          </w:tcPr>
          <w:p w14:paraId="163ACDFD" w14:textId="3653BF6E" w:rsidR="008214E9" w:rsidRDefault="008214E9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523" w:type="dxa"/>
          </w:tcPr>
          <w:p w14:paraId="68FD1F60" w14:textId="7B18AF41" w:rsidR="008214E9" w:rsidRDefault="004F4B36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updateUser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newUser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51A9961E" w14:textId="5F7DB6BD" w:rsidR="008214E9" w:rsidRDefault="004F4B36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71F0DA7B" w14:textId="7B9F85E0" w:rsidR="008214E9" w:rsidRDefault="00714FB1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chỉ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nhật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chính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mình</w:t>
            </w:r>
            <w:proofErr w:type="spellEnd"/>
          </w:p>
        </w:tc>
        <w:tc>
          <w:tcPr>
            <w:tcW w:w="2847" w:type="dxa"/>
          </w:tcPr>
          <w:p w14:paraId="3FFA9BDE" w14:textId="028DC233" w:rsidR="008214E9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nhập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608E8" w:rsidRPr="00F44EE4" w14:paraId="7EEE27D5" w14:textId="77777777" w:rsidTr="0092755C">
        <w:tc>
          <w:tcPr>
            <w:tcW w:w="736" w:type="dxa"/>
          </w:tcPr>
          <w:p w14:paraId="5E4E5BBC" w14:textId="117B24AC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523" w:type="dxa"/>
          </w:tcPr>
          <w:p w14:paraId="7F221AC1" w14:textId="0FF655C3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5A6947B0" w14:textId="2D2E5383" w:rsidR="00FC2A6A" w:rsidRDefault="00FC2A6A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13F0023B" w14:textId="1BD5DF09" w:rsidR="00FC2A6A" w:rsidRDefault="00714FB1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chỉ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thể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khoản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mình</w:t>
            </w:r>
            <w:proofErr w:type="spellEnd"/>
          </w:p>
        </w:tc>
        <w:tc>
          <w:tcPr>
            <w:tcW w:w="2847" w:type="dxa"/>
          </w:tcPr>
          <w:p w14:paraId="79925C5C" w14:textId="4BBDF4E9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608E8" w:rsidRPr="00F44EE4" w14:paraId="79B14DC5" w14:textId="77777777" w:rsidTr="0092755C">
        <w:tc>
          <w:tcPr>
            <w:tcW w:w="736" w:type="dxa"/>
          </w:tcPr>
          <w:p w14:paraId="562A4E8A" w14:textId="22017E19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523" w:type="dxa"/>
          </w:tcPr>
          <w:p w14:paraId="3013F98C" w14:textId="2CFBBD8A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09593B8A" w14:textId="052A9C7C" w:rsidR="00FC2A6A" w:rsidRDefault="00FC2A6A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3F4DE224" w14:textId="212FF738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 w:rsidR="00A8322B">
              <w:rPr>
                <w:color w:val="000000"/>
                <w:lang w:val="en-US"/>
              </w:rPr>
              <w:t xml:space="preserve">, </w:t>
            </w:r>
            <w:proofErr w:type="spellStart"/>
            <w:r w:rsidR="00A8322B">
              <w:rPr>
                <w:color w:val="000000"/>
                <w:lang w:val="en-US"/>
              </w:rPr>
              <w:t>và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người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dùng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có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quyền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thì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A8322B">
              <w:rPr>
                <w:color w:val="000000"/>
                <w:lang w:val="en-US"/>
              </w:rPr>
              <w:t>mới</w:t>
            </w:r>
            <w:proofErr w:type="spellEnd"/>
            <w:r w:rsidR="00A8322B">
              <w:rPr>
                <w:color w:val="000000"/>
                <w:lang w:val="en-US"/>
              </w:rPr>
              <w:t xml:space="preserve"> </w:t>
            </w:r>
            <w:proofErr w:type="spellStart"/>
            <w:r w:rsidR="008640FE">
              <w:rPr>
                <w:color w:val="000000"/>
                <w:lang w:val="en-US"/>
              </w:rPr>
              <w:t>thêm</w:t>
            </w:r>
            <w:proofErr w:type="spellEnd"/>
            <w:r w:rsidR="008640FE">
              <w:rPr>
                <w:color w:val="000000"/>
                <w:lang w:val="en-US"/>
              </w:rPr>
              <w:t xml:space="preserve"> </w:t>
            </w:r>
            <w:proofErr w:type="spellStart"/>
            <w:r w:rsidR="008640FE">
              <w:rPr>
                <w:color w:val="000000"/>
                <w:lang w:val="en-US"/>
              </w:rPr>
              <w:t>được</w:t>
            </w:r>
            <w:proofErr w:type="spellEnd"/>
          </w:p>
        </w:tc>
        <w:tc>
          <w:tcPr>
            <w:tcW w:w="2847" w:type="dxa"/>
          </w:tcPr>
          <w:p w14:paraId="29E96415" w14:textId="281B917C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danh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task đã tạo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2608E8" w:rsidRPr="00F44EE4" w14:paraId="04B3D95E" w14:textId="77777777" w:rsidTr="0092755C">
        <w:tc>
          <w:tcPr>
            <w:tcW w:w="736" w:type="dxa"/>
          </w:tcPr>
          <w:p w14:paraId="07064F35" w14:textId="02A6A1A0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523" w:type="dxa"/>
          </w:tcPr>
          <w:p w14:paraId="181949B9" w14:textId="50CDFC40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1D2DEACB" w14:textId="606792B1" w:rsidR="00FC2A6A" w:rsidRDefault="00FC2A6A" w:rsidP="00614AE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05952426" w14:textId="6BE949A4" w:rsidR="00FC2A6A" w:rsidRDefault="00FC2A6A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7F7DCF"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2847" w:type="dxa"/>
          </w:tcPr>
          <w:p w14:paraId="45987456" w14:textId="0DF1950D" w:rsidR="00FC2A6A" w:rsidRDefault="007F7DCF" w:rsidP="00614AE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đã tạo</w:t>
            </w:r>
          </w:p>
        </w:tc>
      </w:tr>
      <w:tr w:rsidR="00FF140F" w:rsidRPr="00F44EE4" w14:paraId="53ED9DD2" w14:textId="77777777" w:rsidTr="0092755C">
        <w:tc>
          <w:tcPr>
            <w:tcW w:w="736" w:type="dxa"/>
          </w:tcPr>
          <w:p w14:paraId="159970A7" w14:textId="0A8FFF36" w:rsidR="0092755C" w:rsidRDefault="0092755C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523" w:type="dxa"/>
          </w:tcPr>
          <w:p w14:paraId="3A837AC7" w14:textId="5C3E14AD" w:rsidR="0092755C" w:rsidRDefault="0092755C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610A0267" w14:textId="3B38653C" w:rsidR="0092755C" w:rsidRDefault="0092755C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580B08A7" w14:textId="2EC608A4" w:rsidR="0092755C" w:rsidRDefault="009659DE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sở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hữu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  <w:tc>
          <w:tcPr>
            <w:tcW w:w="2847" w:type="dxa"/>
          </w:tcPr>
          <w:p w14:paraId="3A57C356" w14:textId="32D81048" w:rsidR="0092755C" w:rsidRDefault="0092755C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</w:tr>
      <w:tr w:rsidR="00A7736B" w:rsidRPr="00F44EE4" w14:paraId="29B6430A" w14:textId="77777777" w:rsidTr="0092755C">
        <w:tc>
          <w:tcPr>
            <w:tcW w:w="736" w:type="dxa"/>
          </w:tcPr>
          <w:p w14:paraId="228DD409" w14:textId="5036A169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523" w:type="dxa"/>
          </w:tcPr>
          <w:p w14:paraId="360C311D" w14:textId="724E5E06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0CC50931" w14:textId="09C46A13" w:rsidR="002608E8" w:rsidRDefault="002608E8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7DFE669A" w14:textId="587429F9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sở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hữu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</w:p>
        </w:tc>
        <w:tc>
          <w:tcPr>
            <w:tcW w:w="2847" w:type="dxa"/>
          </w:tcPr>
          <w:p w14:paraId="23B31EEE" w14:textId="396D1BA8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tạo </w:t>
            </w:r>
            <w:proofErr w:type="spellStart"/>
            <w:r>
              <w:rPr>
                <w:color w:val="000000"/>
                <w:lang w:val="en-US"/>
              </w:rPr>
              <w:t>ra</w:t>
            </w:r>
            <w:proofErr w:type="spellEnd"/>
          </w:p>
        </w:tc>
      </w:tr>
      <w:tr w:rsidR="002608E8" w:rsidRPr="00F44EE4" w14:paraId="09795772" w14:textId="77777777" w:rsidTr="0092755C">
        <w:tc>
          <w:tcPr>
            <w:tcW w:w="736" w:type="dxa"/>
          </w:tcPr>
          <w:p w14:paraId="4EBC87CD" w14:textId="0F1C5A74" w:rsidR="002608E8" w:rsidRDefault="002608E8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523" w:type="dxa"/>
          </w:tcPr>
          <w:p w14:paraId="31B2AC39" w14:textId="5D315780" w:rsidR="002608E8" w:rsidRDefault="00A5303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 w:rsidR="006545F7"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2E85DE00" w14:textId="74D41F40" w:rsidR="002608E8" w:rsidRDefault="00A5303B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60A270ED" w14:textId="4E9D93E0" w:rsidR="002608E8" w:rsidRDefault="0025621D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 w:rsidR="0095145E">
              <w:rPr>
                <w:color w:val="000000"/>
                <w:lang w:val="en-US"/>
              </w:rPr>
              <w:t xml:space="preserve"> </w:t>
            </w:r>
            <w:proofErr w:type="spellStart"/>
            <w:r w:rsidR="0095145E">
              <w:rPr>
                <w:color w:val="000000"/>
                <w:lang w:val="en-US"/>
              </w:rPr>
              <w:t>và</w:t>
            </w:r>
            <w:proofErr w:type="spellEnd"/>
            <w:r w:rsidR="0095145E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groupId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không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tồn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tại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trong</w:t>
            </w:r>
            <w:proofErr w:type="spellEnd"/>
            <w:r w:rsidR="00BF03C0">
              <w:rPr>
                <w:color w:val="000000"/>
                <w:lang w:val="en-US"/>
              </w:rPr>
              <w:t xml:space="preserve"> </w:t>
            </w:r>
            <w:proofErr w:type="spellStart"/>
            <w:r w:rsidR="00BF03C0">
              <w:rPr>
                <w:color w:val="000000"/>
                <w:lang w:val="en-US"/>
              </w:rPr>
              <w:t>listGroup</w:t>
            </w:r>
            <w:proofErr w:type="spellEnd"/>
          </w:p>
        </w:tc>
        <w:tc>
          <w:tcPr>
            <w:tcW w:w="2847" w:type="dxa"/>
          </w:tcPr>
          <w:p w14:paraId="52D32683" w14:textId="497C06E4" w:rsidR="002608E8" w:rsidRDefault="0095145E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1 group</w:t>
            </w:r>
          </w:p>
        </w:tc>
      </w:tr>
      <w:tr w:rsidR="0095145E" w:rsidRPr="00F44EE4" w14:paraId="11C611D7" w14:textId="77777777" w:rsidTr="0092755C">
        <w:tc>
          <w:tcPr>
            <w:tcW w:w="736" w:type="dxa"/>
          </w:tcPr>
          <w:p w14:paraId="64A1179F" w14:textId="4C66FB73" w:rsidR="0095145E" w:rsidRDefault="0095145E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</w:t>
            </w:r>
          </w:p>
        </w:tc>
        <w:tc>
          <w:tcPr>
            <w:tcW w:w="2523" w:type="dxa"/>
          </w:tcPr>
          <w:p w14:paraId="13140E60" w14:textId="4F63F2D3" w:rsidR="0095145E" w:rsidRDefault="0095145E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037823AA" w14:textId="547EF97C" w:rsidR="0095145E" w:rsidRDefault="0095145E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32FCD95F" w14:textId="2F909603" w:rsidR="0095145E" w:rsidRDefault="00BF03C0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listGroup</w:t>
            </w:r>
            <w:proofErr w:type="spellEnd"/>
          </w:p>
        </w:tc>
        <w:tc>
          <w:tcPr>
            <w:tcW w:w="2847" w:type="dxa"/>
          </w:tcPr>
          <w:p w14:paraId="292BD639" w14:textId="385EBF68" w:rsidR="0095145E" w:rsidRDefault="00BF03C0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BF03C0" w:rsidRPr="00F44EE4" w14:paraId="5F934926" w14:textId="77777777" w:rsidTr="0092755C">
        <w:tc>
          <w:tcPr>
            <w:tcW w:w="736" w:type="dxa"/>
          </w:tcPr>
          <w:p w14:paraId="1DD38721" w14:textId="3EDFF3F9" w:rsidR="00BF03C0" w:rsidRDefault="00BF03C0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 xml:space="preserve">11 </w:t>
            </w:r>
          </w:p>
        </w:tc>
        <w:tc>
          <w:tcPr>
            <w:tcW w:w="2523" w:type="dxa"/>
          </w:tcPr>
          <w:p w14:paraId="56F3CE23" w14:textId="590EDA5D" w:rsidR="00BF03C0" w:rsidRDefault="00FF140F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addListManageGroup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6237EF30" w14:textId="42603512" w:rsidR="00BF03C0" w:rsidRDefault="00FF140F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16DFFE20" w14:textId="67E7B11E" w:rsidR="00BF03C0" w:rsidRDefault="00FF140F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nằm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listManageGroup</w:t>
            </w:r>
            <w:proofErr w:type="spellEnd"/>
          </w:p>
        </w:tc>
        <w:tc>
          <w:tcPr>
            <w:tcW w:w="2847" w:type="dxa"/>
          </w:tcPr>
          <w:p w14:paraId="2A24C481" w14:textId="24E33615" w:rsidR="00BF03C0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chủ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A7736B" w:rsidRPr="00F44EE4" w14:paraId="7CE74AD8" w14:textId="77777777" w:rsidTr="0092755C">
        <w:tc>
          <w:tcPr>
            <w:tcW w:w="736" w:type="dxa"/>
          </w:tcPr>
          <w:p w14:paraId="53B66087" w14:textId="3C727F08" w:rsidR="00A7736B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</w:t>
            </w:r>
          </w:p>
        </w:tc>
        <w:tc>
          <w:tcPr>
            <w:tcW w:w="2523" w:type="dxa"/>
          </w:tcPr>
          <w:p w14:paraId="16A20A8A" w14:textId="51BA432A" w:rsidR="00A7736B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removeListManageGroup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</w:tcPr>
          <w:p w14:paraId="617B0E66" w14:textId="70AF6559" w:rsidR="00A7736B" w:rsidRDefault="00A7736B" w:rsidP="0092755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</w:tcPr>
          <w:p w14:paraId="48E436B8" w14:textId="580F2AEE" w:rsidR="00A7736B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nằm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listManageGroup</w:t>
            </w:r>
            <w:proofErr w:type="spellEnd"/>
          </w:p>
        </w:tc>
        <w:tc>
          <w:tcPr>
            <w:tcW w:w="2847" w:type="dxa"/>
          </w:tcPr>
          <w:p w14:paraId="76141E9C" w14:textId="5E36322E" w:rsidR="00A7736B" w:rsidRDefault="00A7736B" w:rsidP="0092755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out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  <w:r w:rsidR="007170C6">
              <w:rPr>
                <w:color w:val="000000"/>
                <w:lang w:val="en-US"/>
              </w:rPr>
              <w:t xml:space="preserve"> do </w:t>
            </w:r>
            <w:proofErr w:type="spellStart"/>
            <w:r w:rsidR="007170C6">
              <w:rPr>
                <w:color w:val="000000"/>
                <w:lang w:val="en-US"/>
              </w:rPr>
              <w:t>mình</w:t>
            </w:r>
            <w:proofErr w:type="spellEnd"/>
            <w:r w:rsidR="007170C6">
              <w:rPr>
                <w:color w:val="000000"/>
                <w:lang w:val="en-US"/>
              </w:rPr>
              <w:t xml:space="preserve"> </w:t>
            </w:r>
            <w:proofErr w:type="spellStart"/>
            <w:r w:rsidR="007170C6">
              <w:rPr>
                <w:color w:val="000000"/>
                <w:lang w:val="en-US"/>
              </w:rPr>
              <w:t>làm</w:t>
            </w:r>
            <w:proofErr w:type="spellEnd"/>
            <w:r w:rsidR="007170C6">
              <w:rPr>
                <w:color w:val="000000"/>
                <w:lang w:val="en-US"/>
              </w:rPr>
              <w:t xml:space="preserve"> </w:t>
            </w:r>
            <w:proofErr w:type="spellStart"/>
            <w:r w:rsidR="007170C6">
              <w:rPr>
                <w:color w:val="000000"/>
                <w:lang w:val="en-US"/>
              </w:rPr>
              <w:t>chủ</w:t>
            </w:r>
            <w:proofErr w:type="spellEnd"/>
          </w:p>
        </w:tc>
      </w:tr>
    </w:tbl>
    <w:p w14:paraId="16EC5957" w14:textId="77777777" w:rsidR="00F1289A" w:rsidRDefault="00F1289A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</w:rPr>
      </w:pPr>
    </w:p>
    <w:p w14:paraId="2AF21377" w14:textId="77777777" w:rsidR="00F1289A" w:rsidRDefault="00F1289A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</w:rPr>
      </w:pPr>
    </w:p>
    <w:p w14:paraId="5709403E" w14:textId="23E182AA" w:rsidR="00885387" w:rsidRDefault="0088538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Group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90"/>
        <w:gridCol w:w="900"/>
        <w:gridCol w:w="2970"/>
        <w:gridCol w:w="3258"/>
      </w:tblGrid>
      <w:tr w:rsidR="00885387" w14:paraId="6CCB30F5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77F93" w14:textId="77777777" w:rsidR="00885387" w:rsidRDefault="00885387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5FF4C" w14:textId="77777777" w:rsidR="00885387" w:rsidRDefault="00885387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D8BC" w14:textId="77777777" w:rsidR="00885387" w:rsidRDefault="0088538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A5AC6" w14:textId="77777777" w:rsidR="00885387" w:rsidRDefault="00885387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9136D" w14:textId="77777777" w:rsidR="00885387" w:rsidRDefault="00885387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885387" w14:paraId="67B028F5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B8D02" w14:textId="75672CD2" w:rsidR="00885387" w:rsidRP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5DEB" w14:textId="4024E813" w:rsidR="00885387" w:rsidRP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D231" w14:textId="24ACF835" w:rsidR="00885387" w:rsidRDefault="00F1289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8921" w14:textId="618DD7AF" w:rsidR="00885387" w:rsidRPr="00F1289A" w:rsidRDefault="008640F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D7CF9" w14:textId="1D836B65" w:rsidR="00885387" w:rsidRP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 do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tạo</w:t>
            </w:r>
          </w:p>
        </w:tc>
      </w:tr>
      <w:tr w:rsidR="00F1289A" w14:paraId="3F230FB6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F63C3" w14:textId="3F1E9B59" w:rsid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2E1AA" w14:textId="2CE9150C" w:rsidR="00F1289A" w:rsidRDefault="00F1289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name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82EF2" w14:textId="3A8ABF93" w:rsidR="00F1289A" w:rsidRDefault="00F1289A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BAE1" w14:textId="568C088D" w:rsidR="00F1289A" w:rsidRDefault="008640F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0FB9" w14:textId="3EDAE32A" w:rsidR="00F1289A" w:rsidRDefault="0098566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98566C" w14:paraId="35601E2A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B2341" w14:textId="4372016E" w:rsidR="0098566C" w:rsidRDefault="0098566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20F8" w14:textId="479831DA" w:rsidR="0098566C" w:rsidRDefault="007A44A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owner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B84F" w14:textId="16FE59E4" w:rsidR="0098566C" w:rsidRDefault="007A44A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B653" w14:textId="4CCA7714" w:rsidR="0098566C" w:rsidRDefault="008640F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1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38F0" w14:textId="4782D97E" w:rsidR="0098566C" w:rsidRDefault="007A44A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tạo group</w:t>
            </w:r>
          </w:p>
        </w:tc>
      </w:tr>
      <w:tr w:rsidR="007A44AC" w14:paraId="6CE2E85F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AAFE" w14:textId="57F96851" w:rsidR="007A44AC" w:rsidRDefault="007A44A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478" w14:textId="09CE85D1" w:rsidR="007A44AC" w:rsidRDefault="007A44A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listUser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C2D" w14:textId="6547A133" w:rsidR="007A44AC" w:rsidRDefault="007A44A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D871B" w14:textId="53650D31" w:rsidR="007A44AC" w:rsidRDefault="00C1294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51211" w14:textId="770591B2" w:rsidR="007A44AC" w:rsidRDefault="00AD645A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thành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viên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còn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AD645A" w14:paraId="27405454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34156" w14:textId="69EFE9CA" w:rsidR="00AD645A" w:rsidRDefault="00AD645A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E4DCB" w14:textId="6555B51C" w:rsidR="00AD645A" w:rsidRDefault="003575D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B3E83" w14:textId="678E86CE" w:rsidR="00AD645A" w:rsidRDefault="003575D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9F24C" w14:textId="61A6DF8F" w:rsidR="00AD645A" w:rsidRDefault="00C1294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104C1" w14:textId="1A059FBF" w:rsidR="00AD645A" w:rsidRDefault="003575D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đo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các</w:t>
            </w:r>
            <w:proofErr w:type="spellEnd"/>
            <w:r w:rsidR="00606B86"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thành</w:t>
            </w:r>
            <w:proofErr w:type="spellEnd"/>
            <w:r w:rsidR="00606B86"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viên</w:t>
            </w:r>
            <w:proofErr w:type="spellEnd"/>
            <w:r w:rsidR="00606B86"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trong</w:t>
            </w:r>
            <w:proofErr w:type="spellEnd"/>
            <w:r w:rsidR="00606B86">
              <w:rPr>
                <w:color w:val="000000"/>
                <w:lang w:val="en-US"/>
              </w:rPr>
              <w:t xml:space="preserve"> </w:t>
            </w:r>
            <w:proofErr w:type="spellStart"/>
            <w:r w:rsidR="00606B86">
              <w:rPr>
                <w:color w:val="000000"/>
                <w:lang w:val="en-US"/>
              </w:rPr>
              <w:t>nhóm</w:t>
            </w:r>
            <w:proofErr w:type="spellEnd"/>
            <w:r w:rsidR="00606B86">
              <w:rPr>
                <w:color w:val="000000"/>
                <w:lang w:val="en-US"/>
              </w:rPr>
              <w:t xml:space="preserve"> tạo</w:t>
            </w:r>
          </w:p>
        </w:tc>
      </w:tr>
      <w:tr w:rsidR="00606B86" w14:paraId="3C65911F" w14:textId="77777777" w:rsidTr="0088538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7E5E" w14:textId="1F7D1E8B" w:rsidR="00606B86" w:rsidRDefault="00606B8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C86C" w14:textId="36207A64" w:rsidR="00606B86" w:rsidRDefault="00606B8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listTaskList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A83B" w14:textId="012147B8" w:rsidR="00606B86" w:rsidRDefault="00606B8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4C6D5" w14:textId="127A6120" w:rsidR="00606B86" w:rsidRDefault="00C12943" w:rsidP="00C12943">
            <w:pPr>
              <w:tabs>
                <w:tab w:val="left" w:pos="1470"/>
              </w:tabs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CCCB2" w14:textId="14942A56" w:rsidR="00606B86" w:rsidRDefault="00606B8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danh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sách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list </w:t>
            </w:r>
            <w:proofErr w:type="spellStart"/>
            <w:r>
              <w:rPr>
                <w:color w:val="000000"/>
                <w:lang w:val="en-US"/>
              </w:rPr>
              <w:t>mà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thành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viên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nhóm</w:t>
            </w:r>
            <w:proofErr w:type="spellEnd"/>
            <w:r>
              <w:rPr>
                <w:color w:val="000000"/>
                <w:lang w:val="en-US"/>
              </w:rPr>
              <w:t xml:space="preserve"> tạo</w:t>
            </w:r>
          </w:p>
        </w:tc>
      </w:tr>
    </w:tbl>
    <w:p w14:paraId="19C0986D" w14:textId="77777777" w:rsidR="00885387" w:rsidRDefault="0088538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36"/>
        <w:gridCol w:w="2523"/>
        <w:gridCol w:w="884"/>
        <w:gridCol w:w="2586"/>
        <w:gridCol w:w="2847"/>
      </w:tblGrid>
      <w:tr w:rsidR="000E46E3" w14:paraId="7C2990D7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90EA" w14:textId="77777777" w:rsidR="000E46E3" w:rsidRDefault="000E46E3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3069F" w14:textId="77777777" w:rsidR="000E46E3" w:rsidRDefault="000E46E3">
            <w:pPr>
              <w:spacing w:line="360" w:lineRule="auto"/>
            </w:pPr>
            <w:r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2A6" w14:textId="77777777" w:rsidR="000E46E3" w:rsidRDefault="000E46E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0B618" w14:textId="77777777" w:rsidR="000E46E3" w:rsidRDefault="000E46E3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6B4F9" w14:textId="77777777" w:rsidR="000E46E3" w:rsidRDefault="000E46E3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0E46E3" w14:paraId="19900B07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BED85" w14:textId="2B301989" w:rsidR="000E46E3" w:rsidRPr="00285766" w:rsidRDefault="0028576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CDD3" w14:textId="541B22C9" w:rsidR="000E46E3" w:rsidRPr="00285766" w:rsidRDefault="0028576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createGroup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Group)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BEE91" w14:textId="382199D5" w:rsidR="000E46E3" w:rsidRDefault="0028576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C257E" w14:textId="273D9B40" w:rsidR="000E46E3" w:rsidRPr="00A035D5" w:rsidRDefault="00A035D5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thông tin Group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70D25" w14:textId="7BB5549C" w:rsidR="000E46E3" w:rsidRPr="00285766" w:rsidRDefault="0028576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tạo group</w:t>
            </w:r>
          </w:p>
        </w:tc>
      </w:tr>
      <w:tr w:rsidR="00285766" w14:paraId="2C1E9EE6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8D744" w14:textId="2DC2BAC4" w:rsidR="00285766" w:rsidRDefault="0028576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6FA3B" w14:textId="7964327B" w:rsidR="00285766" w:rsidRDefault="00613EF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A1EB" w14:textId="3438088E" w:rsidR="00285766" w:rsidRDefault="00613EF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29136" w14:textId="071F0A16" w:rsidR="00285766" w:rsidRPr="00613EF4" w:rsidRDefault="00613EF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phải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tồn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tại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và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người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dùng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phải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có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quyền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truy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97A1D" w14:textId="7B5A0A47" w:rsidR="00285766" w:rsidRDefault="00613EF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613EF4" w14:paraId="2C8ACA75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A549C" w14:textId="6385C4F1" w:rsidR="00613EF4" w:rsidRDefault="00613EF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CCEEC" w14:textId="3EC6BC63" w:rsidR="00613EF4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updateGroup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newGroup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AFCF1" w14:textId="4370D9D9" w:rsidR="00613EF4" w:rsidRDefault="00BD2BB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66EC8" w14:textId="2A0926FA" w:rsidR="00613EF4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tồn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tại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và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người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dùng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phải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có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quyền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truy</w:t>
            </w:r>
            <w:proofErr w:type="spellEnd"/>
            <w:r w:rsidR="00A035D5">
              <w:rPr>
                <w:color w:val="000000"/>
                <w:lang w:val="en-US"/>
              </w:rPr>
              <w:t xml:space="preserve"> </w:t>
            </w:r>
            <w:proofErr w:type="spellStart"/>
            <w:r w:rsidR="00A035D5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4E890" w14:textId="2008C0D6" w:rsidR="00613EF4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nhật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BD2BB3" w14:paraId="24566EDF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17057" w14:textId="22E83742" w:rsidR="00BD2BB3" w:rsidRDefault="00BD2BB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7A6" w14:textId="707098FE" w:rsidR="00BD2BB3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DDE11" w14:textId="7A8EA455" w:rsidR="00BD2BB3" w:rsidRDefault="00BD2BB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D05F2" w14:textId="4BB6C01F" w:rsidR="00BD2BB3" w:rsidRDefault="00846C7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tồn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lastRenderedPageBreak/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9F199" w14:textId="66515692" w:rsidR="00BD2BB3" w:rsidRDefault="00BD2BB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lastRenderedPageBreak/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BD2BB3" w14:paraId="27A1BE44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0CF0" w14:textId="030D0262" w:rsidR="00BD2BB3" w:rsidRDefault="00BD2BB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0351F" w14:textId="3CC03F23" w:rsidR="00BD2BB3" w:rsidRDefault="006D1D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A940" w14:textId="51275A4B" w:rsidR="00BD2BB3" w:rsidRDefault="006D1DC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BE8F" w14:textId="1EC21343" w:rsidR="00BD2BB3" w:rsidRDefault="006D1D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>, user</w:t>
            </w:r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không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listUser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6AA3" w14:textId="362BC734" w:rsidR="00BD2BB3" w:rsidRDefault="006D1D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6D1DCC" w14:paraId="5605F771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667B4" w14:textId="7BA5023E" w:rsidR="006D1DCC" w:rsidRDefault="00363D6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543DA" w14:textId="53C23325" w:rsidR="006D1DCC" w:rsidRDefault="00363D6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8D30C" w14:textId="2CEC6FDA" w:rsidR="006D1DCC" w:rsidRDefault="00363D6B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2677" w14:textId="2F3F3301" w:rsidR="006D1DCC" w:rsidRDefault="00363D6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, user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listUser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15211" w14:textId="1C1456B2" w:rsidR="006D1DCC" w:rsidRDefault="00363D6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363D6B" w14:paraId="46C637A5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0DDF7" w14:textId="3D518B8F" w:rsidR="00363D6B" w:rsidRDefault="00363D6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13D6" w14:textId="39256233" w:rsidR="00363D6B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5E10C" w14:textId="3F41F871" w:rsidR="00363D6B" w:rsidRDefault="0095440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736D7" w14:textId="2FA36967" w:rsidR="00363D6B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, task </w:t>
            </w:r>
            <w:proofErr w:type="spellStart"/>
            <w:r w:rsidR="00D33AF0">
              <w:rPr>
                <w:color w:val="000000"/>
                <w:lang w:val="en-US"/>
              </w:rPr>
              <w:t>không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FB9C3" w14:textId="6B6BDAE0" w:rsidR="00363D6B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954401" w14:paraId="48E049A1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F4D5A" w14:textId="5F757A75" w:rsidR="00954401" w:rsidRDefault="0095440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1C95" w14:textId="0101EE95" w:rsidR="00954401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06463" w14:textId="16D6487B" w:rsidR="00954401" w:rsidRDefault="0095440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7DEC9" w14:textId="2A42EAC8" w:rsidR="00954401" w:rsidRDefault="00954401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 w:rsidR="00E26948">
              <w:rPr>
                <w:color w:val="000000"/>
                <w:lang w:val="en-US"/>
              </w:rPr>
              <w:t>,</w:t>
            </w:r>
            <w:r w:rsidR="00FC1BA9">
              <w:rPr>
                <w:color w:val="000000"/>
                <w:lang w:val="en-US"/>
              </w:rPr>
              <w:t xml:space="preserve"> task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 w:rsidR="00FC1BA9">
              <w:rPr>
                <w:color w:val="000000"/>
                <w:lang w:val="en-US"/>
              </w:rPr>
              <w:t xml:space="preserve"> </w:t>
            </w:r>
            <w:proofErr w:type="spellStart"/>
            <w:r w:rsidR="00FC1BA9"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AC765" w14:textId="5C779650" w:rsidR="00954401" w:rsidRDefault="00FC1BA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  <w:tr w:rsidR="00FC1BA9" w14:paraId="6EE88C5F" w14:textId="77777777" w:rsidTr="000E46E3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BA2AF" w14:textId="6A5E0ADA" w:rsidR="00FC1BA9" w:rsidRDefault="00FC1BA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9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CCC86" w14:textId="23A502E3" w:rsidR="00FC1BA9" w:rsidRDefault="00B6695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</w:t>
            </w:r>
            <w:r w:rsidR="008E516F">
              <w:rPr>
                <w:color w:val="000000"/>
                <w:lang w:val="en-US"/>
              </w:rPr>
              <w:t>TaskList</w:t>
            </w:r>
            <w:proofErr w:type="spellEnd"/>
            <w:r w:rsidR="008E516F">
              <w:rPr>
                <w:color w:val="000000"/>
                <w:lang w:val="en-US"/>
              </w:rPr>
              <w:t>(</w:t>
            </w:r>
            <w:proofErr w:type="spellStart"/>
            <w:r w:rsidR="008E516F">
              <w:rPr>
                <w:color w:val="000000"/>
                <w:lang w:val="en-US"/>
              </w:rPr>
              <w:t>taskListId</w:t>
            </w:r>
            <w:proofErr w:type="spellEnd"/>
            <w:r w:rsidR="008E516F"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EF175" w14:textId="3989DF07" w:rsidR="00FC1BA9" w:rsidRDefault="008E516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1DD40" w14:textId="2752916B" w:rsidR="00FC1BA9" w:rsidRDefault="008E516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hợp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lệ</w:t>
            </w:r>
            <w:proofErr w:type="spellEnd"/>
            <w:r w:rsidR="00E26948">
              <w:rPr>
                <w:color w:val="000000"/>
                <w:lang w:val="en-US"/>
              </w:rPr>
              <w:t>, task</w:t>
            </w:r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không</w:t>
            </w:r>
            <w:proofErr w:type="spellEnd"/>
            <w:r w:rsidR="00D33AF0">
              <w:rPr>
                <w:color w:val="000000"/>
                <w:lang w:val="en-US"/>
              </w:rPr>
              <w:t xml:space="preserve"> </w:t>
            </w:r>
            <w:proofErr w:type="spellStart"/>
            <w:r w:rsidR="00D33AF0">
              <w:rPr>
                <w:color w:val="000000"/>
                <w:lang w:val="en-US"/>
              </w:rPr>
              <w:t>thuộc</w:t>
            </w:r>
            <w:proofErr w:type="spellEnd"/>
            <w:r w:rsidR="00E26948">
              <w:rPr>
                <w:color w:val="000000"/>
                <w:lang w:val="en-US"/>
              </w:rPr>
              <w:t xml:space="preserve"> </w:t>
            </w:r>
            <w:proofErr w:type="spellStart"/>
            <w:r w:rsidR="00E26948">
              <w:rPr>
                <w:color w:val="000000"/>
                <w:lang w:val="en-US"/>
              </w:rPr>
              <w:t>listTaskList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A3E0" w14:textId="51AD2AB4" w:rsidR="00FC1BA9" w:rsidRDefault="00E2694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gr</w:t>
            </w:r>
            <w:r w:rsidR="00F04C8E">
              <w:rPr>
                <w:color w:val="000000"/>
                <w:lang w:val="en-US"/>
              </w:rPr>
              <w:t>oup</w:t>
            </w:r>
          </w:p>
        </w:tc>
      </w:tr>
    </w:tbl>
    <w:p w14:paraId="24A890FC" w14:textId="77777777" w:rsidR="000E46E3" w:rsidRDefault="000E46E3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3B622712" w14:textId="77777777" w:rsidR="009479AF" w:rsidRDefault="009479AF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32C2D3FE" w14:textId="6FC0329A" w:rsidR="00F04C8E" w:rsidRDefault="009479AF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  <w:r>
        <w:rPr>
          <w:iCs/>
          <w:color w:val="0000FF"/>
          <w:lang w:val="en-US"/>
        </w:rPr>
        <w:t>Task</w:t>
      </w: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90"/>
        <w:gridCol w:w="900"/>
        <w:gridCol w:w="2970"/>
        <w:gridCol w:w="3258"/>
      </w:tblGrid>
      <w:tr w:rsidR="009479AF" w14:paraId="7DD72CA4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24541" w14:textId="77777777" w:rsidR="009479AF" w:rsidRDefault="009479AF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7B378" w14:textId="77777777" w:rsidR="009479AF" w:rsidRDefault="009479AF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8CD" w14:textId="77777777" w:rsidR="009479AF" w:rsidRDefault="009479A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41E2" w14:textId="77777777" w:rsidR="009479AF" w:rsidRDefault="009479AF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33AB" w14:textId="77777777" w:rsidR="009479AF" w:rsidRDefault="009479AF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9479AF" w14:paraId="75B5CAD1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99805" w14:textId="5A32A85D" w:rsidR="009479AF" w:rsidRP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9BF60" w14:textId="119F86ED" w:rsidR="009479AF" w:rsidRP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F8B43" w14:textId="54FC8FCF" w:rsidR="009479AF" w:rsidRDefault="009479A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E4475" w14:textId="5D0766AC" w:rsidR="009479AF" w:rsidRPr="009479AF" w:rsidRDefault="00EA70D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1 </w:t>
            </w:r>
            <w:proofErr w:type="spellStart"/>
            <w:r>
              <w:rPr>
                <w:color w:val="000000"/>
                <w:lang w:val="en-US"/>
              </w:rPr>
              <w:t>số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nguyên</w:t>
            </w:r>
            <w:proofErr w:type="spellEnd"/>
            <w:r w:rsidR="00AC1891">
              <w:rPr>
                <w:color w:val="000000"/>
                <w:lang w:val="en-US"/>
              </w:rPr>
              <w:t xml:space="preserve">, </w:t>
            </w:r>
            <w:proofErr w:type="spellStart"/>
            <w:r w:rsidR="00AC1891">
              <w:rPr>
                <w:color w:val="000000"/>
                <w:lang w:val="en-US"/>
              </w:rPr>
              <w:t>không</w:t>
            </w:r>
            <w:proofErr w:type="spellEnd"/>
            <w:r w:rsidR="00AC1891">
              <w:rPr>
                <w:color w:val="000000"/>
                <w:lang w:val="en-US"/>
              </w:rPr>
              <w:t xml:space="preserve"> </w:t>
            </w:r>
            <w:proofErr w:type="spellStart"/>
            <w:r w:rsidR="00AC1891">
              <w:rPr>
                <w:color w:val="000000"/>
                <w:lang w:val="en-US"/>
              </w:rPr>
              <w:t>trùng</w:t>
            </w:r>
            <w:proofErr w:type="spellEnd"/>
            <w:r w:rsidR="00AC1891">
              <w:rPr>
                <w:color w:val="000000"/>
                <w:lang w:val="en-US"/>
              </w:rPr>
              <w:t xml:space="preserve"> </w:t>
            </w:r>
            <w:proofErr w:type="spellStart"/>
            <w:r w:rsidR="00AC1891">
              <w:rPr>
                <w:color w:val="000000"/>
                <w:lang w:val="en-US"/>
              </w:rPr>
              <w:t>lặp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2268" w14:textId="7BB3CDE2" w:rsidR="009479AF" w:rsidRP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9479AF" w14:paraId="420FA633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E16A1" w14:textId="6D67C6F8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FF86" w14:textId="3DBCC383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573C7" w14:textId="65D00A6C" w:rsidR="009479AF" w:rsidRDefault="009479A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private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74056" w14:textId="2C73504E" w:rsidR="009479AF" w:rsidRDefault="00713DF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1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BC8B5" w14:textId="20D9088B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tạo task</w:t>
            </w:r>
          </w:p>
        </w:tc>
      </w:tr>
      <w:tr w:rsidR="009479AF" w14:paraId="4F636AE4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FBF7C" w14:textId="3408987E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B82F" w14:textId="42E94FEB" w:rsidR="009479AF" w:rsidRDefault="009479A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title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F80" w14:textId="29CA2CAF" w:rsidR="009479AF" w:rsidRDefault="0024697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C259D" w14:textId="0367D672" w:rsidR="009479AF" w:rsidRDefault="00982F5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được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phép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rỗng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BAFC9" w14:textId="2FCE66DB" w:rsidR="009479AF" w:rsidRDefault="0024697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tiêu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đề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24697E" w14:paraId="1A71E936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32FFC" w14:textId="1F0C866D" w:rsidR="0024697E" w:rsidRDefault="002469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4C884" w14:textId="71BD289E" w:rsidR="0024697E" w:rsidRDefault="002469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status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D2DFE" w14:textId="515E8D8B" w:rsidR="0024697E" w:rsidRDefault="0024697E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A5267" w14:textId="7966B33F" w:rsidR="0024697E" w:rsidRDefault="00713DF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1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giá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trị</w:t>
            </w:r>
            <w:proofErr w:type="spellEnd"/>
            <w:r w:rsidR="0024697E">
              <w:rPr>
                <w:color w:val="000000"/>
                <w:lang w:val="en-US"/>
              </w:rPr>
              <w:t xml:space="preserve"> ENUM (</w:t>
            </w:r>
            <w:r w:rsidR="0074449D">
              <w:rPr>
                <w:color w:val="000000"/>
                <w:lang w:val="en-US"/>
              </w:rPr>
              <w:t>TODO, INPROGRESS, DONE, MISSED)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7E6E7" w14:textId="1FFF6C63" w:rsidR="0024697E" w:rsidRDefault="0074449D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trạng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thái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74449D" w14:paraId="5143B441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6CE16" w14:textId="2D66FB9B" w:rsidR="0074449D" w:rsidRDefault="0074449D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D1456" w14:textId="6322A6A6" w:rsidR="0074449D" w:rsidRDefault="0074449D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description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1E1C2" w14:textId="0042C7C3" w:rsidR="0074449D" w:rsidRDefault="0074449D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private 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CA5C" w14:textId="26F34E52" w:rsidR="0074449D" w:rsidRDefault="00982F5B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60110" w14:textId="5600CB9D" w:rsidR="0074449D" w:rsidRDefault="0074449D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mô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tả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74449D" w14:paraId="38BE8BF9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936F3" w14:textId="6AFAF6A2" w:rsidR="0074449D" w:rsidRDefault="005930C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F676" w14:textId="657C050B" w:rsidR="0074449D" w:rsidRDefault="005930C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createdDate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4D780" w14:textId="50F7D738" w:rsidR="0074449D" w:rsidRDefault="005930C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BF9AE" w14:textId="55AF8479" w:rsidR="0074449D" w:rsidRDefault="00982F5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color w:val="000000"/>
                <w:lang w:val="en-US"/>
              </w:rPr>
              <w:t>ngày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65A2F" w14:textId="2BB12025" w:rsidR="0074449D" w:rsidRDefault="005930C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ngày</w:t>
            </w:r>
            <w:proofErr w:type="spellEnd"/>
            <w:r>
              <w:rPr>
                <w:color w:val="000000"/>
                <w:lang w:val="en-US"/>
              </w:rPr>
              <w:t xml:space="preserve"> tạo task</w:t>
            </w:r>
          </w:p>
        </w:tc>
      </w:tr>
      <w:tr w:rsidR="005930C3" w14:paraId="510461D7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39C9" w14:textId="302A6546" w:rsidR="005930C3" w:rsidRDefault="005930C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7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2AEFC" w14:textId="2AC9051F" w:rsidR="005930C3" w:rsidRDefault="005930C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expirationDate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FC0A7" w14:textId="73D898D7" w:rsidR="005930C3" w:rsidRDefault="005930C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AEF8" w14:textId="31BCEDE9" w:rsidR="005930C3" w:rsidRDefault="00982F5B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color w:val="000000"/>
                <w:lang w:val="en-US"/>
              </w:rPr>
              <w:t>ngày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33F0" w14:textId="57A5D83A" w:rsidR="005930C3" w:rsidRDefault="005930C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ngày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hoàn </w:t>
            </w:r>
            <w:proofErr w:type="spellStart"/>
            <w:r>
              <w:rPr>
                <w:color w:val="000000"/>
                <w:lang w:val="en-US"/>
              </w:rPr>
              <w:t>thành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5930C3" w14:paraId="711DE2C9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EA012" w14:textId="2292364D" w:rsidR="005930C3" w:rsidRDefault="005930C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8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918D" w14:textId="7D4C7310" w:rsidR="005930C3" w:rsidRDefault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FC535" w14:textId="74FAA19A" w:rsidR="005930C3" w:rsidRDefault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D6D2E" w14:textId="2BCD4B9B" w:rsidR="005930C3" w:rsidRDefault="00F82EF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238E7" w14:textId="22D0CBBF" w:rsidR="005930C3" w:rsidRDefault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task </w:t>
            </w:r>
            <w:proofErr w:type="spellStart"/>
            <w:r>
              <w:rPr>
                <w:color w:val="000000"/>
                <w:lang w:val="en-US"/>
              </w:rPr>
              <w:t>này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nếu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thì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sẽ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lastRenderedPageBreak/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giá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trị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null</w:t>
            </w:r>
          </w:p>
        </w:tc>
      </w:tr>
      <w:tr w:rsidR="004B0F07" w14:paraId="78FBB0C8" w14:textId="77777777" w:rsidTr="009479AF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0629A" w14:textId="6AB9E0FE" w:rsidR="004B0F07" w:rsidRDefault="004B0F0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9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34FF6" w14:textId="00E1AE27" w:rsidR="004B0F07" w:rsidRDefault="004B0F0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7C09" w14:textId="4FC206C2" w:rsidR="004B0F07" w:rsidRDefault="004B0F0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66639" w14:textId="43709DB2" w:rsidR="004B0F07" w:rsidRDefault="00F82EF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C6357" w14:textId="72B35929" w:rsidR="004B0F07" w:rsidRDefault="004B0F0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task </w:t>
            </w:r>
            <w:proofErr w:type="spellStart"/>
            <w:r>
              <w:rPr>
                <w:color w:val="000000"/>
                <w:lang w:val="en-US"/>
              </w:rPr>
              <w:t>này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nếu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thì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giá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trị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là</w:t>
            </w:r>
            <w:proofErr w:type="spellEnd"/>
            <w:r>
              <w:rPr>
                <w:color w:val="000000"/>
                <w:lang w:val="en-US"/>
              </w:rPr>
              <w:t xml:space="preserve"> null</w:t>
            </w:r>
          </w:p>
        </w:tc>
      </w:tr>
    </w:tbl>
    <w:p w14:paraId="6D7EE041" w14:textId="77777777" w:rsidR="009479AF" w:rsidRDefault="009479AF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49"/>
        <w:gridCol w:w="2049"/>
        <w:gridCol w:w="893"/>
        <w:gridCol w:w="2798"/>
        <w:gridCol w:w="3087"/>
      </w:tblGrid>
      <w:tr w:rsidR="00610B57" w14:paraId="7A95988B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2DA66" w14:textId="74AD523B" w:rsidR="00610B57" w:rsidRDefault="00610B57" w:rsidP="00610B57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57BE" w14:textId="6E0B4E11" w:rsidR="00610B57" w:rsidRDefault="00610B57" w:rsidP="00610B57">
            <w:pPr>
              <w:spacing w:line="360" w:lineRule="auto"/>
            </w:pPr>
            <w:r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FE1F2" w14:textId="2B734970" w:rsidR="00610B57" w:rsidRDefault="00610B57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BFD85" w14:textId="0B886129" w:rsidR="00610B57" w:rsidRDefault="00610B57" w:rsidP="00610B57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B3DA" w14:textId="58BAA5EF" w:rsidR="00610B57" w:rsidRDefault="00610B57" w:rsidP="00610B57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610B57" w14:paraId="39A32B6F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9B36A" w14:textId="43C60D74" w:rsidR="00610B57" w:rsidRPr="00610B57" w:rsidRDefault="00610B57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BF4C" w14:textId="6809E320" w:rsidR="00610B57" w:rsidRPr="00610B57" w:rsidRDefault="00610B57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createTask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gramEnd"/>
            <w:r>
              <w:rPr>
                <w:color w:val="000000"/>
                <w:lang w:val="en-US"/>
              </w:rPr>
              <w:t>Task)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BC5FD" w14:textId="2E3CF1BC" w:rsidR="00610B57" w:rsidRDefault="00610B57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74CA8" w14:textId="6AC4EBC2" w:rsidR="00610B57" w:rsidRPr="00D33AF0" w:rsidRDefault="00D33AF0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A963" w14:textId="5D0379A9" w:rsidR="00610B57" w:rsidRP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tạo task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</w:p>
        </w:tc>
      </w:tr>
      <w:tr w:rsidR="000D30A6" w14:paraId="1547214C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FBB8C" w14:textId="64D51DAD" w:rsid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ACFFC" w14:textId="7144C1A6" w:rsid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E690" w14:textId="2BB416E1" w:rsidR="000D30A6" w:rsidRDefault="000D30A6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F115C" w14:textId="330945F7" w:rsidR="000D30A6" w:rsidRP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hợp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lệ</w:t>
            </w:r>
            <w:proofErr w:type="spellEnd"/>
            <w:r w:rsidR="001A0AFB">
              <w:rPr>
                <w:color w:val="000000"/>
                <w:lang w:val="en-US"/>
              </w:rPr>
              <w:t xml:space="preserve">, </w:t>
            </w:r>
            <w:proofErr w:type="spellStart"/>
            <w:r w:rsidR="001A0AFB">
              <w:rPr>
                <w:color w:val="000000"/>
                <w:lang w:val="en-US"/>
              </w:rPr>
              <w:t>người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dùng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phải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có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quyền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truy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9B163" w14:textId="428DD630" w:rsid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1 task</w:t>
            </w:r>
          </w:p>
        </w:tc>
      </w:tr>
      <w:tr w:rsidR="000D30A6" w14:paraId="2FE0F1B4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C65" w14:textId="63A55D75" w:rsidR="000D30A6" w:rsidRDefault="000D30A6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C79AA" w14:textId="6E1A2CE1" w:rsidR="000D30A6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updateTask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newTask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205C" w14:textId="399F32D9" w:rsidR="000D30A6" w:rsidRDefault="00930ADB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A4CB4" w14:textId="4D5E1F03" w:rsidR="000D30A6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hợp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lệ</w:t>
            </w:r>
            <w:proofErr w:type="spellEnd"/>
            <w:r w:rsidR="001A0AFB">
              <w:rPr>
                <w:color w:val="000000"/>
                <w:lang w:val="en-US"/>
              </w:rPr>
              <w:t xml:space="preserve">, </w:t>
            </w:r>
            <w:proofErr w:type="spellStart"/>
            <w:r w:rsidR="001A0AFB">
              <w:rPr>
                <w:color w:val="000000"/>
                <w:lang w:val="en-US"/>
              </w:rPr>
              <w:t>người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dùng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phải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có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quyền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truy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D62B8" w14:textId="74C90A6B" w:rsidR="000D30A6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nhật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1 task</w:t>
            </w:r>
          </w:p>
        </w:tc>
      </w:tr>
      <w:tr w:rsidR="00930ADB" w14:paraId="174E724F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358C" w14:textId="3783ECD5" w:rsidR="00930ADB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1EBF6" w14:textId="2CA7F581" w:rsidR="00930ADB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2DBB" w14:textId="10B0CF99" w:rsidR="00930ADB" w:rsidRDefault="00930ADB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55852" w14:textId="61AF3E3B" w:rsidR="00930ADB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hợp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lệ</w:t>
            </w:r>
            <w:proofErr w:type="spellEnd"/>
            <w:r w:rsidR="001A0AFB">
              <w:rPr>
                <w:color w:val="000000"/>
                <w:lang w:val="en-US"/>
              </w:rPr>
              <w:t xml:space="preserve">, </w:t>
            </w:r>
            <w:proofErr w:type="spellStart"/>
            <w:r w:rsidR="001A0AFB">
              <w:rPr>
                <w:color w:val="000000"/>
                <w:lang w:val="en-US"/>
              </w:rPr>
              <w:t>người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dùng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phải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có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quyền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truy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9FF28" w14:textId="4379CE77" w:rsidR="00930ADB" w:rsidRDefault="00930ADB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task</w:t>
            </w:r>
          </w:p>
        </w:tc>
      </w:tr>
      <w:tr w:rsidR="00F37FA4" w14:paraId="2A6F7FD1" w14:textId="77777777" w:rsidTr="00610B57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BD7F9" w14:textId="12872DB9" w:rsidR="00F37FA4" w:rsidRDefault="00F37FA4" w:rsidP="00610B57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91B43" w14:textId="6DE41970" w:rsidR="00F37FA4" w:rsidRDefault="001F1A70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checkTask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AED5" w14:textId="596B6B32" w:rsidR="00F37FA4" w:rsidRDefault="001F1A70" w:rsidP="00610B57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B04E1" w14:textId="7CEFBCCB" w:rsidR="00F37FA4" w:rsidRDefault="001F1A70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hợp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lệ</w:t>
            </w:r>
            <w:proofErr w:type="spellEnd"/>
            <w:r w:rsidR="001A0AFB">
              <w:rPr>
                <w:color w:val="000000"/>
                <w:lang w:val="en-US"/>
              </w:rPr>
              <w:t xml:space="preserve">, </w:t>
            </w:r>
            <w:proofErr w:type="spellStart"/>
            <w:r w:rsidR="001A0AFB">
              <w:rPr>
                <w:color w:val="000000"/>
                <w:lang w:val="en-US"/>
              </w:rPr>
              <w:t>người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dùngp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hải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có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quyền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truy</w:t>
            </w:r>
            <w:proofErr w:type="spellEnd"/>
            <w:r w:rsidR="001A0AFB">
              <w:rPr>
                <w:color w:val="000000"/>
                <w:lang w:val="en-US"/>
              </w:rPr>
              <w:t xml:space="preserve"> </w:t>
            </w:r>
            <w:proofErr w:type="spellStart"/>
            <w:r w:rsidR="001A0AFB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73455" w14:textId="03129F72" w:rsidR="00F37FA4" w:rsidRDefault="001F1A70" w:rsidP="00610B57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kiểm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tra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đến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hạn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để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cập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nhật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trạng</w:t>
            </w:r>
            <w:proofErr w:type="spellEnd"/>
            <w:r w:rsidR="00A10D77">
              <w:rPr>
                <w:color w:val="000000"/>
                <w:lang w:val="en-US"/>
              </w:rPr>
              <w:t xml:space="preserve"> </w:t>
            </w:r>
            <w:proofErr w:type="spellStart"/>
            <w:r w:rsidR="00A10D77">
              <w:rPr>
                <w:color w:val="000000"/>
                <w:lang w:val="en-US"/>
              </w:rPr>
              <w:t>thái</w:t>
            </w:r>
            <w:proofErr w:type="spellEnd"/>
            <w:r w:rsidR="00A10D77">
              <w:rPr>
                <w:color w:val="000000"/>
                <w:lang w:val="en-US"/>
              </w:rPr>
              <w:t xml:space="preserve"> MISSED </w:t>
            </w:r>
            <w:proofErr w:type="spellStart"/>
            <w:r w:rsidR="00A10D77">
              <w:rPr>
                <w:color w:val="000000"/>
                <w:lang w:val="en-US"/>
              </w:rPr>
              <w:t>cho</w:t>
            </w:r>
            <w:proofErr w:type="spellEnd"/>
            <w:r w:rsidR="00A10D77">
              <w:rPr>
                <w:color w:val="000000"/>
                <w:lang w:val="en-US"/>
              </w:rPr>
              <w:t xml:space="preserve"> task</w:t>
            </w:r>
          </w:p>
        </w:tc>
      </w:tr>
    </w:tbl>
    <w:p w14:paraId="6B1AA6D9" w14:textId="77777777" w:rsidR="00610B57" w:rsidRDefault="00610B5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666B8C3D" w14:textId="77777777" w:rsidR="000E46E3" w:rsidRDefault="000E46E3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5F111253" w14:textId="33C95585" w:rsidR="007173A1" w:rsidRDefault="007173A1" w:rsidP="004B0F07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638A2AAE" w14:textId="5FFAA2D8" w:rsidR="007173A1" w:rsidRDefault="007173A1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TaskList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90"/>
        <w:gridCol w:w="900"/>
        <w:gridCol w:w="2970"/>
        <w:gridCol w:w="3258"/>
      </w:tblGrid>
      <w:tr w:rsidR="007173A1" w14:paraId="7282D913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9553" w14:textId="77777777" w:rsidR="007173A1" w:rsidRDefault="007173A1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F581C" w14:textId="77777777" w:rsidR="007173A1" w:rsidRDefault="007173A1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048A" w14:textId="77777777" w:rsidR="007173A1" w:rsidRDefault="007173A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ED7DC" w14:textId="77777777" w:rsidR="007173A1" w:rsidRDefault="007173A1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CF76" w14:textId="77777777" w:rsidR="007173A1" w:rsidRDefault="007173A1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7173A1" w14:paraId="5C46119A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B83AE" w14:textId="071E1684" w:rsidR="007173A1" w:rsidRPr="007173A1" w:rsidRDefault="007173A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77152" w14:textId="018765ED" w:rsidR="007173A1" w:rsidRPr="007173A1" w:rsidRDefault="007173A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id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318BB" w14:textId="004BF12F" w:rsidR="007173A1" w:rsidRDefault="007173A1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86B6A" w14:textId="224C7189" w:rsidR="007173A1" w:rsidRPr="007173A1" w:rsidRDefault="00C9684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color w:val="000000"/>
                <w:lang w:val="en-US"/>
              </w:rPr>
              <w:t>số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nguyên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lặp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A52A" w14:textId="36D7D315" w:rsidR="007173A1" w:rsidRP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8C55CC" w14:paraId="4521A586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F2B40" w14:textId="10C99876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B017B" w14:textId="39285298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name 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48D3F" w14:textId="02C1F0E3" w:rsidR="008C55CC" w:rsidRDefault="008C55C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B8142" w14:textId="505BA395" w:rsidR="008C55CC" w:rsidRDefault="00C9684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A6C82" w14:textId="0C9E19D4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tên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8C55CC" w14:paraId="17764E1C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91AB" w14:textId="309F3F18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E4860" w14:textId="135B5235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userId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B835C" w14:textId="4959EDC8" w:rsidR="008C55CC" w:rsidRDefault="008C55C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B3D42" w14:textId="15526F62" w:rsidR="008C55CC" w:rsidRDefault="00C9684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E8D6" w14:textId="593164C1" w:rsidR="008C55CC" w:rsidRDefault="008C55C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tạo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9D4274" w14:paraId="71FA77B9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4C75" w14:textId="33DAB163" w:rsidR="009D4274" w:rsidRDefault="009D4274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E638" w14:textId="09FC72EA" w:rsidR="009D4274" w:rsidRDefault="009D427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listTask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CB148" w14:textId="5E7E6582" w:rsidR="009D4274" w:rsidRDefault="009D4274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A072D" w14:textId="74873016" w:rsidR="009D4274" w:rsidRDefault="00C9684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task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21208" w14:textId="64214C1A" w:rsidR="009D4274" w:rsidRDefault="009D4274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746AE8"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8C55CC" w14:paraId="0D07D9C3" w14:textId="77777777" w:rsidTr="007173A1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893D4" w14:textId="77C29FD1" w:rsidR="008C55CC" w:rsidRDefault="00746A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BFF69" w14:textId="530C2FAE" w:rsidR="008C55CC" w:rsidRDefault="004E0ABF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groupId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23F5B" w14:textId="38A24255" w:rsidR="008C55CC" w:rsidRDefault="004E0ABF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5423A" w14:textId="578388C7" w:rsidR="008C55CC" w:rsidRDefault="00C96849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A7F70" w14:textId="4CE9B1C7" w:rsidR="008C55CC" w:rsidRDefault="004E0ABF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mà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về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nếu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không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nào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thì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thuộc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tính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này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có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giá</w:t>
            </w:r>
            <w:proofErr w:type="spellEnd"/>
            <w:r w:rsidR="00656A5E">
              <w:rPr>
                <w:color w:val="000000"/>
                <w:lang w:val="en-US"/>
              </w:rPr>
              <w:t xml:space="preserve"> </w:t>
            </w:r>
            <w:proofErr w:type="spellStart"/>
            <w:r w:rsidR="00656A5E">
              <w:rPr>
                <w:color w:val="000000"/>
                <w:lang w:val="en-US"/>
              </w:rPr>
              <w:t>trị</w:t>
            </w:r>
            <w:proofErr w:type="spellEnd"/>
            <w:r w:rsidR="00656A5E">
              <w:rPr>
                <w:color w:val="000000"/>
                <w:lang w:val="en-US"/>
              </w:rPr>
              <w:t xml:space="preserve"> null</w:t>
            </w:r>
          </w:p>
        </w:tc>
      </w:tr>
    </w:tbl>
    <w:p w14:paraId="770AB1E8" w14:textId="77777777" w:rsidR="007173A1" w:rsidRDefault="007173A1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29"/>
        <w:gridCol w:w="2796"/>
        <w:gridCol w:w="878"/>
        <w:gridCol w:w="2469"/>
        <w:gridCol w:w="2704"/>
      </w:tblGrid>
      <w:tr w:rsidR="00EF32BC" w14:paraId="0D44DF5C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0F594" w14:textId="77777777" w:rsidR="00746AE8" w:rsidRDefault="00746AE8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08C" w14:textId="77777777" w:rsidR="00746AE8" w:rsidRDefault="00746AE8">
            <w:pPr>
              <w:spacing w:line="360" w:lineRule="auto"/>
            </w:pPr>
            <w:r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9A645" w14:textId="77777777" w:rsidR="00746AE8" w:rsidRDefault="00746AE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C95FC" w14:textId="77777777" w:rsidR="00746AE8" w:rsidRDefault="00746AE8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2B420" w14:textId="77777777" w:rsidR="00746AE8" w:rsidRDefault="00746AE8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746AE8" w14:paraId="25D7ADB3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EBAC8" w14:textId="5E2F6486" w:rsidR="00746AE8" w:rsidRP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7FC6" w14:textId="60D0CCE1" w:rsidR="00746AE8" w:rsidRP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createTaskList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27EBC" w14:textId="55C0F63B" w:rsidR="00746AE8" w:rsidRDefault="00746AE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4C7CA" w14:textId="3D711655" w:rsidR="00746AE8" w:rsidRPr="0032217E" w:rsidRDefault="003221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thông tin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173E3" w14:textId="452FB1F9" w:rsidR="00746AE8" w:rsidRP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tạo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</w:p>
        </w:tc>
      </w:tr>
      <w:tr w:rsidR="00746AE8" w14:paraId="360CEB75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0D1BF" w14:textId="28B1B20F" w:rsid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B41F6" w14:textId="5A4A3070" w:rsid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E4F57" w14:textId="672C9481" w:rsidR="00746AE8" w:rsidRDefault="00746AE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66F56" w14:textId="135C754D" w:rsidR="00746AE8" w:rsidRPr="00746AE8" w:rsidRDefault="00746AE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hợp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lệ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và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người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dùng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phải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có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quyền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truy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E897" w14:textId="24EBDC00" w:rsidR="00746AE8" w:rsidRDefault="00EF32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EF32BC" w14:paraId="167A5589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AB39A" w14:textId="6E301AAB" w:rsidR="00EF32BC" w:rsidRDefault="00EF32B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2D7" w14:textId="399C6FE2" w:rsidR="00EF32BC" w:rsidRDefault="00EF32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updateTaskList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newTaskList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6F47" w14:textId="27C5CCA7" w:rsidR="00EF32BC" w:rsidRDefault="00EF32B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2C34C" w14:textId="09C0352E" w:rsidR="00EF32BC" w:rsidRDefault="00EF32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</w:t>
            </w:r>
            <w:r w:rsidR="00B46668">
              <w:rPr>
                <w:color w:val="000000"/>
                <w:lang w:val="en-US"/>
              </w:rPr>
              <w:t>I</w:t>
            </w:r>
            <w:r>
              <w:rPr>
                <w:color w:val="000000"/>
                <w:lang w:val="en-US"/>
              </w:rPr>
              <w:t>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hợp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lệ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và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người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dùng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phải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có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quyền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truy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AFF8B" w14:textId="5685A2B3" w:rsidR="00EF32BC" w:rsidRDefault="00B4666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nhật</w:t>
            </w:r>
            <w:proofErr w:type="spellEnd"/>
            <w:r>
              <w:rPr>
                <w:color w:val="000000"/>
                <w:lang w:val="en-US"/>
              </w:rPr>
              <w:t xml:space="preserve"> thông tin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B46668" w14:paraId="505AE947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E963" w14:textId="4AB43524" w:rsidR="00B46668" w:rsidRDefault="00B46668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36D5" w14:textId="45CFD47B" w:rsidR="00B46668" w:rsidRDefault="00B4666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deleteTaskList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683E" w14:textId="700E00C2" w:rsidR="00B46668" w:rsidRDefault="00B46668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AC45B" w14:textId="29380F13" w:rsidR="00B46668" w:rsidRDefault="0032217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taskListId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8285" w14:textId="571890ED" w:rsidR="00B46668" w:rsidRDefault="00B46668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C66296" w14:paraId="2FD98328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62EAB" w14:textId="4689542C" w:rsidR="00C66296" w:rsidRDefault="00C6629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5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064C" w14:textId="6204ACAF" w:rsidR="00C66296" w:rsidRDefault="00C6629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addTask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389F2" w14:textId="22921534" w:rsidR="00C66296" w:rsidRDefault="00C6629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D7F7" w14:textId="7BA49018" w:rsidR="00C66296" w:rsidRDefault="00C6629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hợp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lệ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và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người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dùng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phải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có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quyền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truy</w:t>
            </w:r>
            <w:proofErr w:type="spellEnd"/>
            <w:r w:rsidR="0032217E">
              <w:rPr>
                <w:color w:val="000000"/>
                <w:lang w:val="en-US"/>
              </w:rPr>
              <w:t xml:space="preserve"> </w:t>
            </w:r>
            <w:proofErr w:type="spellStart"/>
            <w:r w:rsidR="0032217E"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CEA68" w14:textId="7696ACFC" w:rsidR="00C66296" w:rsidRDefault="00271CB0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mới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  <w:tr w:rsidR="00271CB0" w14:paraId="127191C2" w14:textId="77777777" w:rsidTr="00746AE8"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253AD" w14:textId="29F17427" w:rsidR="00271CB0" w:rsidRDefault="00271CB0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</w:t>
            </w:r>
          </w:p>
        </w:tc>
        <w:tc>
          <w:tcPr>
            <w:tcW w:w="2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1110E" w14:textId="058A2F6B" w:rsidR="00271CB0" w:rsidRDefault="00271CB0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removeTask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80DA4" w14:textId="75A5685C" w:rsidR="00271CB0" w:rsidRDefault="00271CB0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public </w:t>
            </w:r>
          </w:p>
        </w:tc>
        <w:tc>
          <w:tcPr>
            <w:tcW w:w="2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03854" w14:textId="3E176EA7" w:rsidR="00271CB0" w:rsidRDefault="0032217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taskId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DA9A2" w14:textId="37B31094" w:rsidR="00271CB0" w:rsidRDefault="0034016E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task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taskList</w:t>
            </w:r>
            <w:proofErr w:type="spellEnd"/>
          </w:p>
        </w:tc>
      </w:tr>
    </w:tbl>
    <w:p w14:paraId="5959910B" w14:textId="77777777" w:rsidR="00746AE8" w:rsidRDefault="00746AE8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p w14:paraId="3485CFEB" w14:textId="4FE161C5" w:rsidR="00656A5E" w:rsidRDefault="0034016E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  <w:proofErr w:type="spellStart"/>
      <w:r>
        <w:rPr>
          <w:iCs/>
          <w:color w:val="0000FF"/>
          <w:lang w:val="en-US"/>
        </w:rPr>
        <w:t>Group_User</w:t>
      </w:r>
      <w:proofErr w:type="spellEnd"/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58"/>
        <w:gridCol w:w="1690"/>
        <w:gridCol w:w="900"/>
        <w:gridCol w:w="2970"/>
        <w:gridCol w:w="3258"/>
      </w:tblGrid>
      <w:tr w:rsidR="00EF40A3" w14:paraId="2A2705D5" w14:textId="77777777" w:rsidTr="00EF40A3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2482F" w14:textId="77777777" w:rsidR="00EF40A3" w:rsidRDefault="00EF40A3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E13C" w14:textId="77777777" w:rsidR="00EF40A3" w:rsidRDefault="00EF40A3">
            <w:pPr>
              <w:spacing w:line="360" w:lineRule="auto"/>
            </w:pPr>
            <w:r>
              <w:rPr>
                <w:color w:val="000000"/>
              </w:rPr>
              <w:t>Tên thuộc tính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86A15" w14:textId="77777777" w:rsidR="00EF40A3" w:rsidRDefault="00EF40A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A57D9" w14:textId="77777777" w:rsidR="00EF40A3" w:rsidRDefault="00EF40A3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8E21B" w14:textId="77777777" w:rsidR="00EF40A3" w:rsidRDefault="00EF40A3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EF40A3" w14:paraId="0C0AFC65" w14:textId="77777777" w:rsidTr="00EF40A3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925A" w14:textId="454833B2" w:rsidR="00EF40A3" w:rsidRP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F5AFD" w14:textId="3570F817" w:rsidR="00EF40A3" w:rsidRP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idGroup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28303" w14:textId="3680BD55" w:rsidR="00EF40A3" w:rsidRDefault="00D47CF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8E187" w14:textId="0EBC9501" w:rsidR="00EF40A3" w:rsidRPr="00D47CF6" w:rsidRDefault="003221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F745" w14:textId="1BAB84AC" w:rsidR="00EF40A3" w:rsidRP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mà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về</w:t>
            </w:r>
            <w:proofErr w:type="spellEnd"/>
          </w:p>
        </w:tc>
      </w:tr>
      <w:tr w:rsidR="00D47CF6" w14:paraId="339BCF22" w14:textId="77777777" w:rsidTr="00EF40A3"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9DE02" w14:textId="7B660E56" w:rsid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2</w:t>
            </w:r>
          </w:p>
        </w:tc>
        <w:tc>
          <w:tcPr>
            <w:tcW w:w="1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6AB72" w14:textId="7861624A" w:rsid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idUser</w:t>
            </w:r>
            <w:proofErr w:type="spellEnd"/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C2183" w14:textId="1624BD2F" w:rsidR="00D47CF6" w:rsidRDefault="00D47CF6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private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E640C" w14:textId="219E4F8F" w:rsidR="00D47CF6" w:rsidRDefault="0032217E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</w:p>
        </w:tc>
        <w:tc>
          <w:tcPr>
            <w:tcW w:w="32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108CF" w14:textId="40024644" w:rsidR="00D47CF6" w:rsidRDefault="00D47CF6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</w:t>
            </w:r>
            <w:proofErr w:type="spellStart"/>
            <w:r>
              <w:rPr>
                <w:color w:val="000000"/>
                <w:lang w:val="en-US"/>
              </w:rPr>
              <w:t>của</w:t>
            </w:r>
            <w:proofErr w:type="spellEnd"/>
            <w:r>
              <w:rPr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về</w:t>
            </w:r>
            <w:proofErr w:type="spellEnd"/>
            <w:r>
              <w:rPr>
                <w:color w:val="000000"/>
                <w:lang w:val="en-US"/>
              </w:rPr>
              <w:t xml:space="preserve"> group</w:t>
            </w:r>
          </w:p>
        </w:tc>
      </w:tr>
    </w:tbl>
    <w:p w14:paraId="3D8C4635" w14:textId="77777777" w:rsidR="0034016E" w:rsidRPr="00885387" w:rsidRDefault="0034016E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  <w:lang w:val="en-US"/>
        </w:rPr>
      </w:pPr>
    </w:p>
    <w:tbl>
      <w:tblPr>
        <w:tblStyle w:val="TableGrid"/>
        <w:tblW w:w="9576" w:type="dxa"/>
        <w:tblLook w:val="01E0" w:firstRow="1" w:lastRow="1" w:firstColumn="1" w:lastColumn="1" w:noHBand="0" w:noVBand="0"/>
      </w:tblPr>
      <w:tblGrid>
        <w:gridCol w:w="728"/>
        <w:gridCol w:w="2796"/>
        <w:gridCol w:w="879"/>
        <w:gridCol w:w="2462"/>
        <w:gridCol w:w="2711"/>
      </w:tblGrid>
      <w:tr w:rsidR="00810ABC" w14:paraId="7DC8E70E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2F8A" w14:textId="77777777" w:rsidR="00810ABC" w:rsidRDefault="00810ABC">
            <w:pPr>
              <w:spacing w:line="360" w:lineRule="auto"/>
            </w:pPr>
            <w:r>
              <w:rPr>
                <w:color w:val="000000"/>
              </w:rPr>
              <w:t>STT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CA4EF" w14:textId="77777777" w:rsidR="00810ABC" w:rsidRDefault="00810ABC">
            <w:pPr>
              <w:spacing w:line="360" w:lineRule="auto"/>
            </w:pPr>
            <w:r>
              <w:rPr>
                <w:color w:val="000000"/>
              </w:rPr>
              <w:t xml:space="preserve">Tên </w:t>
            </w:r>
            <w:proofErr w:type="spellStart"/>
            <w:r>
              <w:rPr>
                <w:color w:val="000000"/>
                <w:lang w:val="en-US"/>
              </w:rPr>
              <w:t>phương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thức</w:t>
            </w:r>
            <w:proofErr w:type="spellEnd"/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062EE" w14:textId="77777777" w:rsidR="00810ABC" w:rsidRDefault="00810AB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Loại</w:t>
            </w:r>
            <w:proofErr w:type="spellEnd"/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012D7" w14:textId="77777777" w:rsidR="00810ABC" w:rsidRDefault="00810ABC">
            <w:pPr>
              <w:spacing w:line="360" w:lineRule="auto"/>
            </w:pPr>
            <w:r>
              <w:rPr>
                <w:color w:val="000000"/>
              </w:rPr>
              <w:t>Ràng buộc</w:t>
            </w:r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756E" w14:textId="77777777" w:rsidR="00810ABC" w:rsidRDefault="00810ABC">
            <w:pPr>
              <w:spacing w:line="360" w:lineRule="auto"/>
            </w:pPr>
            <w:r>
              <w:rPr>
                <w:color w:val="000000"/>
              </w:rPr>
              <w:t>Ý nghĩa/ghi chú</w:t>
            </w:r>
          </w:p>
        </w:tc>
      </w:tr>
      <w:tr w:rsidR="00810ABC" w14:paraId="1254B820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34BB6" w14:textId="57286E7A" w:rsidR="00810ABC" w:rsidRP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C6D32" w14:textId="2B0A4D34" w:rsidR="00810ABC" w:rsidRP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getGroup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idUser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5D61B" w14:textId="7A985E10" w:rsidR="00810ABC" w:rsidRDefault="00810AB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9378" w14:textId="53429CFC" w:rsidR="00810ABC" w:rsidRPr="00810ABC" w:rsidRDefault="00386B6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1BEA" w14:textId="0142AD73" w:rsidR="00810ABC" w:rsidRP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group </w:t>
            </w:r>
            <w:proofErr w:type="spellStart"/>
            <w:r>
              <w:rPr>
                <w:color w:val="000000"/>
                <w:lang w:val="en-US"/>
              </w:rPr>
              <w:t>mà</w:t>
            </w:r>
            <w:proofErr w:type="spellEnd"/>
            <w:r>
              <w:rPr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color w:val="000000"/>
                <w:lang w:val="en-US"/>
              </w:rPr>
              <w:t>thuộc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về</w:t>
            </w:r>
            <w:proofErr w:type="spellEnd"/>
          </w:p>
        </w:tc>
      </w:tr>
      <w:tr w:rsidR="00810ABC" w14:paraId="443E0A39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BEB4F" w14:textId="1B1B0161" w:rsid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lastRenderedPageBreak/>
              <w:t>2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F0B0B" w14:textId="09363066" w:rsid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getUser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r>
              <w:rPr>
                <w:color w:val="000000"/>
                <w:lang w:val="en-US"/>
              </w:rPr>
              <w:t>idGroup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77A91" w14:textId="72FA545F" w:rsidR="00810ABC" w:rsidRDefault="00810ABC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5D0CA" w14:textId="3B933F15" w:rsidR="00810ABC" w:rsidRDefault="00386B6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phài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78D22" w14:textId="346F988C" w:rsid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lấy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các</w:t>
            </w:r>
            <w:proofErr w:type="spellEnd"/>
            <w:r>
              <w:rPr>
                <w:color w:val="000000"/>
                <w:lang w:val="en-US"/>
              </w:rPr>
              <w:t xml:space="preserve"> user </w:t>
            </w:r>
            <w:proofErr w:type="spellStart"/>
            <w:r>
              <w:rPr>
                <w:color w:val="000000"/>
                <w:lang w:val="en-US"/>
              </w:rPr>
              <w:t>trong</w:t>
            </w:r>
            <w:proofErr w:type="spellEnd"/>
            <w:r>
              <w:rPr>
                <w:color w:val="000000"/>
                <w:lang w:val="en-US"/>
              </w:rPr>
              <w:t xml:space="preserve"> 1 group</w:t>
            </w:r>
          </w:p>
        </w:tc>
      </w:tr>
      <w:tr w:rsidR="00810ABC" w14:paraId="7CF341CF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5997" w14:textId="1B308DA6" w:rsidR="00810ABC" w:rsidRDefault="00810ABC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3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E127" w14:textId="6C3C8831" w:rsidR="00810ABC" w:rsidRDefault="0097017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deleteGroupUser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color w:val="000000"/>
                <w:lang w:val="en-US"/>
              </w:rPr>
              <w:t>idGroup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idUser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97333" w14:textId="2704A6C6" w:rsidR="00810ABC" w:rsidRDefault="00970179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56A27" w14:textId="22BF6654" w:rsidR="00810ABC" w:rsidRDefault="00386B6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group, 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65979" w14:textId="130E13F7" w:rsidR="00810ABC" w:rsidRDefault="00970179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xoá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khỏi</w:t>
            </w:r>
            <w:proofErr w:type="spellEnd"/>
            <w:r>
              <w:rPr>
                <w:color w:val="000000"/>
                <w:lang w:val="en-US"/>
              </w:rPr>
              <w:t xml:space="preserve"> 1 group</w:t>
            </w:r>
          </w:p>
        </w:tc>
      </w:tr>
      <w:tr w:rsidR="00401903" w14:paraId="151F7F89" w14:textId="77777777" w:rsidTr="001F28B4"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6D69E" w14:textId="746C62F6" w:rsidR="00401903" w:rsidRDefault="00401903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4</w:t>
            </w:r>
          </w:p>
        </w:tc>
        <w:tc>
          <w:tcPr>
            <w:tcW w:w="2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45919" w14:textId="6B7CF7F2" w:rsidR="00401903" w:rsidRDefault="0040190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proofErr w:type="gramStart"/>
            <w:r>
              <w:rPr>
                <w:color w:val="000000"/>
                <w:lang w:val="en-US"/>
              </w:rPr>
              <w:t>addGroupUser</w:t>
            </w:r>
            <w:proofErr w:type="spellEnd"/>
            <w:r>
              <w:rPr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color w:val="000000"/>
                <w:lang w:val="en-US"/>
              </w:rPr>
              <w:t>idGroup</w:t>
            </w:r>
            <w:proofErr w:type="spellEnd"/>
            <w:r>
              <w:rPr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color w:val="000000"/>
                <w:lang w:val="en-US"/>
              </w:rPr>
              <w:t>idUser</w:t>
            </w:r>
            <w:proofErr w:type="spellEnd"/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DB91" w14:textId="0D9377E0" w:rsidR="00401903" w:rsidRDefault="00401903">
            <w:pPr>
              <w:spacing w:line="360" w:lineRule="auto"/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public</w:t>
            </w:r>
          </w:p>
        </w:tc>
        <w:tc>
          <w:tcPr>
            <w:tcW w:w="2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0818" w14:textId="560E15D9" w:rsidR="00401903" w:rsidRDefault="00386B61">
            <w:pPr>
              <w:spacing w:line="36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 xml:space="preserve">id group, id user </w:t>
            </w:r>
            <w:proofErr w:type="spellStart"/>
            <w:r>
              <w:rPr>
                <w:color w:val="000000"/>
                <w:lang w:val="en-US"/>
              </w:rPr>
              <w:t>hợp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lệ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phải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có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quyền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truy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cập</w:t>
            </w:r>
            <w:proofErr w:type="spellEnd"/>
          </w:p>
        </w:tc>
        <w:tc>
          <w:tcPr>
            <w:tcW w:w="2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13FF6" w14:textId="07E40111" w:rsidR="00401903" w:rsidRDefault="00401903">
            <w:pPr>
              <w:spacing w:line="360" w:lineRule="auto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thêm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người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dùng</w:t>
            </w:r>
            <w:proofErr w:type="spellEnd"/>
            <w:r>
              <w:rPr>
                <w:color w:val="000000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lang w:val="en-US"/>
              </w:rPr>
              <w:t>vào</w:t>
            </w:r>
            <w:proofErr w:type="spellEnd"/>
            <w:r>
              <w:rPr>
                <w:color w:val="000000"/>
                <w:lang w:val="en-US"/>
              </w:rPr>
              <w:t xml:space="preserve"> 1 group</w:t>
            </w:r>
          </w:p>
        </w:tc>
      </w:tr>
    </w:tbl>
    <w:p w14:paraId="25F595FA" w14:textId="77777777" w:rsidR="00885387" w:rsidRDefault="0088538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</w:rPr>
      </w:pPr>
    </w:p>
    <w:p w14:paraId="2A141F7A" w14:textId="77777777" w:rsidR="00885387" w:rsidRPr="00F77335" w:rsidRDefault="00885387" w:rsidP="00F77335">
      <w:pPr>
        <w:pStyle w:val="BodyText"/>
        <w:keepLines w:val="0"/>
        <w:widowControl/>
        <w:spacing w:before="120"/>
        <w:ind w:left="1080"/>
        <w:jc w:val="both"/>
        <w:rPr>
          <w:iCs/>
          <w:color w:val="0000FF"/>
        </w:rPr>
      </w:pPr>
    </w:p>
    <w:p w14:paraId="196C81C8" w14:textId="77777777" w:rsidR="00FD06E2" w:rsidRDefault="00FD06E2" w:rsidP="00363B6E">
      <w:pPr>
        <w:pStyle w:val="Heading1"/>
      </w:pPr>
      <w:bookmarkStart w:id="4" w:name="_Toc167699050"/>
      <w:bookmarkStart w:id="5" w:name="_Toc172872219"/>
      <w:r>
        <w:t>Sơ đồ trạng thái</w:t>
      </w:r>
      <w:bookmarkEnd w:id="4"/>
      <w:bookmarkEnd w:id="5"/>
    </w:p>
    <w:p w14:paraId="196C81C9" w14:textId="77777777" w:rsidR="00FD06E2" w:rsidRPr="00363B6E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Ghi chú: nếu trong đề tài có sơ đồ trạng thái thì trình bày trong phần này. Nếu không, có thể bỏ qua phần này</w:t>
      </w:r>
    </w:p>
    <w:p w14:paraId="196C81CA" w14:textId="77777777" w:rsidR="00FD06E2" w:rsidRDefault="00FD06E2" w:rsidP="00FD06E2">
      <w:pPr>
        <w:pStyle w:val="BodyText"/>
        <w:rPr>
          <w:i/>
          <w:color w:val="0000FF"/>
        </w:rPr>
      </w:pPr>
      <w:r w:rsidRPr="00363B6E">
        <w:rPr>
          <w:i/>
          <w:color w:val="0000FF"/>
        </w:rPr>
        <w:t>Với mỗi sơ đồ trạng thái: cần vẽ sơ đồ, ghi rõ danh sách các trạng thái và các biến cố hoặc hành động trong sơ đồ</w:t>
      </w:r>
    </w:p>
    <w:p w14:paraId="238EB02C" w14:textId="77777777" w:rsidR="001F28B4" w:rsidRPr="001F28B4" w:rsidRDefault="001F28B4" w:rsidP="00FD06E2">
      <w:pPr>
        <w:pStyle w:val="BodyText"/>
        <w:rPr>
          <w:iCs/>
          <w:color w:val="0000FF"/>
        </w:rPr>
      </w:pPr>
    </w:p>
    <w:sectPr w:rsidR="001F28B4" w:rsidRPr="001F28B4" w:rsidSect="00746ED1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4D7E3" w14:textId="77777777" w:rsidR="00CD0EE5" w:rsidRDefault="00CD0EE5">
      <w:r>
        <w:separator/>
      </w:r>
    </w:p>
  </w:endnote>
  <w:endnote w:type="continuationSeparator" w:id="0">
    <w:p w14:paraId="3A25FE5D" w14:textId="77777777" w:rsidR="00CD0EE5" w:rsidRDefault="00CD0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81D5" w14:textId="77777777" w:rsidR="00746ED1" w:rsidRDefault="000A272D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196C81E6" wp14:editId="196C81E7">
          <wp:simplePos x="0" y="0"/>
          <wp:positionH relativeFrom="column">
            <wp:posOffset>-909955</wp:posOffset>
          </wp:positionH>
          <wp:positionV relativeFrom="paragraph">
            <wp:posOffset>-366395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FD06E2" w14:paraId="196C81E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196C81DE" w14:textId="77777777" w:rsidR="00FD06E2" w:rsidRPr="007A1DE8" w:rsidRDefault="00746ED1" w:rsidP="00565DFE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196C81EA" wp14:editId="196C81EB">
                <wp:simplePos x="0" y="0"/>
                <wp:positionH relativeFrom="column">
                  <wp:posOffset>-914400</wp:posOffset>
                </wp:positionH>
                <wp:positionV relativeFrom="paragraph">
                  <wp:posOffset>-102870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196C81DF" w14:textId="77777777" w:rsidR="00FD06E2" w:rsidRDefault="00FD06E2" w:rsidP="00565DFE">
          <w:pPr>
            <w:jc w:val="right"/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52AFF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196C81E1" w14:textId="77777777" w:rsidR="00FD06E2" w:rsidRPr="0037628A" w:rsidRDefault="00FD06E2" w:rsidP="0037628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FB7B" w14:textId="77777777" w:rsidR="00CD0EE5" w:rsidRDefault="00CD0EE5">
      <w:r>
        <w:separator/>
      </w:r>
    </w:p>
  </w:footnote>
  <w:footnote w:type="continuationSeparator" w:id="0">
    <w:p w14:paraId="5B82E74D" w14:textId="77777777" w:rsidR="00CD0EE5" w:rsidRDefault="00CD0E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81CF" w14:textId="77777777" w:rsidR="00746ED1" w:rsidRDefault="00746ED1" w:rsidP="00746ED1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6C81E2" wp14:editId="196C81E3">
              <wp:simplePos x="0" y="0"/>
              <wp:positionH relativeFrom="page">
                <wp:posOffset>-1</wp:posOffset>
              </wp:positionH>
              <wp:positionV relativeFrom="page">
                <wp:posOffset>9526</wp:posOffset>
              </wp:positionV>
              <wp:extent cx="1183005" cy="1034415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15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CC7217" id="Freeform 1" o:spid="_x0000_s1026" style="position:absolute;margin-left:0;margin-top:.75pt;width:93.15pt;height:814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150;1183005,1034415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196C81E4" wp14:editId="196C81E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6C81D0" w14:textId="77777777" w:rsidR="00746ED1" w:rsidRDefault="00746ED1" w:rsidP="00746ED1">
    <w:pPr>
      <w:pStyle w:val="Title"/>
      <w:rPr>
        <w:lang w:val="en-US"/>
      </w:rPr>
    </w:pPr>
  </w:p>
  <w:p w14:paraId="196C81D1" w14:textId="77777777" w:rsidR="00746ED1" w:rsidRPr="003B1A2B" w:rsidRDefault="00746ED1" w:rsidP="00746ED1">
    <w:pPr>
      <w:rPr>
        <w:lang w:val="en-US"/>
      </w:rPr>
    </w:pPr>
  </w:p>
  <w:p w14:paraId="196C81D2" w14:textId="77777777" w:rsidR="00746ED1" w:rsidRPr="00F53DBB" w:rsidRDefault="00746ED1" w:rsidP="00746ED1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196C81D3" w14:textId="77777777" w:rsidR="00746ED1" w:rsidRPr="0040293A" w:rsidRDefault="00746ED1" w:rsidP="00746ED1">
    <w:pPr>
      <w:pStyle w:val="Header"/>
      <w:rPr>
        <w:rFonts w:eastAsia="Tahoma"/>
      </w:rPr>
    </w:pPr>
  </w:p>
  <w:p w14:paraId="196C81D4" w14:textId="77777777" w:rsidR="00FB6741" w:rsidRPr="00746ED1" w:rsidRDefault="00FB6741" w:rsidP="00746E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C81D6" w14:textId="77777777" w:rsidR="00746ED1" w:rsidRDefault="00746ED1">
    <w:r w:rsidRPr="004257CD">
      <w:rPr>
        <w:noProof/>
        <w:lang w:val="en-US"/>
      </w:rPr>
      <w:drawing>
        <wp:anchor distT="0" distB="0" distL="114300" distR="114300" simplePos="0" relativeHeight="251664384" behindDoc="1" locked="0" layoutInCell="1" allowOverlap="1" wp14:anchorId="196C81E8" wp14:editId="196C81E9">
          <wp:simplePos x="0" y="0"/>
          <wp:positionH relativeFrom="column">
            <wp:posOffset>-538480</wp:posOffset>
          </wp:positionH>
          <wp:positionV relativeFrom="paragraph">
            <wp:posOffset>-445135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TableGrid"/>
      <w:tblW w:w="0" w:type="auto"/>
      <w:tblLook w:val="01E0" w:firstRow="1" w:lastRow="1" w:firstColumn="1" w:lastColumn="1" w:noHBand="0" w:noVBand="0"/>
    </w:tblPr>
    <w:tblGrid>
      <w:gridCol w:w="6623"/>
      <w:gridCol w:w="2620"/>
    </w:tblGrid>
    <w:tr w:rsidR="00FD06E2" w14:paraId="196C81D9" w14:textId="77777777" w:rsidTr="00746ED1">
      <w:tc>
        <w:tcPr>
          <w:tcW w:w="6623" w:type="dxa"/>
        </w:tcPr>
        <w:p w14:paraId="196C81D7" w14:textId="77777777" w:rsidR="00FD06E2" w:rsidRPr="003548A8" w:rsidRDefault="00746ED1" w:rsidP="00565DFE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</w:t>
          </w:r>
          <w:proofErr w:type="spellStart"/>
          <w:r w:rsidR="00FD06E2" w:rsidRPr="003548A8">
            <w:rPr>
              <w:color w:val="0000FF"/>
              <w:lang w:val="en-US"/>
            </w:rPr>
            <w:t>Tên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đề</w:t>
          </w:r>
          <w:proofErr w:type="spellEnd"/>
          <w:r w:rsidR="00FD06E2" w:rsidRPr="003548A8">
            <w:rPr>
              <w:color w:val="0000FF"/>
              <w:lang w:val="en-US"/>
            </w:rPr>
            <w:t xml:space="preserve"> </w:t>
          </w:r>
          <w:proofErr w:type="spellStart"/>
          <w:r w:rsidR="00FD06E2" w:rsidRPr="003548A8">
            <w:rPr>
              <w:color w:val="0000FF"/>
              <w:lang w:val="en-US"/>
            </w:rPr>
            <w:t>tài</w:t>
          </w:r>
          <w:proofErr w:type="spellEnd"/>
          <w:r>
            <w:rPr>
              <w:color w:val="0000FF"/>
              <w:lang w:val="en-US"/>
            </w:rPr>
            <w:t>&gt;</w:t>
          </w:r>
        </w:p>
      </w:tc>
      <w:tc>
        <w:tcPr>
          <w:tcW w:w="2620" w:type="dxa"/>
        </w:tcPr>
        <w:p w14:paraId="196C81D8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Phiên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bản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proofErr w:type="spellStart"/>
          <w:r w:rsidRPr="003548A8">
            <w:rPr>
              <w:color w:val="0000FF"/>
              <w:lang w:val="en-US"/>
            </w:rPr>
            <w:t>x.y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  <w:tr w:rsidR="00FD06E2" w14:paraId="196C81DC" w14:textId="77777777" w:rsidTr="00746ED1">
      <w:trPr>
        <w:trHeight w:val="130"/>
      </w:trPr>
      <w:tc>
        <w:tcPr>
          <w:tcW w:w="6623" w:type="dxa"/>
        </w:tcPr>
        <w:p w14:paraId="196C81DA" w14:textId="77777777" w:rsidR="00FD06E2" w:rsidRPr="00FD06E2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Hồ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sơ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phân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tích</w:t>
          </w:r>
          <w:proofErr w:type="spellEnd"/>
        </w:p>
      </w:tc>
      <w:tc>
        <w:tcPr>
          <w:tcW w:w="2620" w:type="dxa"/>
        </w:tcPr>
        <w:p w14:paraId="196C81DB" w14:textId="77777777" w:rsidR="00FD06E2" w:rsidRPr="007A1DE8" w:rsidRDefault="00FD06E2" w:rsidP="00565DFE">
          <w:pPr>
            <w:pStyle w:val="Header"/>
            <w:rPr>
              <w:lang w:val="en-US"/>
            </w:rPr>
          </w:pPr>
          <w:proofErr w:type="spellStart"/>
          <w:r>
            <w:rPr>
              <w:lang w:val="en-US"/>
            </w:rPr>
            <w:t>Ngày</w:t>
          </w:r>
          <w:proofErr w:type="spellEnd"/>
          <w:r>
            <w:rPr>
              <w:lang w:val="en-US"/>
            </w:rPr>
            <w:t xml:space="preserve">: </w:t>
          </w:r>
          <w:r w:rsidR="00746ED1" w:rsidRPr="00746ED1">
            <w:rPr>
              <w:color w:val="0000FF"/>
              <w:lang w:val="en-US"/>
            </w:rPr>
            <w:t>&lt;</w:t>
          </w:r>
          <w:r w:rsidRPr="003548A8">
            <w:rPr>
              <w:color w:val="0000FF"/>
              <w:lang w:val="en-US"/>
            </w:rPr>
            <w:t>dd/mm/</w:t>
          </w:r>
          <w:proofErr w:type="spellStart"/>
          <w:r w:rsidRPr="003548A8">
            <w:rPr>
              <w:color w:val="0000FF"/>
              <w:lang w:val="en-US"/>
            </w:rPr>
            <w:t>yyyy</w:t>
          </w:r>
          <w:proofErr w:type="spellEnd"/>
          <w:r w:rsidR="00746ED1">
            <w:rPr>
              <w:color w:val="0000FF"/>
              <w:lang w:val="en-US"/>
            </w:rPr>
            <w:t>&gt;</w:t>
          </w:r>
        </w:p>
      </w:tc>
    </w:tr>
  </w:tbl>
  <w:p w14:paraId="196C81DD" w14:textId="77777777" w:rsidR="00FD06E2" w:rsidRPr="0037628A" w:rsidRDefault="00FD06E2" w:rsidP="0037628A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85A433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E940685"/>
    <w:multiLevelType w:val="hybridMultilevel"/>
    <w:tmpl w:val="AC18A81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3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12D6923"/>
    <w:multiLevelType w:val="hybridMultilevel"/>
    <w:tmpl w:val="54A22B7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2B562CAE"/>
    <w:multiLevelType w:val="hybridMultilevel"/>
    <w:tmpl w:val="73143DF4"/>
    <w:lvl w:ilvl="0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FB8651D"/>
    <w:multiLevelType w:val="hybridMultilevel"/>
    <w:tmpl w:val="994695C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D4847"/>
    <w:multiLevelType w:val="hybridMultilevel"/>
    <w:tmpl w:val="2E921D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A637FE0"/>
    <w:multiLevelType w:val="hybridMultilevel"/>
    <w:tmpl w:val="101450F8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83096C"/>
    <w:multiLevelType w:val="multilevel"/>
    <w:tmpl w:val="8388A0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0DF6A06"/>
    <w:multiLevelType w:val="hybridMultilevel"/>
    <w:tmpl w:val="179E5A2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55981E88">
      <w:start w:val="4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3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4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607466421">
    <w:abstractNumId w:val="0"/>
  </w:num>
  <w:num w:numId="2" w16cid:durableId="130319305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779566177">
    <w:abstractNumId w:val="23"/>
  </w:num>
  <w:num w:numId="4" w16cid:durableId="1304117169">
    <w:abstractNumId w:val="20"/>
  </w:num>
  <w:num w:numId="5" w16cid:durableId="858156409">
    <w:abstractNumId w:val="24"/>
  </w:num>
  <w:num w:numId="6" w16cid:durableId="1723603145">
    <w:abstractNumId w:val="12"/>
  </w:num>
  <w:num w:numId="7" w16cid:durableId="1539273299">
    <w:abstractNumId w:val="25"/>
  </w:num>
  <w:num w:numId="8" w16cid:durableId="411051482">
    <w:abstractNumId w:val="30"/>
  </w:num>
  <w:num w:numId="9" w16cid:durableId="2138256060">
    <w:abstractNumId w:val="16"/>
  </w:num>
  <w:num w:numId="10" w16cid:durableId="898441699">
    <w:abstractNumId w:val="10"/>
  </w:num>
  <w:num w:numId="11" w16cid:durableId="1961567974">
    <w:abstractNumId w:val="36"/>
  </w:num>
  <w:num w:numId="12" w16cid:durableId="251357969">
    <w:abstractNumId w:val="32"/>
  </w:num>
  <w:num w:numId="13" w16cid:durableId="1420714787">
    <w:abstractNumId w:val="29"/>
  </w:num>
  <w:num w:numId="14" w16cid:durableId="426999043">
    <w:abstractNumId w:val="3"/>
  </w:num>
  <w:num w:numId="15" w16cid:durableId="566037968">
    <w:abstractNumId w:val="6"/>
  </w:num>
  <w:num w:numId="16" w16cid:durableId="1874032494">
    <w:abstractNumId w:val="28"/>
  </w:num>
  <w:num w:numId="17" w16cid:durableId="360714396">
    <w:abstractNumId w:val="34"/>
  </w:num>
  <w:num w:numId="18" w16cid:durableId="485123447">
    <w:abstractNumId w:val="15"/>
  </w:num>
  <w:num w:numId="19" w16cid:durableId="934895999">
    <w:abstractNumId w:val="27"/>
  </w:num>
  <w:num w:numId="20" w16cid:durableId="1708798450">
    <w:abstractNumId w:val="33"/>
  </w:num>
  <w:num w:numId="21" w16cid:durableId="262882145">
    <w:abstractNumId w:val="35"/>
  </w:num>
  <w:num w:numId="22" w16cid:durableId="1221330220">
    <w:abstractNumId w:val="11"/>
  </w:num>
  <w:num w:numId="23" w16cid:durableId="739329636">
    <w:abstractNumId w:val="19"/>
  </w:num>
  <w:num w:numId="24" w16cid:durableId="998273169">
    <w:abstractNumId w:val="7"/>
  </w:num>
  <w:num w:numId="25" w16cid:durableId="717508015">
    <w:abstractNumId w:val="5"/>
  </w:num>
  <w:num w:numId="26" w16cid:durableId="664472635">
    <w:abstractNumId w:val="17"/>
  </w:num>
  <w:num w:numId="27" w16cid:durableId="180436562">
    <w:abstractNumId w:val="26"/>
  </w:num>
  <w:num w:numId="28" w16cid:durableId="6770049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65282643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5794893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819880175">
    <w:abstractNumId w:val="4"/>
  </w:num>
  <w:num w:numId="32" w16cid:durableId="758598376">
    <w:abstractNumId w:val="2"/>
  </w:num>
  <w:num w:numId="33" w16cid:durableId="1094281979">
    <w:abstractNumId w:val="18"/>
  </w:num>
  <w:num w:numId="34" w16cid:durableId="59790641">
    <w:abstractNumId w:val="31"/>
  </w:num>
  <w:num w:numId="35" w16cid:durableId="1584560369">
    <w:abstractNumId w:val="22"/>
  </w:num>
  <w:num w:numId="36" w16cid:durableId="1383095443">
    <w:abstractNumId w:val="9"/>
  </w:num>
  <w:num w:numId="37" w16cid:durableId="1292396069">
    <w:abstractNumId w:val="14"/>
  </w:num>
  <w:num w:numId="38" w16cid:durableId="1342506594">
    <w:abstractNumId w:val="8"/>
  </w:num>
  <w:num w:numId="39" w16cid:durableId="2002849481">
    <w:abstractNumId w:val="21"/>
  </w:num>
  <w:num w:numId="40" w16cid:durableId="62666524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39C3"/>
    <w:rsid w:val="00024DF0"/>
    <w:rsid w:val="000A272D"/>
    <w:rsid w:val="000C0CA8"/>
    <w:rsid w:val="000D30A6"/>
    <w:rsid w:val="000D3F15"/>
    <w:rsid w:val="000E3D1A"/>
    <w:rsid w:val="000E46E3"/>
    <w:rsid w:val="001004FD"/>
    <w:rsid w:val="00135471"/>
    <w:rsid w:val="001A0AFB"/>
    <w:rsid w:val="001A3901"/>
    <w:rsid w:val="001A4A41"/>
    <w:rsid w:val="001A6914"/>
    <w:rsid w:val="001F1A70"/>
    <w:rsid w:val="001F28B4"/>
    <w:rsid w:val="00213B43"/>
    <w:rsid w:val="00225E71"/>
    <w:rsid w:val="00231CE0"/>
    <w:rsid w:val="0024697E"/>
    <w:rsid w:val="0025621D"/>
    <w:rsid w:val="002608E8"/>
    <w:rsid w:val="00271CB0"/>
    <w:rsid w:val="00285766"/>
    <w:rsid w:val="002B4C75"/>
    <w:rsid w:val="002D1918"/>
    <w:rsid w:val="002E2576"/>
    <w:rsid w:val="0032217E"/>
    <w:rsid w:val="0034016E"/>
    <w:rsid w:val="003402A3"/>
    <w:rsid w:val="003575DF"/>
    <w:rsid w:val="00362991"/>
    <w:rsid w:val="00363B6E"/>
    <w:rsid w:val="00363D6B"/>
    <w:rsid w:val="0036404A"/>
    <w:rsid w:val="0037628A"/>
    <w:rsid w:val="00386B61"/>
    <w:rsid w:val="003B6D89"/>
    <w:rsid w:val="00401903"/>
    <w:rsid w:val="0043787C"/>
    <w:rsid w:val="004540F1"/>
    <w:rsid w:val="004A6BB7"/>
    <w:rsid w:val="004B0F07"/>
    <w:rsid w:val="004B7CC9"/>
    <w:rsid w:val="004E0ABF"/>
    <w:rsid w:val="004F4B36"/>
    <w:rsid w:val="005439AE"/>
    <w:rsid w:val="00562E67"/>
    <w:rsid w:val="00565DFE"/>
    <w:rsid w:val="0057432C"/>
    <w:rsid w:val="005930C3"/>
    <w:rsid w:val="005A02B6"/>
    <w:rsid w:val="005E2817"/>
    <w:rsid w:val="005F3F51"/>
    <w:rsid w:val="00606B86"/>
    <w:rsid w:val="00610B57"/>
    <w:rsid w:val="00613EF4"/>
    <w:rsid w:val="006545F7"/>
    <w:rsid w:val="00656A5E"/>
    <w:rsid w:val="006616FA"/>
    <w:rsid w:val="00681CD0"/>
    <w:rsid w:val="006D1DCC"/>
    <w:rsid w:val="00713DF7"/>
    <w:rsid w:val="00714FB1"/>
    <w:rsid w:val="007170C6"/>
    <w:rsid w:val="007173A1"/>
    <w:rsid w:val="0074449D"/>
    <w:rsid w:val="00746AE8"/>
    <w:rsid w:val="00746ED1"/>
    <w:rsid w:val="00751440"/>
    <w:rsid w:val="00780969"/>
    <w:rsid w:val="007A1DE8"/>
    <w:rsid w:val="007A44AC"/>
    <w:rsid w:val="007C4B52"/>
    <w:rsid w:val="007F7DCF"/>
    <w:rsid w:val="00810ABC"/>
    <w:rsid w:val="008214E9"/>
    <w:rsid w:val="00846C74"/>
    <w:rsid w:val="008640FE"/>
    <w:rsid w:val="00867B0E"/>
    <w:rsid w:val="008779D3"/>
    <w:rsid w:val="00885387"/>
    <w:rsid w:val="008C55CC"/>
    <w:rsid w:val="008C75DB"/>
    <w:rsid w:val="008E0C98"/>
    <w:rsid w:val="008E516F"/>
    <w:rsid w:val="008F19E3"/>
    <w:rsid w:val="008F22E3"/>
    <w:rsid w:val="008F7BA1"/>
    <w:rsid w:val="0092755C"/>
    <w:rsid w:val="00930ADB"/>
    <w:rsid w:val="009479AF"/>
    <w:rsid w:val="0095145E"/>
    <w:rsid w:val="00954401"/>
    <w:rsid w:val="009565E3"/>
    <w:rsid w:val="009624F2"/>
    <w:rsid w:val="009659DE"/>
    <w:rsid w:val="00970179"/>
    <w:rsid w:val="00976D26"/>
    <w:rsid w:val="00982F5B"/>
    <w:rsid w:val="0098566C"/>
    <w:rsid w:val="009C6839"/>
    <w:rsid w:val="009D4274"/>
    <w:rsid w:val="00A035D5"/>
    <w:rsid w:val="00A10D77"/>
    <w:rsid w:val="00A122CE"/>
    <w:rsid w:val="00A3597B"/>
    <w:rsid w:val="00A5158F"/>
    <w:rsid w:val="00A5303B"/>
    <w:rsid w:val="00A7736B"/>
    <w:rsid w:val="00A8322B"/>
    <w:rsid w:val="00AA30A6"/>
    <w:rsid w:val="00AA49C3"/>
    <w:rsid w:val="00AA52B7"/>
    <w:rsid w:val="00AC1891"/>
    <w:rsid w:val="00AD645A"/>
    <w:rsid w:val="00AE59E0"/>
    <w:rsid w:val="00B00004"/>
    <w:rsid w:val="00B46668"/>
    <w:rsid w:val="00B62132"/>
    <w:rsid w:val="00B66954"/>
    <w:rsid w:val="00B9220E"/>
    <w:rsid w:val="00BD1F8A"/>
    <w:rsid w:val="00BD2BB3"/>
    <w:rsid w:val="00BD5910"/>
    <w:rsid w:val="00BF03C0"/>
    <w:rsid w:val="00BF50B5"/>
    <w:rsid w:val="00C107A7"/>
    <w:rsid w:val="00C122ED"/>
    <w:rsid w:val="00C12943"/>
    <w:rsid w:val="00C161AA"/>
    <w:rsid w:val="00C66296"/>
    <w:rsid w:val="00C929D6"/>
    <w:rsid w:val="00C96849"/>
    <w:rsid w:val="00CA592B"/>
    <w:rsid w:val="00CD0EE5"/>
    <w:rsid w:val="00CE7D5B"/>
    <w:rsid w:val="00D003C5"/>
    <w:rsid w:val="00D24E39"/>
    <w:rsid w:val="00D33AF0"/>
    <w:rsid w:val="00D47CF6"/>
    <w:rsid w:val="00D52AFF"/>
    <w:rsid w:val="00D55F2F"/>
    <w:rsid w:val="00DA2A6D"/>
    <w:rsid w:val="00DF7D96"/>
    <w:rsid w:val="00E26948"/>
    <w:rsid w:val="00E623F1"/>
    <w:rsid w:val="00EA70DF"/>
    <w:rsid w:val="00EC2734"/>
    <w:rsid w:val="00ED3427"/>
    <w:rsid w:val="00EF32BC"/>
    <w:rsid w:val="00EF40A3"/>
    <w:rsid w:val="00F04C8E"/>
    <w:rsid w:val="00F1289A"/>
    <w:rsid w:val="00F209A3"/>
    <w:rsid w:val="00F22516"/>
    <w:rsid w:val="00F37FA4"/>
    <w:rsid w:val="00F66431"/>
    <w:rsid w:val="00F70270"/>
    <w:rsid w:val="00F77335"/>
    <w:rsid w:val="00F82EFC"/>
    <w:rsid w:val="00FB6741"/>
    <w:rsid w:val="00FC1BA9"/>
    <w:rsid w:val="00FC2A6A"/>
    <w:rsid w:val="00FD06E2"/>
    <w:rsid w:val="00FE55C2"/>
    <w:rsid w:val="00FF140F"/>
    <w:rsid w:val="00FF2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6C816F"/>
  <w15:docId w15:val="{9EBE7314-CC67-4687-B52F-7955D6078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77335"/>
    <w:pPr>
      <w:widowControl w:val="0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rsid w:val="0037628A"/>
    <w:pPr>
      <w:keepNext/>
      <w:numPr>
        <w:numId w:val="1"/>
      </w:numPr>
      <w:spacing w:before="120" w:after="60" w:line="360" w:lineRule="auto"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rsid w:val="0037628A"/>
    <w:pPr>
      <w:numPr>
        <w:ilvl w:val="1"/>
      </w:numPr>
      <w:outlineLvl w:val="1"/>
    </w:pPr>
    <w:rPr>
      <w:sz w:val="22"/>
    </w:rPr>
  </w:style>
  <w:style w:type="paragraph" w:styleId="Heading3">
    <w:name w:val="heading 3"/>
    <w:basedOn w:val="Heading1"/>
    <w:next w:val="Normal"/>
    <w:qFormat/>
    <w:rsid w:val="0037628A"/>
    <w:pPr>
      <w:numPr>
        <w:ilvl w:val="2"/>
      </w:numPr>
      <w:outlineLvl w:val="2"/>
    </w:pPr>
    <w:rPr>
      <w:i/>
      <w:sz w:val="20"/>
    </w:rPr>
  </w:style>
  <w:style w:type="paragraph" w:styleId="Heading4">
    <w:name w:val="heading 4"/>
    <w:basedOn w:val="Heading1"/>
    <w:next w:val="Normal"/>
    <w:qFormat/>
    <w:rsid w:val="0037628A"/>
    <w:pPr>
      <w:numPr>
        <w:ilvl w:val="3"/>
      </w:numPr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rsid w:val="00FD06E2"/>
    <w:pPr>
      <w:keepLines/>
      <w:spacing w:after="120" w:line="360" w:lineRule="auto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</w:pPr>
    <w:rPr>
      <w:snapToGrid w:val="0"/>
      <w:sz w:val="28"/>
    </w:rPr>
  </w:style>
  <w:style w:type="paragraph" w:styleId="BodyText3">
    <w:name w:val="Body Text 3"/>
    <w:basedOn w:val="Normal"/>
    <w:pPr>
      <w:widowControl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basedOn w:val="DefaultParagraphFont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5E2817"/>
    <w:rPr>
      <w:color w:val="0000FF"/>
      <w:u w:val="single"/>
    </w:rPr>
  </w:style>
  <w:style w:type="paragraph" w:customStyle="1" w:styleId="StyleHeading3Justified">
    <w:name w:val="Style Heading 3 + Justified"/>
    <w:basedOn w:val="Heading3"/>
    <w:rsid w:val="00A122CE"/>
    <w:rPr>
      <w:b w:val="0"/>
    </w:rPr>
  </w:style>
  <w:style w:type="paragraph" w:customStyle="1" w:styleId="StyleHeading4Justified">
    <w:name w:val="Style Heading 4 + Justified"/>
    <w:basedOn w:val="Heading4"/>
    <w:rsid w:val="00A122CE"/>
  </w:style>
  <w:style w:type="paragraph" w:styleId="BalloonText">
    <w:name w:val="Balloon Text"/>
    <w:basedOn w:val="Normal"/>
    <w:link w:val="BalloonTextChar"/>
    <w:rsid w:val="00746E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6ED1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746ED1"/>
    <w:pPr>
      <w:widowControl/>
      <w:spacing w:before="100" w:beforeAutospacing="1" w:after="100" w:afterAutospacing="1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46ED1"/>
    <w:rPr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43787C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7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182</TotalTime>
  <Pages>11</Pages>
  <Words>1440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9631</CharactersWithSpaces>
  <SharedDoc>false</SharedDoc>
  <HLinks>
    <vt:vector size="30" baseType="variant">
      <vt:variant>
        <vt:i4>1769526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_Toc172872219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_Toc172872218</vt:lpwstr>
      </vt:variant>
      <vt:variant>
        <vt:i4>1769526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_Toc172872217</vt:lpwstr>
      </vt:variant>
      <vt:variant>
        <vt:i4>1769526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_Toc172872216</vt:lpwstr>
      </vt:variant>
      <vt:variant>
        <vt:i4>1769526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_Toc172872215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NGÔ XUÂN CHIẾN</cp:lastModifiedBy>
  <cp:revision>123</cp:revision>
  <cp:lastPrinted>2013-12-07T15:57:00Z</cp:lastPrinted>
  <dcterms:created xsi:type="dcterms:W3CDTF">2013-10-13T11:07:00Z</dcterms:created>
  <dcterms:modified xsi:type="dcterms:W3CDTF">2023-06-24T15:29:00Z</dcterms:modified>
</cp:coreProperties>
</file>