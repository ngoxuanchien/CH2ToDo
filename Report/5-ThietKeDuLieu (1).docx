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2790" w14:textId="77777777" w:rsidR="003548A8" w:rsidRDefault="003548A8" w:rsidP="003548A8">
      <w:pPr>
        <w:rPr>
          <w:lang w:val="en-US"/>
        </w:rPr>
      </w:pPr>
    </w:p>
    <w:p w14:paraId="77392791" w14:textId="77777777" w:rsidR="00301562" w:rsidRDefault="00301562" w:rsidP="003548A8">
      <w:pPr>
        <w:rPr>
          <w:lang w:val="en-US"/>
        </w:rPr>
      </w:pPr>
    </w:p>
    <w:p w14:paraId="77392792" w14:textId="77777777" w:rsidR="00301562" w:rsidRDefault="00301562" w:rsidP="003548A8">
      <w:pPr>
        <w:rPr>
          <w:lang w:val="en-US"/>
        </w:rPr>
      </w:pPr>
    </w:p>
    <w:p w14:paraId="77392793" w14:textId="77777777" w:rsidR="00301562" w:rsidRDefault="00301562" w:rsidP="003548A8">
      <w:pPr>
        <w:rPr>
          <w:lang w:val="en-US"/>
        </w:rPr>
      </w:pPr>
    </w:p>
    <w:p w14:paraId="77392794" w14:textId="77777777" w:rsidR="00301562" w:rsidRDefault="00301562" w:rsidP="003548A8">
      <w:pPr>
        <w:rPr>
          <w:lang w:val="en-US"/>
        </w:rPr>
      </w:pPr>
    </w:p>
    <w:p w14:paraId="77392795" w14:textId="77777777" w:rsidR="00301562" w:rsidRDefault="00301562" w:rsidP="003548A8">
      <w:pPr>
        <w:rPr>
          <w:lang w:val="en-US"/>
        </w:rPr>
      </w:pPr>
    </w:p>
    <w:p w14:paraId="77392796" w14:textId="77777777" w:rsidR="00301562" w:rsidRDefault="00301562" w:rsidP="003548A8">
      <w:pPr>
        <w:rPr>
          <w:lang w:val="en-US"/>
        </w:rPr>
      </w:pPr>
    </w:p>
    <w:p w14:paraId="77392797" w14:textId="77777777" w:rsidR="003548A8" w:rsidRPr="003548A8" w:rsidRDefault="003548A8" w:rsidP="003548A8">
      <w:pPr>
        <w:rPr>
          <w:lang w:val="en-US"/>
        </w:rPr>
      </w:pPr>
    </w:p>
    <w:p w14:paraId="77392798" w14:textId="77777777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liệu</w:t>
      </w:r>
      <w:r w:rsidR="007A1DE8">
        <w:rPr>
          <w:lang w:val="en-US"/>
        </w:rPr>
        <w:t xml:space="preserve"> </w:t>
      </w:r>
      <w:r w:rsidR="00DC363E" w:rsidRPr="00DC363E">
        <w:rPr>
          <w:color w:val="0000FF"/>
          <w:lang w:val="en-US"/>
        </w:rPr>
        <w:t>&lt;</w:t>
      </w:r>
      <w:proofErr w:type="spellStart"/>
      <w:r w:rsidR="003548A8" w:rsidRPr="003548A8">
        <w:rPr>
          <w:color w:val="0000FF"/>
          <w:lang w:val="en-US"/>
        </w:rPr>
        <w:t>Tên</w:t>
      </w:r>
      <w:proofErr w:type="spellEnd"/>
      <w:r w:rsidR="003548A8" w:rsidRPr="003548A8">
        <w:rPr>
          <w:color w:val="0000FF"/>
          <w:lang w:val="en-US"/>
        </w:rPr>
        <w:t xml:space="preserve"> </w:t>
      </w:r>
      <w:proofErr w:type="spellStart"/>
      <w:r w:rsidR="003548A8" w:rsidRPr="003548A8">
        <w:rPr>
          <w:color w:val="0000FF"/>
          <w:lang w:val="en-US"/>
        </w:rPr>
        <w:t>đề</w:t>
      </w:r>
      <w:proofErr w:type="spellEnd"/>
      <w:r w:rsidR="003548A8" w:rsidRPr="003548A8">
        <w:rPr>
          <w:color w:val="0000FF"/>
          <w:lang w:val="en-US"/>
        </w:rPr>
        <w:t xml:space="preserve"> </w:t>
      </w:r>
      <w:proofErr w:type="spellStart"/>
      <w:r w:rsidR="003548A8" w:rsidRPr="003548A8">
        <w:rPr>
          <w:color w:val="0000FF"/>
          <w:lang w:val="en-US"/>
        </w:rPr>
        <w:t>tài</w:t>
      </w:r>
      <w:proofErr w:type="spellEnd"/>
      <w:r w:rsidR="00DC363E">
        <w:rPr>
          <w:color w:val="0000FF"/>
          <w:lang w:val="en-US"/>
        </w:rPr>
        <w:t>&gt;</w:t>
      </w:r>
    </w:p>
    <w:p w14:paraId="77392799" w14:textId="77777777" w:rsidR="007A1DE8" w:rsidRPr="007A1DE8" w:rsidRDefault="007A1DE8" w:rsidP="007A1DE8">
      <w:pPr>
        <w:rPr>
          <w:lang w:val="en-US"/>
        </w:rPr>
      </w:pPr>
    </w:p>
    <w:p w14:paraId="7739279A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</w:t>
      </w:r>
      <w:proofErr w:type="spellStart"/>
      <w:r w:rsidR="00DC363E">
        <w:rPr>
          <w:rFonts w:ascii="Arial" w:hAnsi="Arial"/>
          <w:color w:val="0000FF"/>
          <w:sz w:val="34"/>
          <w:szCs w:val="30"/>
          <w:lang w:val="en-US"/>
        </w:rPr>
        <w:t>x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.y</w:t>
      </w:r>
      <w:proofErr w:type="spellEnd"/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14:paraId="7739279B" w14:textId="77777777" w:rsidR="00D234F3" w:rsidRDefault="00D234F3">
      <w:pPr>
        <w:pStyle w:val="Title"/>
        <w:jc w:val="both"/>
        <w:rPr>
          <w:lang w:val="en-US"/>
        </w:rPr>
      </w:pPr>
    </w:p>
    <w:p w14:paraId="7739279C" w14:textId="77777777" w:rsidR="003548A8" w:rsidRDefault="003548A8" w:rsidP="003548A8">
      <w:pPr>
        <w:rPr>
          <w:lang w:val="en-US"/>
        </w:rPr>
      </w:pPr>
    </w:p>
    <w:p w14:paraId="7739279D" w14:textId="77777777" w:rsidR="00301562" w:rsidRDefault="00301562" w:rsidP="003548A8">
      <w:pPr>
        <w:rPr>
          <w:lang w:val="en-US"/>
        </w:rPr>
      </w:pPr>
    </w:p>
    <w:p w14:paraId="7739279E" w14:textId="77777777" w:rsidR="00301562" w:rsidRDefault="00301562" w:rsidP="003548A8">
      <w:pPr>
        <w:rPr>
          <w:lang w:val="en-US"/>
        </w:rPr>
      </w:pPr>
    </w:p>
    <w:p w14:paraId="7739279F" w14:textId="77777777" w:rsidR="00301562" w:rsidRDefault="00301562" w:rsidP="003548A8">
      <w:pPr>
        <w:rPr>
          <w:lang w:val="en-US"/>
        </w:rPr>
      </w:pPr>
    </w:p>
    <w:p w14:paraId="773927A0" w14:textId="77777777" w:rsidR="00301562" w:rsidRDefault="00301562" w:rsidP="003548A8">
      <w:pPr>
        <w:rPr>
          <w:lang w:val="en-US"/>
        </w:rPr>
      </w:pPr>
    </w:p>
    <w:p w14:paraId="773927A1" w14:textId="77777777" w:rsidR="00301562" w:rsidRDefault="00301562" w:rsidP="003548A8">
      <w:pPr>
        <w:rPr>
          <w:lang w:val="en-US"/>
        </w:rPr>
      </w:pPr>
    </w:p>
    <w:p w14:paraId="773927A2" w14:textId="77777777" w:rsidR="00301562" w:rsidRDefault="00301562" w:rsidP="003548A8">
      <w:pPr>
        <w:rPr>
          <w:lang w:val="en-US"/>
        </w:rPr>
      </w:pPr>
    </w:p>
    <w:p w14:paraId="773927A3" w14:textId="77777777" w:rsidR="00301562" w:rsidRDefault="00301562" w:rsidP="003548A8">
      <w:pPr>
        <w:rPr>
          <w:lang w:val="en-US"/>
        </w:rPr>
      </w:pPr>
    </w:p>
    <w:p w14:paraId="773927A4" w14:textId="77777777" w:rsidR="00301562" w:rsidRDefault="00301562" w:rsidP="003548A8">
      <w:pPr>
        <w:rPr>
          <w:lang w:val="en-US"/>
        </w:rPr>
      </w:pPr>
    </w:p>
    <w:p w14:paraId="773927A5" w14:textId="77777777" w:rsidR="003548A8" w:rsidRDefault="003548A8" w:rsidP="003548A8">
      <w:pPr>
        <w:rPr>
          <w:lang w:val="en-US"/>
        </w:rPr>
      </w:pPr>
    </w:p>
    <w:p w14:paraId="773927A6" w14:textId="77777777" w:rsidR="003548A8" w:rsidRDefault="003548A8" w:rsidP="003548A8">
      <w:pPr>
        <w:rPr>
          <w:lang w:val="en-US"/>
        </w:rPr>
      </w:pPr>
    </w:p>
    <w:p w14:paraId="773927A7" w14:textId="77777777" w:rsidR="003548A8" w:rsidRDefault="003548A8" w:rsidP="003548A8">
      <w:pPr>
        <w:rPr>
          <w:lang w:val="en-US"/>
        </w:rPr>
      </w:pPr>
    </w:p>
    <w:p w14:paraId="773927A8" w14:textId="77777777" w:rsidR="003548A8" w:rsidRDefault="003548A8" w:rsidP="003548A8">
      <w:pPr>
        <w:rPr>
          <w:lang w:val="en-US"/>
        </w:rPr>
      </w:pPr>
    </w:p>
    <w:p w14:paraId="773927A9" w14:textId="77777777" w:rsidR="003548A8" w:rsidRDefault="003548A8" w:rsidP="003548A8">
      <w:pPr>
        <w:rPr>
          <w:lang w:val="en-US"/>
        </w:rPr>
      </w:pPr>
    </w:p>
    <w:p w14:paraId="773927AA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 xml:space="preserve">Sinh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773927AB" w14:textId="77777777" w:rsidR="003548A8" w:rsidRP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MSSV1 –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sinh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14:paraId="773927AC" w14:textId="77777777" w:rsid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MSSV2 –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sinh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14:paraId="773927AD" w14:textId="77777777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6D08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MSSV</w:t>
      </w:r>
      <w:r>
        <w:rPr>
          <w:rFonts w:ascii="Arial" w:hAnsi="Arial" w:cs="Arial"/>
          <w:color w:val="0000FF"/>
          <w:sz w:val="30"/>
          <w:szCs w:val="30"/>
          <w:lang w:val="en-US"/>
        </w:rPr>
        <w:t>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sinh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14:paraId="773927AE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773927AF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773927B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27B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27B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27B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27B3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773927B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27B5" w14:textId="77777777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</w:t>
            </w:r>
            <w:proofErr w:type="spellStart"/>
            <w:r w:rsidR="00E95D0C" w:rsidRPr="003548A8">
              <w:rPr>
                <w:rFonts w:eastAsia="SimSun"/>
                <w:color w:val="0000FF"/>
                <w:lang w:val="en-US"/>
              </w:rPr>
              <w:t>yyyy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27B6" w14:textId="77777777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proofErr w:type="spellStart"/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27B7" w14:textId="77777777"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phiên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bản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liệu&gt;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27B8" w14:textId="77777777"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&lt;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người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thực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hiện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</w:tr>
      <w:tr w:rsidR="00E95D0C" w:rsidRPr="007A1DE8" w14:paraId="773927B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27B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27B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27B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27B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773927C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27B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27C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27C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27C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773927C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27C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27C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27C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27C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773927C9" w14:textId="77777777" w:rsidR="00A23833" w:rsidRDefault="00A23833" w:rsidP="0031511D">
      <w:pPr>
        <w:pStyle w:val="Title"/>
        <w:rPr>
          <w:lang w:val="en-US"/>
        </w:rPr>
      </w:pPr>
    </w:p>
    <w:p w14:paraId="773927CA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773927CB" w14:textId="77777777"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773927CC" w14:textId="77777777" w:rsidR="00C14AB8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773927CD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773927CE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73927CF" w14:textId="77777777" w:rsidR="00C14AB8" w:rsidRPr="007929A2" w:rsidRDefault="00C14AB8" w:rsidP="00C14AB8">
      <w:pPr>
        <w:pStyle w:val="BodyText"/>
        <w:jc w:val="both"/>
        <w:rPr>
          <w:i/>
          <w:color w:val="0000FF"/>
          <w:lang w:val="en-US"/>
        </w:rPr>
      </w:pPr>
      <w:r w:rsidRPr="005F2DFA">
        <w:rPr>
          <w:i/>
          <w:color w:val="0000FF"/>
        </w:rPr>
        <w:lastRenderedPageBreak/>
        <w:t xml:space="preserve">Nếu </w:t>
      </w:r>
      <w:r w:rsidRPr="005F2DFA">
        <w:rPr>
          <w:i/>
          <w:color w:val="0000FF"/>
          <w:lang w:val="en-US"/>
        </w:rPr>
        <w:t>Anh/</w:t>
      </w:r>
      <w:proofErr w:type="spellStart"/>
      <w:r w:rsidRPr="005F2DFA">
        <w:rPr>
          <w:i/>
          <w:color w:val="0000FF"/>
          <w:lang w:val="en-US"/>
        </w:rPr>
        <w:t>Chị</w:t>
      </w:r>
      <w:proofErr w:type="spellEnd"/>
      <w:r w:rsidRPr="005F2DFA">
        <w:rPr>
          <w:i/>
          <w:color w:val="0000FF"/>
          <w:lang w:val="en-US"/>
        </w:rPr>
        <w:t xml:space="preserve"> </w:t>
      </w:r>
      <w:r w:rsidRPr="005F2DFA">
        <w:rPr>
          <w:i/>
          <w:color w:val="0000FF"/>
        </w:rPr>
        <w:t xml:space="preserve"> không sử dụng CSDL quan hệ mà dùng XML hoặc </w:t>
      </w:r>
      <w:proofErr w:type="spellStart"/>
      <w:r w:rsidRPr="005F2DFA">
        <w:rPr>
          <w:i/>
          <w:color w:val="0000FF"/>
        </w:rPr>
        <w:t>file</w:t>
      </w:r>
      <w:proofErr w:type="spellEnd"/>
      <w:r w:rsidRPr="005F2DFA">
        <w:rPr>
          <w:i/>
          <w:color w:val="0000FF"/>
        </w:rPr>
        <w:t xml:space="preserve"> có cấu trúc tự định nghĩa để lưu trữ dữ liệu, cần mô tả cụ thể cấu trúc của </w:t>
      </w:r>
      <w:proofErr w:type="spellStart"/>
      <w:r w:rsidRPr="005F2DFA">
        <w:rPr>
          <w:i/>
          <w:color w:val="0000FF"/>
        </w:rPr>
        <w:t>file</w:t>
      </w:r>
      <w:proofErr w:type="spellEnd"/>
      <w:r w:rsidRPr="005F2DFA">
        <w:rPr>
          <w:i/>
          <w:color w:val="0000FF"/>
        </w:rPr>
        <w:t xml:space="preserve"> dùng để lưu trữ thông tin, kèm theo 1 ví dụ về nội dung </w:t>
      </w:r>
      <w:proofErr w:type="spellStart"/>
      <w:r>
        <w:rPr>
          <w:i/>
          <w:color w:val="0000FF"/>
          <w:lang w:val="en-US"/>
        </w:rPr>
        <w:t>cho</w:t>
      </w:r>
      <w:proofErr w:type="spellEnd"/>
      <w:r>
        <w:rPr>
          <w:i/>
          <w:color w:val="0000FF"/>
          <w:lang w:val="en-US"/>
        </w:rPr>
        <w:t xml:space="preserve"> </w:t>
      </w:r>
      <w:r w:rsidRPr="005F2DFA">
        <w:rPr>
          <w:i/>
          <w:color w:val="0000FF"/>
        </w:rPr>
        <w:t xml:space="preserve"> tập tin lưu trữ thông tin.</w:t>
      </w:r>
    </w:p>
    <w:p w14:paraId="773927D0" w14:textId="77777777" w:rsidR="00C14AB8" w:rsidRPr="00C14AB8" w:rsidRDefault="00C14AB8" w:rsidP="00C14AB8">
      <w:pPr>
        <w:pStyle w:val="BodyText"/>
        <w:jc w:val="both"/>
        <w:rPr>
          <w:i/>
          <w:color w:val="0000FF"/>
          <w:lang w:val="en-US"/>
        </w:rPr>
      </w:pPr>
      <w:r w:rsidRPr="005F2DFA">
        <w:rPr>
          <w:i/>
          <w:color w:val="0000FF"/>
        </w:rPr>
        <w:t>Trong trường hợp Anh/Chị sử dụng CSDL quan hệ để lưu trữ dữ liệu, nội dung trình bày gồm 2 phần như sau:</w:t>
      </w:r>
    </w:p>
    <w:p w14:paraId="773927D1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369451398"/>
      <w:r w:rsidRPr="005F2DFA">
        <w:t xml:space="preserve">Sơ đồ </w:t>
      </w:r>
      <w:proofErr w:type="spellStart"/>
      <w:r w:rsidRPr="005F2DFA">
        <w:t>logic</w:t>
      </w:r>
      <w:bookmarkEnd w:id="0"/>
      <w:bookmarkEnd w:id="1"/>
      <w:proofErr w:type="spellEnd"/>
    </w:p>
    <w:p w14:paraId="773927D2" w14:textId="77777777" w:rsidR="00C14AB8" w:rsidRPr="005F2DFA" w:rsidRDefault="00C14AB8" w:rsidP="00C14AB8">
      <w:pPr>
        <w:pStyle w:val="BodyText"/>
        <w:rPr>
          <w:i/>
          <w:color w:val="0000FF"/>
        </w:rPr>
      </w:pPr>
      <w:r w:rsidRPr="005F2DFA">
        <w:rPr>
          <w:i/>
          <w:color w:val="0000FF"/>
        </w:rPr>
        <w:t xml:space="preserve">Vẽ sơ đồ </w:t>
      </w:r>
      <w:proofErr w:type="spellStart"/>
      <w:r w:rsidRPr="005F2DFA">
        <w:rPr>
          <w:i/>
          <w:color w:val="0000FF"/>
        </w:rPr>
        <w:t>logic</w:t>
      </w:r>
      <w:proofErr w:type="spellEnd"/>
      <w:r w:rsidRPr="005F2DFA">
        <w:rPr>
          <w:i/>
          <w:color w:val="0000FF"/>
        </w:rPr>
        <w:t xml:space="preserve"> của phần mềm. Cần lưu ý có bảng tham số và các bảng danh mục cần thiết để đảm bảo tính tiến hóa của phần mềm. </w:t>
      </w:r>
    </w:p>
    <w:p w14:paraId="773927D3" w14:textId="77777777" w:rsidR="00C14AB8" w:rsidRPr="005F2DFA" w:rsidRDefault="00C14AB8" w:rsidP="00C14AB8">
      <w:pPr>
        <w:pStyle w:val="BodyText"/>
        <w:rPr>
          <w:i/>
          <w:color w:val="0000FF"/>
        </w:rPr>
      </w:pPr>
      <w:r w:rsidRPr="005F2DFA">
        <w:rPr>
          <w:i/>
          <w:color w:val="0000FF"/>
        </w:rPr>
        <w:t xml:space="preserve">Sơ đồ </w:t>
      </w:r>
      <w:proofErr w:type="spellStart"/>
      <w:r w:rsidRPr="005F2DFA">
        <w:rPr>
          <w:i/>
          <w:color w:val="0000FF"/>
        </w:rPr>
        <w:t>logic</w:t>
      </w:r>
      <w:proofErr w:type="spellEnd"/>
      <w:r w:rsidRPr="005F2DFA">
        <w:rPr>
          <w:i/>
          <w:color w:val="0000FF"/>
        </w:rPr>
        <w:t xml:space="preserve"> cần xác định rõ quan hệ khóa ngoại.</w:t>
      </w:r>
    </w:p>
    <w:p w14:paraId="773927D4" w14:textId="77777777" w:rsidR="00C14AB8" w:rsidRDefault="00C14AB8" w:rsidP="00C14AB8">
      <w:pPr>
        <w:pStyle w:val="BodyText"/>
        <w:rPr>
          <w:i/>
          <w:color w:val="0000FF"/>
        </w:rPr>
      </w:pPr>
      <w:r w:rsidRPr="005F2DFA">
        <w:rPr>
          <w:i/>
          <w:color w:val="0000FF"/>
        </w:rPr>
        <w:t xml:space="preserve">Không cần liệt kê các </w:t>
      </w:r>
      <w:proofErr w:type="spellStart"/>
      <w:r w:rsidRPr="005F2DFA">
        <w:rPr>
          <w:i/>
          <w:color w:val="0000FF"/>
        </w:rPr>
        <w:t>field</w:t>
      </w:r>
      <w:proofErr w:type="spellEnd"/>
      <w:r w:rsidRPr="005F2DFA">
        <w:rPr>
          <w:i/>
          <w:color w:val="0000FF"/>
        </w:rPr>
        <w:t xml:space="preserve"> của mỗi bảng trong sơ đồ </w:t>
      </w:r>
      <w:proofErr w:type="spellStart"/>
      <w:r w:rsidRPr="005F2DFA">
        <w:rPr>
          <w:i/>
          <w:color w:val="0000FF"/>
        </w:rPr>
        <w:t>logic</w:t>
      </w:r>
      <w:proofErr w:type="spellEnd"/>
    </w:p>
    <w:p w14:paraId="2FEA55AC" w14:textId="598314A5" w:rsidR="00674827" w:rsidRPr="005F2DFA" w:rsidRDefault="00D440FA" w:rsidP="00C14AB8">
      <w:pPr>
        <w:pStyle w:val="BodyText"/>
        <w:rPr>
          <w:i/>
          <w:color w:val="0000FF"/>
        </w:rPr>
      </w:pPr>
      <w:r>
        <w:rPr>
          <w:i/>
          <w:noProof/>
          <w:color w:val="0000FF"/>
        </w:rPr>
        <w:drawing>
          <wp:inline distT="0" distB="0" distL="0" distR="0" wp14:anchorId="14BBD995" wp14:editId="5D9521D5">
            <wp:extent cx="5732145" cy="3961765"/>
            <wp:effectExtent l="0" t="0" r="1905" b="635"/>
            <wp:docPr id="312229294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29294" name="Picture 3" descr="A screenshot of a compute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27D5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2" w:name="_Toc176928160"/>
      <w:bookmarkStart w:id="3" w:name="_Toc369451399"/>
      <w:r w:rsidRPr="005F2DFA">
        <w:t xml:space="preserve">Mô tả chi tiết các kiểu dữ liệu trong sơ đồ </w:t>
      </w:r>
      <w:proofErr w:type="spellStart"/>
      <w:r w:rsidRPr="005F2DFA">
        <w:t>logic</w:t>
      </w:r>
      <w:bookmarkEnd w:id="2"/>
      <w:bookmarkEnd w:id="3"/>
      <w:proofErr w:type="spellEnd"/>
    </w:p>
    <w:p w14:paraId="773927D6" w14:textId="77777777" w:rsidR="003C2F0F" w:rsidRDefault="00C14AB8" w:rsidP="003C2F0F">
      <w:pPr>
        <w:pStyle w:val="BodyText"/>
        <w:rPr>
          <w:i/>
          <w:color w:val="0000FF"/>
          <w:lang w:val="en-US"/>
        </w:rPr>
      </w:pPr>
      <w:r w:rsidRPr="005F2DFA">
        <w:rPr>
          <w:i/>
          <w:color w:val="0000FF"/>
        </w:rPr>
        <w:t xml:space="preserve">Với mỗi bảng trong cơ sở dữ liệu, xác định rõ các </w:t>
      </w:r>
      <w:proofErr w:type="spellStart"/>
      <w:r w:rsidRPr="005F2DFA">
        <w:rPr>
          <w:i/>
          <w:color w:val="0000FF"/>
        </w:rPr>
        <w:t>field</w:t>
      </w:r>
      <w:proofErr w:type="spellEnd"/>
      <w:r w:rsidRPr="005F2DFA">
        <w:rPr>
          <w:i/>
          <w:color w:val="0000FF"/>
        </w:rPr>
        <w:t xml:space="preserve"> thành phần: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7"/>
        <w:gridCol w:w="1781"/>
        <w:gridCol w:w="2083"/>
        <w:gridCol w:w="2349"/>
        <w:gridCol w:w="1878"/>
      </w:tblGrid>
      <w:tr w:rsidR="000E1458" w:rsidRPr="005F2DFA" w14:paraId="773927DC" w14:textId="77777777" w:rsidTr="008F49F9">
        <w:tc>
          <w:tcPr>
            <w:tcW w:w="777" w:type="dxa"/>
          </w:tcPr>
          <w:p w14:paraId="773927D7" w14:textId="77777777" w:rsidR="003C2F0F" w:rsidRPr="005F2DFA" w:rsidRDefault="003C2F0F" w:rsidP="00391CAD">
            <w:pPr>
              <w:jc w:val="center"/>
            </w:pPr>
            <w:r w:rsidRPr="005F2DFA">
              <w:t>STT</w:t>
            </w:r>
          </w:p>
        </w:tc>
        <w:tc>
          <w:tcPr>
            <w:tcW w:w="1781" w:type="dxa"/>
          </w:tcPr>
          <w:p w14:paraId="773927D8" w14:textId="77777777" w:rsidR="003C2F0F" w:rsidRPr="005F2DFA" w:rsidRDefault="003C2F0F" w:rsidP="00391CAD">
            <w:pPr>
              <w:jc w:val="center"/>
            </w:pPr>
            <w:r w:rsidRPr="005F2DFA">
              <w:t>Tên thuộc tính</w:t>
            </w:r>
          </w:p>
        </w:tc>
        <w:tc>
          <w:tcPr>
            <w:tcW w:w="2083" w:type="dxa"/>
          </w:tcPr>
          <w:p w14:paraId="773927D9" w14:textId="77777777" w:rsidR="003C2F0F" w:rsidRPr="005F2DFA" w:rsidRDefault="003C2F0F" w:rsidP="00391CAD">
            <w:pPr>
              <w:jc w:val="center"/>
            </w:pPr>
            <w:r w:rsidRPr="005F2DFA">
              <w:t>Kiểu</w:t>
            </w:r>
          </w:p>
        </w:tc>
        <w:tc>
          <w:tcPr>
            <w:tcW w:w="2349" w:type="dxa"/>
          </w:tcPr>
          <w:p w14:paraId="773927DA" w14:textId="77777777" w:rsidR="003C2F0F" w:rsidRPr="005F2DFA" w:rsidRDefault="003C2F0F" w:rsidP="00391CAD">
            <w:pPr>
              <w:jc w:val="center"/>
            </w:pPr>
            <w:r w:rsidRPr="005F2DFA">
              <w:t>Ràng buộc</w:t>
            </w:r>
          </w:p>
        </w:tc>
        <w:tc>
          <w:tcPr>
            <w:tcW w:w="1878" w:type="dxa"/>
          </w:tcPr>
          <w:p w14:paraId="773927DB" w14:textId="77777777" w:rsidR="003C2F0F" w:rsidRPr="005F2DFA" w:rsidRDefault="003C2F0F" w:rsidP="00391CAD">
            <w:pPr>
              <w:jc w:val="center"/>
            </w:pPr>
            <w:r w:rsidRPr="005F2DFA">
              <w:t>Ý nghĩa/ghi chú</w:t>
            </w:r>
          </w:p>
        </w:tc>
      </w:tr>
      <w:tr w:rsidR="000E1458" w:rsidRPr="005F2DFA" w14:paraId="773927E2" w14:textId="77777777" w:rsidTr="008F49F9">
        <w:tc>
          <w:tcPr>
            <w:tcW w:w="777" w:type="dxa"/>
          </w:tcPr>
          <w:p w14:paraId="773927DD" w14:textId="2BF5A0B9" w:rsidR="003C2F0F" w:rsidRPr="00747A6B" w:rsidRDefault="00281496" w:rsidP="00747A6B">
            <w:pPr>
              <w:pStyle w:val="BodyText"/>
              <w:spacing w:after="0" w:line="240" w:lineRule="auto"/>
              <w:ind w:left="-90"/>
              <w:jc w:val="center"/>
              <w:rPr>
                <w:lang w:val="en-US"/>
              </w:rPr>
            </w:pPr>
            <w:r w:rsidRPr="00747A6B">
              <w:rPr>
                <w:lang w:val="en-US"/>
              </w:rPr>
              <w:t>1</w:t>
            </w:r>
          </w:p>
        </w:tc>
        <w:tc>
          <w:tcPr>
            <w:tcW w:w="1781" w:type="dxa"/>
          </w:tcPr>
          <w:p w14:paraId="773927DE" w14:textId="0FED4AAF" w:rsidR="003C2F0F" w:rsidRPr="00747A6B" w:rsidRDefault="00747A6B" w:rsidP="00747A6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747A6B">
              <w:rPr>
                <w:lang w:val="en-US"/>
              </w:rPr>
              <w:t>id</w:t>
            </w:r>
          </w:p>
        </w:tc>
        <w:tc>
          <w:tcPr>
            <w:tcW w:w="2083" w:type="dxa"/>
          </w:tcPr>
          <w:p w14:paraId="773927DF" w14:textId="3CA60EA1" w:rsidR="003C2F0F" w:rsidRPr="00747A6B" w:rsidRDefault="000E1458" w:rsidP="00747A6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49" w:type="dxa"/>
          </w:tcPr>
          <w:p w14:paraId="773927E0" w14:textId="2C90649D" w:rsidR="003C2F0F" w:rsidRPr="00747A6B" w:rsidRDefault="000E1458" w:rsidP="00747A6B">
            <w:pPr>
              <w:pStyle w:val="BodyText"/>
              <w:spacing w:after="0" w:line="240" w:lineRule="auto"/>
              <w:ind w:left="90"/>
              <w:jc w:val="center"/>
              <w:rPr>
                <w:lang w:val="en-US"/>
              </w:rPr>
            </w:pPr>
            <w:r>
              <w:rPr>
                <w:lang w:val="en-US"/>
              </w:rPr>
              <w:t>Primary Key, U</w:t>
            </w:r>
            <w:r w:rsidR="00747A6B" w:rsidRPr="00747A6B">
              <w:rPr>
                <w:lang w:val="en-US"/>
              </w:rPr>
              <w:t xml:space="preserve">nique, </w:t>
            </w:r>
            <w:r>
              <w:rPr>
                <w:lang w:val="en-US"/>
              </w:rPr>
              <w:t>Auto I</w:t>
            </w:r>
            <w:r w:rsidR="00747A6B" w:rsidRPr="00747A6B">
              <w:rPr>
                <w:lang w:val="en-US"/>
              </w:rPr>
              <w:t>ncrement</w:t>
            </w:r>
          </w:p>
        </w:tc>
        <w:tc>
          <w:tcPr>
            <w:tcW w:w="1878" w:type="dxa"/>
          </w:tcPr>
          <w:p w14:paraId="773927E1" w14:textId="77238684" w:rsidR="003C2F0F" w:rsidRPr="00747A6B" w:rsidRDefault="00747A6B" w:rsidP="00747A6B">
            <w:pPr>
              <w:pStyle w:val="BodyText"/>
              <w:spacing w:after="0" w:line="240" w:lineRule="auto"/>
              <w:ind w:left="18"/>
              <w:jc w:val="center"/>
              <w:rPr>
                <w:lang w:val="en-US"/>
              </w:rPr>
            </w:pPr>
            <w:r w:rsidRPr="00747A6B">
              <w:rPr>
                <w:lang w:val="en-US"/>
              </w:rPr>
              <w:t xml:space="preserve">id </w:t>
            </w:r>
            <w:proofErr w:type="spellStart"/>
            <w:r w:rsidRPr="00747A6B">
              <w:rPr>
                <w:lang w:val="en-US"/>
              </w:rPr>
              <w:t>của</w:t>
            </w:r>
            <w:proofErr w:type="spellEnd"/>
            <w:r w:rsidRPr="00747A6B">
              <w:rPr>
                <w:lang w:val="en-US"/>
              </w:rPr>
              <w:t xml:space="preserve"> user</w:t>
            </w:r>
          </w:p>
        </w:tc>
      </w:tr>
      <w:tr w:rsidR="00747A6B" w:rsidRPr="005F2DFA" w14:paraId="1FD14642" w14:textId="77777777" w:rsidTr="008F49F9">
        <w:tc>
          <w:tcPr>
            <w:tcW w:w="777" w:type="dxa"/>
          </w:tcPr>
          <w:p w14:paraId="76B400A0" w14:textId="3A81156A" w:rsidR="00747A6B" w:rsidRPr="00747A6B" w:rsidRDefault="00747A6B" w:rsidP="00747A6B">
            <w:pPr>
              <w:pStyle w:val="BodyText"/>
              <w:spacing w:after="0" w:line="240" w:lineRule="auto"/>
              <w:ind w:left="-9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1" w:type="dxa"/>
          </w:tcPr>
          <w:p w14:paraId="7288F35B" w14:textId="708C6E3B" w:rsidR="00747A6B" w:rsidRPr="00747A6B" w:rsidRDefault="000E1458" w:rsidP="00747A6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</w:t>
            </w:r>
            <w:proofErr w:type="spellEnd"/>
          </w:p>
        </w:tc>
        <w:tc>
          <w:tcPr>
            <w:tcW w:w="2083" w:type="dxa"/>
          </w:tcPr>
          <w:p w14:paraId="0AECE65E" w14:textId="2E373630" w:rsidR="00747A6B" w:rsidRPr="00747A6B" w:rsidRDefault="000E1458" w:rsidP="00747A6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349" w:type="dxa"/>
          </w:tcPr>
          <w:p w14:paraId="3D4E64D0" w14:textId="1E08871D" w:rsidR="00747A6B" w:rsidRPr="00747A6B" w:rsidRDefault="00B83E91" w:rsidP="00747A6B">
            <w:pPr>
              <w:pStyle w:val="BodyText"/>
              <w:spacing w:after="0" w:line="240" w:lineRule="auto"/>
              <w:ind w:left="9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78" w:type="dxa"/>
          </w:tcPr>
          <w:p w14:paraId="037E500A" w14:textId="4B0A98B6" w:rsidR="00747A6B" w:rsidRPr="00747A6B" w:rsidRDefault="00391CAD" w:rsidP="00747A6B">
            <w:pPr>
              <w:pStyle w:val="BodyText"/>
              <w:spacing w:after="0" w:line="240" w:lineRule="auto"/>
              <w:ind w:left="1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full name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391CAD" w:rsidRPr="005F2DFA" w14:paraId="18A4D6C8" w14:textId="77777777" w:rsidTr="008F49F9">
        <w:tc>
          <w:tcPr>
            <w:tcW w:w="777" w:type="dxa"/>
          </w:tcPr>
          <w:p w14:paraId="19508B65" w14:textId="06D06783" w:rsidR="00391CAD" w:rsidRDefault="00391CAD" w:rsidP="00747A6B">
            <w:pPr>
              <w:pStyle w:val="BodyText"/>
              <w:spacing w:after="0" w:line="240" w:lineRule="auto"/>
              <w:ind w:left="-9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81" w:type="dxa"/>
          </w:tcPr>
          <w:p w14:paraId="4200589D" w14:textId="33E393ED" w:rsidR="00391CAD" w:rsidRDefault="00391CAD" w:rsidP="00747A6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2083" w:type="dxa"/>
          </w:tcPr>
          <w:p w14:paraId="22545E59" w14:textId="3D363AA2" w:rsidR="00391CAD" w:rsidRDefault="00391CAD" w:rsidP="00747A6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49" w:type="dxa"/>
          </w:tcPr>
          <w:p w14:paraId="19B4319C" w14:textId="0AC050BB" w:rsidR="00391CAD" w:rsidRPr="00747A6B" w:rsidRDefault="00B83E91" w:rsidP="00747A6B">
            <w:pPr>
              <w:pStyle w:val="BodyText"/>
              <w:spacing w:after="0" w:line="240" w:lineRule="auto"/>
              <w:ind w:left="9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78" w:type="dxa"/>
          </w:tcPr>
          <w:p w14:paraId="30DFE6C5" w14:textId="7EDACBA9" w:rsidR="00391CAD" w:rsidRDefault="00391CAD" w:rsidP="00747A6B">
            <w:pPr>
              <w:pStyle w:val="BodyText"/>
              <w:spacing w:after="0" w:line="240" w:lineRule="auto"/>
              <w:ind w:left="18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sinh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391CAD" w:rsidRPr="005F2DFA" w14:paraId="25762985" w14:textId="77777777" w:rsidTr="008F49F9">
        <w:tc>
          <w:tcPr>
            <w:tcW w:w="777" w:type="dxa"/>
          </w:tcPr>
          <w:p w14:paraId="4CB360B8" w14:textId="3EBF5994" w:rsidR="00391CAD" w:rsidRDefault="00391CAD" w:rsidP="00747A6B">
            <w:pPr>
              <w:pStyle w:val="BodyText"/>
              <w:spacing w:after="0" w:line="240" w:lineRule="auto"/>
              <w:ind w:left="-9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81" w:type="dxa"/>
          </w:tcPr>
          <w:p w14:paraId="18924352" w14:textId="14F0CD3B" w:rsidR="00391CAD" w:rsidRDefault="00391CAD" w:rsidP="00747A6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mobilePhone</w:t>
            </w:r>
            <w:proofErr w:type="spellEnd"/>
          </w:p>
        </w:tc>
        <w:tc>
          <w:tcPr>
            <w:tcW w:w="2083" w:type="dxa"/>
          </w:tcPr>
          <w:p w14:paraId="3E2D576A" w14:textId="0237B4E0" w:rsidR="00391CAD" w:rsidRDefault="00B83E91" w:rsidP="00747A6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2349" w:type="dxa"/>
          </w:tcPr>
          <w:p w14:paraId="6C7F40F1" w14:textId="00815E57" w:rsidR="00391CAD" w:rsidRPr="00747A6B" w:rsidRDefault="00B83E91" w:rsidP="00747A6B">
            <w:pPr>
              <w:pStyle w:val="BodyText"/>
              <w:spacing w:after="0" w:line="240" w:lineRule="auto"/>
              <w:ind w:left="9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78" w:type="dxa"/>
          </w:tcPr>
          <w:p w14:paraId="68EB49AC" w14:textId="2786E55C" w:rsidR="00391CAD" w:rsidRDefault="00B83E91" w:rsidP="00747A6B">
            <w:pPr>
              <w:pStyle w:val="BodyText"/>
              <w:spacing w:after="0" w:line="240" w:lineRule="auto"/>
              <w:ind w:left="18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B83E91" w:rsidRPr="005F2DFA" w14:paraId="249D15FD" w14:textId="77777777" w:rsidTr="008F49F9">
        <w:tc>
          <w:tcPr>
            <w:tcW w:w="777" w:type="dxa"/>
          </w:tcPr>
          <w:p w14:paraId="6BC934A6" w14:textId="396147FA" w:rsidR="00B83E91" w:rsidRDefault="00B83E91" w:rsidP="00747A6B">
            <w:pPr>
              <w:pStyle w:val="BodyText"/>
              <w:spacing w:after="0" w:line="240" w:lineRule="auto"/>
              <w:ind w:left="-9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781" w:type="dxa"/>
          </w:tcPr>
          <w:p w14:paraId="20F5C51C" w14:textId="1FA384AA" w:rsidR="00B83E91" w:rsidRDefault="00905EEF" w:rsidP="00747A6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083" w:type="dxa"/>
          </w:tcPr>
          <w:p w14:paraId="0F977FF1" w14:textId="7975CFDD" w:rsidR="00B83E91" w:rsidRDefault="00905EEF" w:rsidP="00747A6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349" w:type="dxa"/>
          </w:tcPr>
          <w:p w14:paraId="4213FFF1" w14:textId="206D111A" w:rsidR="00B83E91" w:rsidRDefault="00905EEF" w:rsidP="00747A6B">
            <w:pPr>
              <w:pStyle w:val="BodyText"/>
              <w:spacing w:after="0" w:line="240" w:lineRule="auto"/>
              <w:ind w:left="9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78" w:type="dxa"/>
          </w:tcPr>
          <w:p w14:paraId="144E8DA8" w14:textId="46A9978D" w:rsidR="00B83E91" w:rsidRDefault="00905EEF" w:rsidP="00747A6B">
            <w:pPr>
              <w:pStyle w:val="BodyText"/>
              <w:spacing w:after="0" w:line="240" w:lineRule="auto"/>
              <w:ind w:left="18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905EEF" w:rsidRPr="005F2DFA" w14:paraId="34740A6D" w14:textId="77777777" w:rsidTr="008F49F9">
        <w:tc>
          <w:tcPr>
            <w:tcW w:w="777" w:type="dxa"/>
          </w:tcPr>
          <w:p w14:paraId="4364DD8F" w14:textId="62C0C0E0" w:rsidR="00905EEF" w:rsidRDefault="00905EEF" w:rsidP="00747A6B">
            <w:pPr>
              <w:pStyle w:val="BodyText"/>
              <w:spacing w:after="0" w:line="240" w:lineRule="auto"/>
              <w:ind w:left="-9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81" w:type="dxa"/>
          </w:tcPr>
          <w:p w14:paraId="0F948CE5" w14:textId="2D873751" w:rsidR="00905EEF" w:rsidRDefault="00905EEF" w:rsidP="00747A6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083" w:type="dxa"/>
          </w:tcPr>
          <w:p w14:paraId="50EDEDC7" w14:textId="62B5DF89" w:rsidR="00905EEF" w:rsidRDefault="00905EEF" w:rsidP="00747A6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349" w:type="dxa"/>
          </w:tcPr>
          <w:p w14:paraId="52C7DB29" w14:textId="7328FE60" w:rsidR="00905EEF" w:rsidRDefault="00905EEF" w:rsidP="00747A6B">
            <w:pPr>
              <w:pStyle w:val="BodyText"/>
              <w:spacing w:after="0" w:line="240" w:lineRule="auto"/>
              <w:ind w:left="90"/>
              <w:jc w:val="center"/>
              <w:rPr>
                <w:lang w:val="en-US"/>
              </w:rPr>
            </w:pPr>
            <w:r>
              <w:rPr>
                <w:lang w:val="en-US"/>
              </w:rPr>
              <w:t>not null, unique</w:t>
            </w:r>
          </w:p>
        </w:tc>
        <w:tc>
          <w:tcPr>
            <w:tcW w:w="1878" w:type="dxa"/>
          </w:tcPr>
          <w:p w14:paraId="582F9500" w14:textId="38E84BEF" w:rsidR="00905EEF" w:rsidRDefault="008F49F9" w:rsidP="00747A6B">
            <w:pPr>
              <w:pStyle w:val="BodyText"/>
              <w:spacing w:after="0" w:line="240" w:lineRule="auto"/>
              <w:ind w:left="1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8F49F9" w:rsidRPr="005F2DFA" w14:paraId="4774D60F" w14:textId="77777777" w:rsidTr="008F49F9">
        <w:tc>
          <w:tcPr>
            <w:tcW w:w="777" w:type="dxa"/>
          </w:tcPr>
          <w:p w14:paraId="0BA8C7D9" w14:textId="6844E72C" w:rsidR="008F49F9" w:rsidRDefault="008F49F9" w:rsidP="00747A6B">
            <w:pPr>
              <w:pStyle w:val="BodyText"/>
              <w:spacing w:after="0" w:line="240" w:lineRule="auto"/>
              <w:ind w:left="-9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81" w:type="dxa"/>
          </w:tcPr>
          <w:p w14:paraId="6507899A" w14:textId="65C7EE10" w:rsidR="008F49F9" w:rsidRDefault="008F49F9" w:rsidP="00747A6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083" w:type="dxa"/>
          </w:tcPr>
          <w:p w14:paraId="6D36B481" w14:textId="0EA36C3B" w:rsidR="008F49F9" w:rsidRDefault="008F49F9" w:rsidP="00747A6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349" w:type="dxa"/>
          </w:tcPr>
          <w:p w14:paraId="66B7B7B7" w14:textId="3A173884" w:rsidR="008F49F9" w:rsidRDefault="008F49F9" w:rsidP="00747A6B">
            <w:pPr>
              <w:pStyle w:val="BodyText"/>
              <w:spacing w:after="0" w:line="240" w:lineRule="auto"/>
              <w:ind w:left="90"/>
              <w:jc w:val="center"/>
              <w:rPr>
                <w:lang w:val="en-US"/>
              </w:rPr>
            </w:pPr>
            <w:r>
              <w:rPr>
                <w:lang w:val="en-US"/>
              </w:rPr>
              <w:t>length &gt;= 8</w:t>
            </w:r>
          </w:p>
        </w:tc>
        <w:tc>
          <w:tcPr>
            <w:tcW w:w="1878" w:type="dxa"/>
          </w:tcPr>
          <w:p w14:paraId="310FD540" w14:textId="691575AC" w:rsidR="008F49F9" w:rsidRDefault="008F49F9" w:rsidP="00747A6B">
            <w:pPr>
              <w:pStyle w:val="BodyText"/>
              <w:spacing w:after="0" w:line="240" w:lineRule="auto"/>
              <w:ind w:left="18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</w:tbl>
    <w:p w14:paraId="773927E9" w14:textId="77777777" w:rsidR="003C2F0F" w:rsidRDefault="003C2F0F" w:rsidP="003C2F0F">
      <w:pPr>
        <w:pStyle w:val="BodyText"/>
        <w:ind w:left="0"/>
        <w:rPr>
          <w:i/>
          <w:color w:val="0000FF"/>
          <w:lang w:val="en-US"/>
        </w:rPr>
      </w:pPr>
    </w:p>
    <w:p w14:paraId="63031C11" w14:textId="209DBEF1" w:rsidR="008441CC" w:rsidRPr="008441CC" w:rsidRDefault="008441CC" w:rsidP="003C2F0F">
      <w:pPr>
        <w:pStyle w:val="BodyText"/>
        <w:ind w:left="0"/>
        <w:rPr>
          <w:iCs/>
          <w:color w:val="0000FF"/>
          <w:lang w:val="en-US"/>
        </w:rPr>
      </w:pPr>
      <w:r>
        <w:rPr>
          <w:iCs/>
          <w:color w:val="0000FF"/>
          <w:lang w:val="en-US"/>
        </w:rPr>
        <w:t>Group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7"/>
        <w:gridCol w:w="1491"/>
        <w:gridCol w:w="2373"/>
        <w:gridCol w:w="2349"/>
        <w:gridCol w:w="1878"/>
      </w:tblGrid>
      <w:tr w:rsidR="008441CC" w:rsidRPr="005F2DFA" w14:paraId="25093BFB" w14:textId="77777777" w:rsidTr="008441CC">
        <w:tc>
          <w:tcPr>
            <w:tcW w:w="777" w:type="dxa"/>
          </w:tcPr>
          <w:p w14:paraId="78FF2FC4" w14:textId="77777777" w:rsidR="008441CC" w:rsidRPr="005F2DFA" w:rsidRDefault="008441CC" w:rsidP="00527061">
            <w:pPr>
              <w:jc w:val="center"/>
            </w:pPr>
            <w:r w:rsidRPr="005F2DFA">
              <w:t>STT</w:t>
            </w:r>
          </w:p>
        </w:tc>
        <w:tc>
          <w:tcPr>
            <w:tcW w:w="1491" w:type="dxa"/>
          </w:tcPr>
          <w:p w14:paraId="70D87B65" w14:textId="77777777" w:rsidR="008441CC" w:rsidRPr="005F2DFA" w:rsidRDefault="008441CC" w:rsidP="00527061">
            <w:pPr>
              <w:jc w:val="center"/>
            </w:pPr>
            <w:r w:rsidRPr="005F2DFA">
              <w:t>Tên thuộc tính</w:t>
            </w:r>
          </w:p>
        </w:tc>
        <w:tc>
          <w:tcPr>
            <w:tcW w:w="2373" w:type="dxa"/>
          </w:tcPr>
          <w:p w14:paraId="3C02C202" w14:textId="77777777" w:rsidR="008441CC" w:rsidRPr="005F2DFA" w:rsidRDefault="008441CC" w:rsidP="00527061">
            <w:pPr>
              <w:jc w:val="center"/>
            </w:pPr>
            <w:r w:rsidRPr="005F2DFA">
              <w:t>Kiểu</w:t>
            </w:r>
          </w:p>
        </w:tc>
        <w:tc>
          <w:tcPr>
            <w:tcW w:w="2349" w:type="dxa"/>
          </w:tcPr>
          <w:p w14:paraId="50D9AB5B" w14:textId="77777777" w:rsidR="008441CC" w:rsidRPr="005F2DFA" w:rsidRDefault="008441CC" w:rsidP="00527061">
            <w:pPr>
              <w:jc w:val="center"/>
            </w:pPr>
            <w:r w:rsidRPr="005F2DFA">
              <w:t>Ràng buộc</w:t>
            </w:r>
          </w:p>
        </w:tc>
        <w:tc>
          <w:tcPr>
            <w:tcW w:w="1878" w:type="dxa"/>
          </w:tcPr>
          <w:p w14:paraId="498F99B9" w14:textId="77777777" w:rsidR="008441CC" w:rsidRPr="005F2DFA" w:rsidRDefault="008441CC" w:rsidP="00527061">
            <w:pPr>
              <w:jc w:val="center"/>
            </w:pPr>
            <w:r w:rsidRPr="005F2DFA">
              <w:t>Ý nghĩa/ghi chú</w:t>
            </w:r>
          </w:p>
        </w:tc>
      </w:tr>
      <w:tr w:rsidR="008441CC" w:rsidRPr="005F2DFA" w14:paraId="1B864EAC" w14:textId="77777777" w:rsidTr="008441CC">
        <w:tc>
          <w:tcPr>
            <w:tcW w:w="777" w:type="dxa"/>
          </w:tcPr>
          <w:p w14:paraId="140AA466" w14:textId="4009DC10" w:rsidR="008441CC" w:rsidRPr="008441CC" w:rsidRDefault="008441CC" w:rsidP="00527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1" w:type="dxa"/>
          </w:tcPr>
          <w:p w14:paraId="775189C9" w14:textId="5FC1F723" w:rsidR="008441CC" w:rsidRPr="00B309BE" w:rsidRDefault="00B309BE" w:rsidP="00527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73" w:type="dxa"/>
          </w:tcPr>
          <w:p w14:paraId="0E1FCEB9" w14:textId="1186ADD8" w:rsidR="008441CC" w:rsidRPr="00B309BE" w:rsidRDefault="00B309BE" w:rsidP="00527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49" w:type="dxa"/>
          </w:tcPr>
          <w:p w14:paraId="754A357E" w14:textId="715E971F" w:rsidR="008441CC" w:rsidRPr="005F2DFA" w:rsidRDefault="00B309BE" w:rsidP="00527061">
            <w:pPr>
              <w:jc w:val="center"/>
            </w:pPr>
            <w:r>
              <w:rPr>
                <w:lang w:val="en-US"/>
              </w:rPr>
              <w:t>Primary Key, U</w:t>
            </w:r>
            <w:r w:rsidRPr="00747A6B">
              <w:rPr>
                <w:lang w:val="en-US"/>
              </w:rPr>
              <w:t xml:space="preserve">nique, </w:t>
            </w:r>
            <w:r>
              <w:rPr>
                <w:lang w:val="en-US"/>
              </w:rPr>
              <w:t>Auto I</w:t>
            </w:r>
            <w:r w:rsidRPr="00747A6B">
              <w:rPr>
                <w:lang w:val="en-US"/>
              </w:rPr>
              <w:t>ncrement</w:t>
            </w:r>
          </w:p>
        </w:tc>
        <w:tc>
          <w:tcPr>
            <w:tcW w:w="1878" w:type="dxa"/>
          </w:tcPr>
          <w:p w14:paraId="3AF31C02" w14:textId="67A88CAC" w:rsidR="008441CC" w:rsidRPr="00507946" w:rsidRDefault="00507946" w:rsidP="00527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507946" w:rsidRPr="005F2DFA" w14:paraId="75DC4219" w14:textId="77777777" w:rsidTr="008441CC">
        <w:tc>
          <w:tcPr>
            <w:tcW w:w="777" w:type="dxa"/>
          </w:tcPr>
          <w:p w14:paraId="7DF90439" w14:textId="1DE0BA7C" w:rsidR="00507946" w:rsidRDefault="00507946" w:rsidP="00527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1" w:type="dxa"/>
          </w:tcPr>
          <w:p w14:paraId="5523FB16" w14:textId="0251B868" w:rsidR="00507946" w:rsidRDefault="00507946" w:rsidP="00527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73" w:type="dxa"/>
          </w:tcPr>
          <w:p w14:paraId="606468E9" w14:textId="70746E76" w:rsidR="00507946" w:rsidRDefault="00507946" w:rsidP="00527061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349" w:type="dxa"/>
          </w:tcPr>
          <w:p w14:paraId="07199E65" w14:textId="0CA5D8B2" w:rsidR="00507946" w:rsidRDefault="00507946" w:rsidP="00527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78" w:type="dxa"/>
          </w:tcPr>
          <w:p w14:paraId="7CDE43CE" w14:textId="64C7A575" w:rsidR="00507946" w:rsidRDefault="00507946" w:rsidP="0052706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</w:tr>
      <w:tr w:rsidR="00507946" w:rsidRPr="005F2DFA" w14:paraId="35BE7607" w14:textId="77777777" w:rsidTr="008441CC">
        <w:tc>
          <w:tcPr>
            <w:tcW w:w="777" w:type="dxa"/>
          </w:tcPr>
          <w:p w14:paraId="7C722ADE" w14:textId="66C2A8F5" w:rsidR="00507946" w:rsidRDefault="00507946" w:rsidP="00527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1" w:type="dxa"/>
          </w:tcPr>
          <w:p w14:paraId="42E36EE0" w14:textId="474A129A" w:rsidR="00507946" w:rsidRDefault="00507946" w:rsidP="00527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2373" w:type="dxa"/>
          </w:tcPr>
          <w:p w14:paraId="2A215FDE" w14:textId="347F8C3B" w:rsidR="00507946" w:rsidRDefault="00507946" w:rsidP="00527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49" w:type="dxa"/>
          </w:tcPr>
          <w:p w14:paraId="5D678EFB" w14:textId="426344FA" w:rsidR="00507946" w:rsidRDefault="00507946" w:rsidP="0052706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Foregin</w:t>
            </w:r>
            <w:proofErr w:type="spellEnd"/>
            <w:r>
              <w:rPr>
                <w:lang w:val="en-US"/>
              </w:rPr>
              <w:t xml:space="preserve"> Key (CHUser.id)</w:t>
            </w:r>
            <w:r w:rsidR="00127796">
              <w:rPr>
                <w:lang w:val="en-US"/>
              </w:rPr>
              <w:t>, not null</w:t>
            </w:r>
          </w:p>
        </w:tc>
        <w:tc>
          <w:tcPr>
            <w:tcW w:w="1878" w:type="dxa"/>
          </w:tcPr>
          <w:p w14:paraId="68E50A06" w14:textId="445AF330" w:rsidR="00507946" w:rsidRDefault="00127796" w:rsidP="0052706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</w:tr>
    </w:tbl>
    <w:p w14:paraId="52828EF7" w14:textId="77777777" w:rsidR="008F49F9" w:rsidRDefault="008F49F9" w:rsidP="003C2F0F">
      <w:pPr>
        <w:pStyle w:val="BodyText"/>
        <w:ind w:left="0"/>
        <w:rPr>
          <w:i/>
          <w:color w:val="0000FF"/>
          <w:lang w:val="en-US"/>
        </w:rPr>
      </w:pPr>
    </w:p>
    <w:p w14:paraId="76AD0313" w14:textId="2E8A110F" w:rsidR="00064065" w:rsidRPr="00064065" w:rsidRDefault="00064065" w:rsidP="003C2F0F">
      <w:pPr>
        <w:pStyle w:val="BodyText"/>
        <w:ind w:left="0"/>
        <w:rPr>
          <w:iCs/>
          <w:color w:val="0000FF"/>
          <w:lang w:val="en-US"/>
        </w:rPr>
      </w:pPr>
      <w:r>
        <w:rPr>
          <w:iCs/>
          <w:color w:val="0000FF"/>
          <w:lang w:val="en-US"/>
        </w:rPr>
        <w:t>Task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7"/>
        <w:gridCol w:w="1781"/>
        <w:gridCol w:w="2083"/>
        <w:gridCol w:w="2349"/>
        <w:gridCol w:w="1878"/>
      </w:tblGrid>
      <w:tr w:rsidR="00064065" w14:paraId="2D96D2E1" w14:textId="77777777" w:rsidTr="00064065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A9229" w14:textId="77777777" w:rsidR="00064065" w:rsidRDefault="00064065">
            <w:pPr>
              <w:jc w:val="center"/>
            </w:pPr>
            <w:r>
              <w:t>STT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0331" w14:textId="77777777" w:rsidR="00064065" w:rsidRDefault="00064065">
            <w:pPr>
              <w:jc w:val="center"/>
            </w:pPr>
            <w:r>
              <w:t>Tên thuộc tính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52F8A" w14:textId="77777777" w:rsidR="00064065" w:rsidRDefault="00064065">
            <w:pPr>
              <w:jc w:val="center"/>
            </w:pPr>
            <w:r>
              <w:t>Kiểu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D9893" w14:textId="77777777" w:rsidR="00064065" w:rsidRDefault="00064065">
            <w:pPr>
              <w:jc w:val="center"/>
            </w:pPr>
            <w:r>
              <w:t>Ràng buộc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31845" w14:textId="77777777" w:rsidR="00064065" w:rsidRDefault="00064065">
            <w:pPr>
              <w:jc w:val="center"/>
            </w:pPr>
            <w:r>
              <w:t>Ý nghĩa/ghi chú</w:t>
            </w:r>
          </w:p>
        </w:tc>
      </w:tr>
      <w:tr w:rsidR="00064065" w14:paraId="6ACB2D9F" w14:textId="77777777" w:rsidTr="00064065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56B6" w14:textId="0FA21849" w:rsidR="00064065" w:rsidRPr="00064065" w:rsidRDefault="000640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916E" w14:textId="52BDEBDB" w:rsidR="00064065" w:rsidRPr="00064065" w:rsidRDefault="000640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18FB" w14:textId="486D5866" w:rsidR="00064065" w:rsidRPr="001E1C38" w:rsidRDefault="001E1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51DDD" w14:textId="4D3C88D0" w:rsidR="00064065" w:rsidRPr="001E1C38" w:rsidRDefault="001E1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Key, Auto Increment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8877" w14:textId="53065A72" w:rsidR="00064065" w:rsidRPr="001E1C38" w:rsidRDefault="001E1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task</w:t>
            </w:r>
          </w:p>
        </w:tc>
      </w:tr>
      <w:tr w:rsidR="001E1C38" w14:paraId="6B68883B" w14:textId="77777777" w:rsidTr="00064065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B746" w14:textId="243F2736" w:rsidR="001E1C38" w:rsidRDefault="001E1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D771" w14:textId="4A3C922A" w:rsidR="001E1C38" w:rsidRDefault="001E1C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C9D0" w14:textId="6D2B0929" w:rsidR="001E1C38" w:rsidRDefault="001E1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32081" w14:textId="2A35021F" w:rsidR="001E1C38" w:rsidRDefault="001E1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Key</w:t>
            </w:r>
            <w:r w:rsidR="00714A39">
              <w:rPr>
                <w:lang w:val="en-US"/>
              </w:rPr>
              <w:t xml:space="preserve"> (CHUser.id)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DD17" w14:textId="07E27683" w:rsidR="001E1C38" w:rsidRDefault="00714A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tạo task</w:t>
            </w:r>
          </w:p>
        </w:tc>
      </w:tr>
      <w:tr w:rsidR="00714A39" w14:paraId="62AC3204" w14:textId="77777777" w:rsidTr="00064065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9A91" w14:textId="0307B499" w:rsidR="00714A39" w:rsidRDefault="00714A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5A29" w14:textId="6991EBC6" w:rsidR="00714A39" w:rsidRDefault="00714A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8942F" w14:textId="1A394711" w:rsidR="00714A39" w:rsidRDefault="00714A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 (255)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BF3F" w14:textId="25D5F30B" w:rsidR="00714A39" w:rsidRDefault="00A16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A8424" w14:textId="4E7D8570" w:rsidR="00714A39" w:rsidRDefault="008E76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task</w:t>
            </w:r>
          </w:p>
        </w:tc>
      </w:tr>
      <w:tr w:rsidR="008E760C" w14:paraId="0544BDD4" w14:textId="77777777" w:rsidTr="00064065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9AFF" w14:textId="3933192D" w:rsidR="008E760C" w:rsidRDefault="008E76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DFDC" w14:textId="441CBC8D" w:rsidR="008E760C" w:rsidRDefault="008E76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CFBE" w14:textId="77DEE991" w:rsidR="008E760C" w:rsidRDefault="008E76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772D" w14:textId="638CEBC2" w:rsidR="008E760C" w:rsidRDefault="00E86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ENUM </w:t>
            </w:r>
            <w:proofErr w:type="gramStart"/>
            <w:r>
              <w:rPr>
                <w:lang w:val="en-US"/>
              </w:rPr>
              <w:t>( TODO</w:t>
            </w:r>
            <w:proofErr w:type="gramEnd"/>
            <w:r>
              <w:rPr>
                <w:lang w:val="en-US"/>
              </w:rPr>
              <w:t>, INPROGRESS, DONE, MISSED)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DA4E" w14:textId="28A6705A" w:rsidR="008E760C" w:rsidRDefault="002E216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task</w:t>
            </w:r>
          </w:p>
        </w:tc>
      </w:tr>
      <w:tr w:rsidR="002E2166" w14:paraId="72151F97" w14:textId="77777777" w:rsidTr="00064065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039F" w14:textId="2F69D4EC" w:rsidR="002E2166" w:rsidRDefault="002E2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D4A3" w14:textId="33009F93" w:rsidR="002E2166" w:rsidRDefault="002E2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3E05" w14:textId="7449CEA8" w:rsidR="002E2166" w:rsidRDefault="002E2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0042" w14:textId="23862B4A" w:rsidR="002E2166" w:rsidRDefault="00184947" w:rsidP="002E2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Allow nulls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6D7E5" w14:textId="63DC77DB" w:rsidR="002E2166" w:rsidRDefault="008053F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task</w:t>
            </w:r>
          </w:p>
        </w:tc>
      </w:tr>
      <w:tr w:rsidR="008053F3" w14:paraId="64424385" w14:textId="77777777" w:rsidTr="00064065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D446" w14:textId="5D252E97" w:rsidR="008053F3" w:rsidRDefault="008053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56B3" w14:textId="7755F0F1" w:rsidR="008053F3" w:rsidRDefault="008053F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taskListId</w:t>
            </w:r>
            <w:proofErr w:type="spellEnd"/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DFA1" w14:textId="15E55D35" w:rsidR="008053F3" w:rsidRDefault="008053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EBB9" w14:textId="22C84961" w:rsidR="008053F3" w:rsidRDefault="00184947" w:rsidP="002E2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Key (TaskList.id)</w:t>
            </w:r>
            <w:r w:rsidR="002415FE">
              <w:rPr>
                <w:lang w:val="en-US"/>
              </w:rPr>
              <w:t>, Allow nulls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CF94" w14:textId="2E58F2F2" w:rsidR="008053F3" w:rsidRDefault="002415F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taskList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</w:t>
            </w:r>
            <w:proofErr w:type="spellEnd"/>
            <w:r>
              <w:rPr>
                <w:lang w:val="en-US"/>
              </w:rPr>
              <w:t xml:space="preserve"> task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2415FE" w14:paraId="332DEB1C" w14:textId="77777777" w:rsidTr="00064065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131E" w14:textId="03A16206" w:rsidR="002415FE" w:rsidRDefault="002415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1614" w14:textId="435AD2E1" w:rsidR="002415FE" w:rsidRDefault="002415F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groupId</w:t>
            </w:r>
            <w:proofErr w:type="spellEnd"/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CF3D" w14:textId="22852DEE" w:rsidR="002415FE" w:rsidRDefault="002415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13187" w14:textId="46ED43D7" w:rsidR="002415FE" w:rsidRDefault="002415FE" w:rsidP="002E2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Key (</w:t>
            </w:r>
            <w:r w:rsidR="00DD31FC">
              <w:rPr>
                <w:lang w:val="en-US"/>
              </w:rPr>
              <w:t>Group.id), Allow nulls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BDC5" w14:textId="30BFAD23" w:rsidR="002415FE" w:rsidRDefault="00DD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Group </w:t>
            </w:r>
            <w:proofErr w:type="spellStart"/>
            <w:r>
              <w:rPr>
                <w:lang w:val="en-US"/>
              </w:rPr>
              <w:t>mà</w:t>
            </w:r>
            <w:proofErr w:type="spellEnd"/>
            <w:r>
              <w:rPr>
                <w:lang w:val="en-US"/>
              </w:rPr>
              <w:t xml:space="preserve"> task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DD31FC" w14:paraId="3A9473F8" w14:textId="77777777" w:rsidTr="00064065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1951" w14:textId="6C31D246" w:rsidR="00DD31FC" w:rsidRDefault="00DD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31A9" w14:textId="01A610BB" w:rsidR="00DD31FC" w:rsidRDefault="00DD31F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createDate</w:t>
            </w:r>
            <w:proofErr w:type="spellEnd"/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F656" w14:textId="6E9EBC57" w:rsidR="00DD31FC" w:rsidRDefault="00DD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2832" w14:textId="5827B83E" w:rsidR="00DD31FC" w:rsidRDefault="00B55701" w:rsidP="002E2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CFD1" w14:textId="71C1B56D" w:rsidR="00DD31FC" w:rsidRDefault="00B5570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tạo task</w:t>
            </w:r>
          </w:p>
        </w:tc>
      </w:tr>
      <w:tr w:rsidR="00B55701" w14:paraId="0B47782B" w14:textId="77777777" w:rsidTr="00064065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774D" w14:textId="4FD9B3F4" w:rsidR="00B55701" w:rsidRDefault="00B55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7F45" w14:textId="7F18DFC6" w:rsidR="00B55701" w:rsidRDefault="00B5570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expirationDate</w:t>
            </w:r>
            <w:proofErr w:type="spellEnd"/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39AE" w14:textId="637F2611" w:rsidR="00B55701" w:rsidRDefault="00B557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AA38" w14:textId="05686187" w:rsidR="00B55701" w:rsidRDefault="00B55701" w:rsidP="002E2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allow nulls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F04C" w14:textId="6A088FAF" w:rsidR="00B55701" w:rsidRDefault="00B5570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hoàn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task</w:t>
            </w:r>
          </w:p>
        </w:tc>
      </w:tr>
    </w:tbl>
    <w:p w14:paraId="074A510F" w14:textId="77777777" w:rsidR="00127796" w:rsidRDefault="00127796" w:rsidP="003C2F0F">
      <w:pPr>
        <w:pStyle w:val="BodyText"/>
        <w:ind w:left="0"/>
        <w:rPr>
          <w:i/>
          <w:color w:val="0000FF"/>
          <w:lang w:val="en-US"/>
        </w:rPr>
      </w:pPr>
    </w:p>
    <w:p w14:paraId="22FCC8E7" w14:textId="02722728" w:rsidR="00D36EAD" w:rsidRDefault="00D36EAD" w:rsidP="003C2F0F">
      <w:pPr>
        <w:pStyle w:val="BodyText"/>
        <w:ind w:left="0"/>
        <w:rPr>
          <w:iCs/>
          <w:color w:val="0000FF"/>
          <w:lang w:val="en-US"/>
        </w:rPr>
      </w:pPr>
      <w:proofErr w:type="spellStart"/>
      <w:r>
        <w:rPr>
          <w:iCs/>
          <w:color w:val="0000FF"/>
          <w:lang w:val="en-US"/>
        </w:rPr>
        <w:t>TaskList</w:t>
      </w:r>
      <w:proofErr w:type="spellEnd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7"/>
        <w:gridCol w:w="1781"/>
        <w:gridCol w:w="2083"/>
        <w:gridCol w:w="2349"/>
        <w:gridCol w:w="1878"/>
      </w:tblGrid>
      <w:tr w:rsidR="00D36EAD" w14:paraId="661E0C4B" w14:textId="77777777" w:rsidTr="00D36E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D4A7" w14:textId="77777777" w:rsidR="00D36EAD" w:rsidRDefault="00D36EAD">
            <w:pPr>
              <w:jc w:val="center"/>
            </w:pPr>
            <w:r>
              <w:t>STT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CB2F" w14:textId="77777777" w:rsidR="00D36EAD" w:rsidRDefault="00D36EAD">
            <w:pPr>
              <w:jc w:val="center"/>
            </w:pPr>
            <w:r>
              <w:t>Tên thuộc tính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98C9D" w14:textId="77777777" w:rsidR="00D36EAD" w:rsidRDefault="00D36EAD">
            <w:pPr>
              <w:jc w:val="center"/>
            </w:pPr>
            <w:r>
              <w:t>Kiểu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21E6" w14:textId="77777777" w:rsidR="00D36EAD" w:rsidRDefault="00D36EAD">
            <w:pPr>
              <w:jc w:val="center"/>
            </w:pPr>
            <w:r>
              <w:t>Ràng buộc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691B" w14:textId="77777777" w:rsidR="00D36EAD" w:rsidRDefault="00D36EAD">
            <w:pPr>
              <w:jc w:val="center"/>
            </w:pPr>
            <w:r>
              <w:t>Ý nghĩa/ghi chú</w:t>
            </w:r>
          </w:p>
        </w:tc>
      </w:tr>
      <w:tr w:rsidR="00D36EAD" w14:paraId="2B722023" w14:textId="77777777" w:rsidTr="00D36E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5A590" w14:textId="5447987C" w:rsidR="00D36EAD" w:rsidRPr="00D36EAD" w:rsidRDefault="00D36E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7016" w14:textId="1B05D92B" w:rsidR="00D36EAD" w:rsidRPr="00D412B0" w:rsidRDefault="00D412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1CFB0" w14:textId="60B29A8A" w:rsidR="00D36EAD" w:rsidRPr="00D412B0" w:rsidRDefault="00D412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68A9" w14:textId="31E5DF03" w:rsidR="00D36EAD" w:rsidRPr="00D412B0" w:rsidRDefault="00D412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Key, Auto Increment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0C713" w14:textId="08BBBDBB" w:rsidR="00D36EAD" w:rsidRPr="00D412B0" w:rsidRDefault="00D412B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id 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taskList</w:t>
            </w:r>
            <w:proofErr w:type="spellEnd"/>
          </w:p>
        </w:tc>
      </w:tr>
      <w:tr w:rsidR="00D412B0" w14:paraId="3AB4A989" w14:textId="77777777" w:rsidTr="00D36E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7F15" w14:textId="5AA93D58" w:rsidR="00D412B0" w:rsidRDefault="00D50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35DF" w14:textId="1CA6AE7E" w:rsidR="00D412B0" w:rsidRDefault="00D50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A5EC" w14:textId="49B154D6" w:rsidR="00D412B0" w:rsidRDefault="00D505D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1697" w14:textId="4F3DB353" w:rsidR="00D412B0" w:rsidRDefault="00D50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801C" w14:textId="3C85E2B9" w:rsidR="00D412B0" w:rsidRDefault="00D50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TaskList</w:t>
            </w:r>
            <w:proofErr w:type="spellEnd"/>
          </w:p>
        </w:tc>
      </w:tr>
      <w:tr w:rsidR="00D505D0" w14:paraId="49E13EFC" w14:textId="77777777" w:rsidTr="00D36E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9000" w14:textId="613A22C9" w:rsidR="00D505D0" w:rsidRDefault="00D50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3E24" w14:textId="37232AB9" w:rsidR="00D505D0" w:rsidRDefault="00D437E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idGroup</w:t>
            </w:r>
            <w:proofErr w:type="spellEnd"/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EBBA" w14:textId="67F1A7EC" w:rsidR="00D505D0" w:rsidRDefault="00D437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3A20" w14:textId="575C0902" w:rsidR="00D505D0" w:rsidRDefault="00D437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Primary </w:t>
            </w:r>
            <w:proofErr w:type="gramStart"/>
            <w:r>
              <w:rPr>
                <w:lang w:val="en-US"/>
              </w:rPr>
              <w:lastRenderedPageBreak/>
              <w:t>Key(</w:t>
            </w:r>
            <w:proofErr w:type="gramEnd"/>
            <w:r>
              <w:rPr>
                <w:lang w:val="en-US"/>
              </w:rPr>
              <w:t xml:space="preserve">Group.id), </w:t>
            </w:r>
            <w:r w:rsidR="006E3AA8">
              <w:rPr>
                <w:lang w:val="en-US"/>
              </w:rPr>
              <w:t>allow</w:t>
            </w:r>
            <w:r>
              <w:rPr>
                <w:lang w:val="en-US"/>
              </w:rPr>
              <w:t xml:space="preserve"> null</w:t>
            </w:r>
            <w:r w:rsidR="006E3AA8">
              <w:rPr>
                <w:lang w:val="en-US"/>
              </w:rPr>
              <w:t>s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CBB1" w14:textId="1DBD1648" w:rsidR="00D505D0" w:rsidRDefault="006E3A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Group </w:t>
            </w:r>
            <w:proofErr w:type="spellStart"/>
            <w:r>
              <w:rPr>
                <w:lang w:val="en-US"/>
              </w:rPr>
              <w:t>mà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TaskList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</w:tr>
      <w:tr w:rsidR="006E3AA8" w14:paraId="767E52CD" w14:textId="77777777" w:rsidTr="00D36E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AC81" w14:textId="673B83CC" w:rsidR="006E3AA8" w:rsidRDefault="006E3A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7C3E" w14:textId="1CA744AF" w:rsidR="006E3AA8" w:rsidRDefault="006E3A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5D3F" w14:textId="5464ABEE" w:rsidR="006E3AA8" w:rsidRDefault="006E3A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0423" w14:textId="65022E41" w:rsidR="006E3AA8" w:rsidRDefault="006E3A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Primary </w:t>
            </w:r>
            <w:proofErr w:type="gramStart"/>
            <w:r>
              <w:rPr>
                <w:lang w:val="en-US"/>
              </w:rPr>
              <w:t>Key(</w:t>
            </w:r>
            <w:proofErr w:type="gramEnd"/>
            <w:r>
              <w:rPr>
                <w:lang w:val="en-US"/>
              </w:rPr>
              <w:t>CHUser.id), not null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B324" w14:textId="4A284EE6" w:rsidR="006E3AA8" w:rsidRDefault="006E3A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tạo </w:t>
            </w:r>
            <w:proofErr w:type="spellStart"/>
            <w:r>
              <w:rPr>
                <w:lang w:val="en-US"/>
              </w:rPr>
              <w:t>taskList</w:t>
            </w:r>
            <w:proofErr w:type="spellEnd"/>
          </w:p>
        </w:tc>
      </w:tr>
    </w:tbl>
    <w:p w14:paraId="043EF56E" w14:textId="77777777" w:rsidR="00D36EAD" w:rsidRDefault="00D36EAD" w:rsidP="003C2F0F">
      <w:pPr>
        <w:pStyle w:val="BodyText"/>
        <w:ind w:left="0"/>
        <w:rPr>
          <w:iCs/>
          <w:color w:val="0000FF"/>
          <w:lang w:val="en-US"/>
        </w:rPr>
      </w:pPr>
    </w:p>
    <w:p w14:paraId="2BD57AA3" w14:textId="7AB6E6BC" w:rsidR="003842D1" w:rsidRDefault="003842D1" w:rsidP="003C2F0F">
      <w:pPr>
        <w:pStyle w:val="BodyText"/>
        <w:ind w:left="0"/>
        <w:rPr>
          <w:iCs/>
          <w:color w:val="0000FF"/>
          <w:lang w:val="en-US"/>
        </w:rPr>
      </w:pPr>
      <w:proofErr w:type="spellStart"/>
      <w:r>
        <w:rPr>
          <w:iCs/>
          <w:color w:val="0000FF"/>
          <w:lang w:val="en-US"/>
        </w:rPr>
        <w:t>GroupUser</w:t>
      </w:r>
      <w:proofErr w:type="spellEnd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7"/>
        <w:gridCol w:w="1781"/>
        <w:gridCol w:w="2083"/>
        <w:gridCol w:w="2349"/>
        <w:gridCol w:w="1878"/>
      </w:tblGrid>
      <w:tr w:rsidR="003842D1" w14:paraId="5746BB3E" w14:textId="77777777" w:rsidTr="003842D1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7260F" w14:textId="77777777" w:rsidR="003842D1" w:rsidRDefault="003842D1">
            <w:pPr>
              <w:jc w:val="center"/>
            </w:pPr>
            <w:r>
              <w:t>STT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BE411" w14:textId="77777777" w:rsidR="003842D1" w:rsidRDefault="003842D1">
            <w:pPr>
              <w:jc w:val="center"/>
            </w:pPr>
            <w:r>
              <w:t>Tên thuộc tính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391E" w14:textId="77777777" w:rsidR="003842D1" w:rsidRDefault="003842D1">
            <w:pPr>
              <w:jc w:val="center"/>
            </w:pPr>
            <w:r>
              <w:t>Kiểu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FEAD" w14:textId="77777777" w:rsidR="003842D1" w:rsidRDefault="003842D1">
            <w:pPr>
              <w:jc w:val="center"/>
            </w:pPr>
            <w:r>
              <w:t>Ràng buộc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1754" w14:textId="77777777" w:rsidR="003842D1" w:rsidRDefault="003842D1">
            <w:pPr>
              <w:jc w:val="center"/>
            </w:pPr>
            <w:r>
              <w:t>Ý nghĩa/ghi chú</w:t>
            </w:r>
          </w:p>
        </w:tc>
      </w:tr>
      <w:tr w:rsidR="003842D1" w14:paraId="34BD577A" w14:textId="77777777" w:rsidTr="003842D1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3CE25" w14:textId="5ED1AACD" w:rsidR="003842D1" w:rsidRPr="003842D1" w:rsidRDefault="00384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4194" w14:textId="2A03DA9C" w:rsidR="003842D1" w:rsidRPr="003842D1" w:rsidRDefault="003842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idGroup</w:t>
            </w:r>
            <w:proofErr w:type="spellEnd"/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7FF8" w14:textId="31A5B40A" w:rsidR="003842D1" w:rsidRPr="003842D1" w:rsidRDefault="00384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FF39" w14:textId="6F984D26" w:rsidR="003842D1" w:rsidRPr="003842D1" w:rsidRDefault="00384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Primary Key, </w:t>
            </w:r>
            <w:r w:rsidR="002F6CFB">
              <w:rPr>
                <w:lang w:val="en-US"/>
              </w:rPr>
              <w:t>F</w:t>
            </w:r>
            <w:r>
              <w:rPr>
                <w:lang w:val="en-US"/>
              </w:rPr>
              <w:t>oreign Key (Group.id)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F50B" w14:textId="600C78D9" w:rsidR="003842D1" w:rsidRPr="003842D1" w:rsidRDefault="00384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group </w:t>
            </w:r>
            <w:proofErr w:type="spellStart"/>
            <w:r>
              <w:rPr>
                <w:lang w:val="en-US"/>
              </w:rPr>
              <w:t>mà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</w:p>
        </w:tc>
      </w:tr>
      <w:tr w:rsidR="002F6CFB" w14:paraId="4592D7D6" w14:textId="77777777" w:rsidTr="003842D1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0B11" w14:textId="2D6EF7D2" w:rsidR="002F6CFB" w:rsidRDefault="002F6C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4DDC" w14:textId="4A5CA154" w:rsidR="002F6CFB" w:rsidRDefault="002F6CF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idUser</w:t>
            </w:r>
            <w:proofErr w:type="spellEnd"/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E416" w14:textId="493EA4D9" w:rsidR="002F6CFB" w:rsidRDefault="002F6C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00E1" w14:textId="124D755E" w:rsidR="002F6CFB" w:rsidRDefault="002F6C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Key, foreign Key (CHUser.id)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565E5" w14:textId="30447753" w:rsidR="002F6CFB" w:rsidRDefault="002F6C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group</w:t>
            </w:r>
          </w:p>
        </w:tc>
      </w:tr>
    </w:tbl>
    <w:p w14:paraId="0F1168C1" w14:textId="77777777" w:rsidR="003842D1" w:rsidRPr="00D36EAD" w:rsidRDefault="003842D1" w:rsidP="003C2F0F">
      <w:pPr>
        <w:pStyle w:val="BodyText"/>
        <w:ind w:left="0"/>
        <w:rPr>
          <w:iCs/>
          <w:color w:val="0000FF"/>
          <w:lang w:val="en-US"/>
        </w:rPr>
      </w:pPr>
    </w:p>
    <w:sectPr w:rsidR="003842D1" w:rsidRPr="00D36EAD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3390C" w14:textId="77777777" w:rsidR="00537C04" w:rsidRDefault="00537C04">
      <w:r>
        <w:separator/>
      </w:r>
    </w:p>
  </w:endnote>
  <w:endnote w:type="continuationSeparator" w:id="0">
    <w:p w14:paraId="70ADD632" w14:textId="77777777" w:rsidR="00537C04" w:rsidRDefault="00537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27F5" w14:textId="77777777" w:rsidR="00C25BB4" w:rsidRDefault="00C25B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27F6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77392809" wp14:editId="7739280A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27F8" w14:textId="77777777" w:rsidR="00C25BB4" w:rsidRDefault="00C25BB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77392803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7392801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739280D" wp14:editId="7739280E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7392802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7392804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21299" w14:textId="77777777" w:rsidR="00537C04" w:rsidRDefault="00537C04">
      <w:r>
        <w:separator/>
      </w:r>
    </w:p>
  </w:footnote>
  <w:footnote w:type="continuationSeparator" w:id="0">
    <w:p w14:paraId="0C03BB81" w14:textId="77777777" w:rsidR="00537C04" w:rsidRDefault="00537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27EE" w14:textId="77777777" w:rsidR="00C25BB4" w:rsidRDefault="00C25B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27EF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92805" wp14:editId="77392806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475E0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7392807" wp14:editId="77392808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3927F0" w14:textId="77777777" w:rsidR="006D084D" w:rsidRDefault="006D084D" w:rsidP="006D084D">
    <w:pPr>
      <w:pStyle w:val="Title"/>
      <w:rPr>
        <w:lang w:val="en-US"/>
      </w:rPr>
    </w:pPr>
  </w:p>
  <w:p w14:paraId="773927F1" w14:textId="77777777" w:rsidR="006D084D" w:rsidRPr="003B1A2B" w:rsidRDefault="006D084D" w:rsidP="006D084D">
    <w:pPr>
      <w:rPr>
        <w:lang w:val="en-US"/>
      </w:rPr>
    </w:pPr>
  </w:p>
  <w:p w14:paraId="773927F2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773927F3" w14:textId="77777777" w:rsidR="006D084D" w:rsidRPr="0040293A" w:rsidRDefault="006D084D" w:rsidP="006D084D">
    <w:pPr>
      <w:pStyle w:val="Header"/>
      <w:rPr>
        <w:rFonts w:eastAsia="Tahoma"/>
      </w:rPr>
    </w:pPr>
  </w:p>
  <w:p w14:paraId="773927F4" w14:textId="77777777" w:rsidR="003701D7" w:rsidRPr="006D084D" w:rsidRDefault="003701D7" w:rsidP="00C25BB4">
    <w:pPr>
      <w:pStyle w:val="Header"/>
      <w:ind w:firstLine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27F7" w14:textId="77777777" w:rsidR="00C25BB4" w:rsidRDefault="00C25BB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27F9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7739280B" wp14:editId="7739280C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73927FC" w14:textId="77777777" w:rsidTr="008D3541">
      <w:tc>
        <w:tcPr>
          <w:tcW w:w="6623" w:type="dxa"/>
          <w:shd w:val="clear" w:color="auto" w:fill="auto"/>
        </w:tcPr>
        <w:p w14:paraId="773927FA" w14:textId="77777777"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proofErr w:type="spellStart"/>
          <w:r w:rsidR="00E95D0C" w:rsidRPr="008D3541">
            <w:rPr>
              <w:color w:val="0000FF"/>
              <w:lang w:val="en-US"/>
            </w:rPr>
            <w:t>Tên</w:t>
          </w:r>
          <w:proofErr w:type="spellEnd"/>
          <w:r w:rsidR="00E95D0C" w:rsidRPr="008D3541">
            <w:rPr>
              <w:color w:val="0000FF"/>
              <w:lang w:val="en-US"/>
            </w:rPr>
            <w:t xml:space="preserve"> </w:t>
          </w:r>
          <w:proofErr w:type="spellStart"/>
          <w:r w:rsidR="00E95D0C" w:rsidRPr="008D3541">
            <w:rPr>
              <w:color w:val="0000FF"/>
              <w:lang w:val="en-US"/>
            </w:rPr>
            <w:t>đề</w:t>
          </w:r>
          <w:proofErr w:type="spellEnd"/>
          <w:r w:rsidR="00E95D0C" w:rsidRPr="008D3541">
            <w:rPr>
              <w:color w:val="0000FF"/>
              <w:lang w:val="en-US"/>
            </w:rPr>
            <w:t xml:space="preserve"> </w:t>
          </w:r>
          <w:proofErr w:type="spellStart"/>
          <w:r w:rsidR="00E95D0C" w:rsidRPr="008D3541">
            <w:rPr>
              <w:color w:val="0000FF"/>
              <w:lang w:val="en-US"/>
            </w:rPr>
            <w:t>tài</w:t>
          </w:r>
          <w:proofErr w:type="spellEnd"/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773927FB" w14:textId="7777777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8D3541">
            <w:rPr>
              <w:color w:val="0000FF"/>
              <w:lang w:val="en-US"/>
            </w:rPr>
            <w:t>&lt;</w:t>
          </w:r>
          <w:proofErr w:type="spellStart"/>
          <w:r w:rsidRPr="008D3541">
            <w:rPr>
              <w:color w:val="0000FF"/>
              <w:lang w:val="en-US"/>
            </w:rPr>
            <w:t>x.y</w:t>
          </w:r>
          <w:proofErr w:type="spellEnd"/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14:paraId="773927FF" w14:textId="77777777" w:rsidTr="008D3541">
      <w:tc>
        <w:tcPr>
          <w:tcW w:w="6623" w:type="dxa"/>
          <w:shd w:val="clear" w:color="auto" w:fill="auto"/>
        </w:tcPr>
        <w:p w14:paraId="773927FD" w14:textId="77777777" w:rsidR="00E95D0C" w:rsidRPr="008D3541" w:rsidRDefault="00C14AB8" w:rsidP="00D328EA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liệu</w:t>
          </w:r>
        </w:p>
      </w:tc>
      <w:tc>
        <w:tcPr>
          <w:tcW w:w="2845" w:type="dxa"/>
          <w:shd w:val="clear" w:color="auto" w:fill="auto"/>
        </w:tcPr>
        <w:p w14:paraId="773927FE" w14:textId="7777777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</w:t>
          </w:r>
          <w:proofErr w:type="spellStart"/>
          <w:r w:rsidRPr="008D3541">
            <w:rPr>
              <w:color w:val="0000FF"/>
              <w:lang w:val="en-US"/>
            </w:rPr>
            <w:t>yyyy</w:t>
          </w:r>
          <w:proofErr w:type="spellEnd"/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14:paraId="77392800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77776053">
    <w:abstractNumId w:val="0"/>
  </w:num>
  <w:num w:numId="2" w16cid:durableId="199768751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47727954">
    <w:abstractNumId w:val="17"/>
  </w:num>
  <w:num w:numId="4" w16cid:durableId="1363674579">
    <w:abstractNumId w:val="15"/>
  </w:num>
  <w:num w:numId="5" w16cid:durableId="1540701025">
    <w:abstractNumId w:val="18"/>
  </w:num>
  <w:num w:numId="6" w16cid:durableId="2034183779">
    <w:abstractNumId w:val="8"/>
  </w:num>
  <w:num w:numId="7" w16cid:durableId="247889055">
    <w:abstractNumId w:val="19"/>
  </w:num>
  <w:num w:numId="8" w16cid:durableId="1401708417">
    <w:abstractNumId w:val="24"/>
  </w:num>
  <w:num w:numId="9" w16cid:durableId="1562710140">
    <w:abstractNumId w:val="11"/>
  </w:num>
  <w:num w:numId="10" w16cid:durableId="562257846">
    <w:abstractNumId w:val="6"/>
  </w:num>
  <w:num w:numId="11" w16cid:durableId="407313182">
    <w:abstractNumId w:val="29"/>
  </w:num>
  <w:num w:numId="12" w16cid:durableId="591358230">
    <w:abstractNumId w:val="25"/>
  </w:num>
  <w:num w:numId="13" w16cid:durableId="1976719178">
    <w:abstractNumId w:val="23"/>
  </w:num>
  <w:num w:numId="14" w16cid:durableId="803472221">
    <w:abstractNumId w:val="2"/>
  </w:num>
  <w:num w:numId="15" w16cid:durableId="979773168">
    <w:abstractNumId w:val="4"/>
  </w:num>
  <w:num w:numId="16" w16cid:durableId="149446052">
    <w:abstractNumId w:val="22"/>
  </w:num>
  <w:num w:numId="17" w16cid:durableId="112484117">
    <w:abstractNumId w:val="27"/>
  </w:num>
  <w:num w:numId="18" w16cid:durableId="283970677">
    <w:abstractNumId w:val="10"/>
  </w:num>
  <w:num w:numId="19" w16cid:durableId="702681041">
    <w:abstractNumId w:val="21"/>
  </w:num>
  <w:num w:numId="20" w16cid:durableId="848368671">
    <w:abstractNumId w:val="26"/>
  </w:num>
  <w:num w:numId="21" w16cid:durableId="1034813999">
    <w:abstractNumId w:val="28"/>
  </w:num>
  <w:num w:numId="22" w16cid:durableId="123086546">
    <w:abstractNumId w:val="7"/>
  </w:num>
  <w:num w:numId="23" w16cid:durableId="246040244">
    <w:abstractNumId w:val="14"/>
  </w:num>
  <w:num w:numId="24" w16cid:durableId="60370736">
    <w:abstractNumId w:val="5"/>
  </w:num>
  <w:num w:numId="25" w16cid:durableId="18624153">
    <w:abstractNumId w:val="3"/>
  </w:num>
  <w:num w:numId="26" w16cid:durableId="210925850">
    <w:abstractNumId w:val="13"/>
  </w:num>
  <w:num w:numId="27" w16cid:durableId="1970741281">
    <w:abstractNumId w:val="20"/>
  </w:num>
  <w:num w:numId="28" w16cid:durableId="21031368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1396397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897234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4105636">
    <w:abstractNumId w:val="12"/>
  </w:num>
  <w:num w:numId="32" w16cid:durableId="271323077">
    <w:abstractNumId w:val="0"/>
  </w:num>
  <w:num w:numId="33" w16cid:durableId="1814525310">
    <w:abstractNumId w:val="0"/>
  </w:num>
  <w:num w:numId="34" w16cid:durableId="1020157691">
    <w:abstractNumId w:val="16"/>
  </w:num>
  <w:num w:numId="35" w16cid:durableId="1878365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64065"/>
    <w:rsid w:val="000C0CA8"/>
    <w:rsid w:val="000E1458"/>
    <w:rsid w:val="00127796"/>
    <w:rsid w:val="00184947"/>
    <w:rsid w:val="001E1C38"/>
    <w:rsid w:val="00213ECB"/>
    <w:rsid w:val="002160F2"/>
    <w:rsid w:val="00221A67"/>
    <w:rsid w:val="002415FE"/>
    <w:rsid w:val="00281496"/>
    <w:rsid w:val="002E2166"/>
    <w:rsid w:val="002F6CFB"/>
    <w:rsid w:val="00301562"/>
    <w:rsid w:val="0031511D"/>
    <w:rsid w:val="003548A8"/>
    <w:rsid w:val="003701D7"/>
    <w:rsid w:val="003747E6"/>
    <w:rsid w:val="003842D1"/>
    <w:rsid w:val="00391CAD"/>
    <w:rsid w:val="003C2F0F"/>
    <w:rsid w:val="004176B5"/>
    <w:rsid w:val="00435847"/>
    <w:rsid w:val="004B7CC9"/>
    <w:rsid w:val="004E4257"/>
    <w:rsid w:val="00507946"/>
    <w:rsid w:val="00537C04"/>
    <w:rsid w:val="005802A5"/>
    <w:rsid w:val="0060493B"/>
    <w:rsid w:val="006257BE"/>
    <w:rsid w:val="00674827"/>
    <w:rsid w:val="006855DC"/>
    <w:rsid w:val="0068741E"/>
    <w:rsid w:val="006D084D"/>
    <w:rsid w:val="006E3AA8"/>
    <w:rsid w:val="006E420F"/>
    <w:rsid w:val="006E56E2"/>
    <w:rsid w:val="00714A39"/>
    <w:rsid w:val="007338F6"/>
    <w:rsid w:val="00747A6B"/>
    <w:rsid w:val="007A1DE8"/>
    <w:rsid w:val="007F21C9"/>
    <w:rsid w:val="008053F3"/>
    <w:rsid w:val="008243D9"/>
    <w:rsid w:val="008441CC"/>
    <w:rsid w:val="008D3541"/>
    <w:rsid w:val="008E45F8"/>
    <w:rsid w:val="008E760C"/>
    <w:rsid w:val="008F49F9"/>
    <w:rsid w:val="00905EEF"/>
    <w:rsid w:val="00984338"/>
    <w:rsid w:val="0099744F"/>
    <w:rsid w:val="009B2AFC"/>
    <w:rsid w:val="009F47F5"/>
    <w:rsid w:val="00A077C4"/>
    <w:rsid w:val="00A16C72"/>
    <w:rsid w:val="00A23833"/>
    <w:rsid w:val="00A544E7"/>
    <w:rsid w:val="00A638EF"/>
    <w:rsid w:val="00B309BE"/>
    <w:rsid w:val="00B55701"/>
    <w:rsid w:val="00B83E91"/>
    <w:rsid w:val="00B8585D"/>
    <w:rsid w:val="00B871C5"/>
    <w:rsid w:val="00BB5444"/>
    <w:rsid w:val="00C14AB8"/>
    <w:rsid w:val="00C25BB4"/>
    <w:rsid w:val="00C74D6D"/>
    <w:rsid w:val="00CA52C8"/>
    <w:rsid w:val="00D04A68"/>
    <w:rsid w:val="00D234F3"/>
    <w:rsid w:val="00D328EA"/>
    <w:rsid w:val="00D36EAD"/>
    <w:rsid w:val="00D412B0"/>
    <w:rsid w:val="00D437E3"/>
    <w:rsid w:val="00D440FA"/>
    <w:rsid w:val="00D505D0"/>
    <w:rsid w:val="00DA2A6D"/>
    <w:rsid w:val="00DC363E"/>
    <w:rsid w:val="00DD31FC"/>
    <w:rsid w:val="00DD57E3"/>
    <w:rsid w:val="00E86D53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392790"/>
  <w15:docId w15:val="{90942D30-DA73-48BC-8CFC-CEC76272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41CC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31</TotalTime>
  <Pages>6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3100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NGÔ XUÂN CHIẾN</cp:lastModifiedBy>
  <cp:revision>41</cp:revision>
  <cp:lastPrinted>2013-12-07T15:58:00Z</cp:lastPrinted>
  <dcterms:created xsi:type="dcterms:W3CDTF">2013-10-13T11:14:00Z</dcterms:created>
  <dcterms:modified xsi:type="dcterms:W3CDTF">2023-06-24T17:36:00Z</dcterms:modified>
</cp:coreProperties>
</file>