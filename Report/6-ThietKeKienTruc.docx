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2331" w14:textId="77777777" w:rsidR="003548A8" w:rsidRDefault="003548A8" w:rsidP="003548A8">
      <w:pPr>
        <w:rPr>
          <w:lang w:val="en-US"/>
        </w:rPr>
      </w:pPr>
    </w:p>
    <w:p w14:paraId="1994B0E5" w14:textId="77777777" w:rsidR="00301562" w:rsidRDefault="00301562" w:rsidP="003548A8">
      <w:pPr>
        <w:rPr>
          <w:lang w:val="en-US"/>
        </w:rPr>
      </w:pPr>
    </w:p>
    <w:p w14:paraId="78530D77" w14:textId="77777777" w:rsidR="00301562" w:rsidRDefault="00301562" w:rsidP="003548A8">
      <w:pPr>
        <w:rPr>
          <w:lang w:val="en-US"/>
        </w:rPr>
      </w:pPr>
    </w:p>
    <w:p w14:paraId="25388AFD" w14:textId="77777777" w:rsidR="00301562" w:rsidRDefault="00301562" w:rsidP="003548A8">
      <w:pPr>
        <w:rPr>
          <w:lang w:val="en-US"/>
        </w:rPr>
      </w:pPr>
    </w:p>
    <w:p w14:paraId="0538D006" w14:textId="77777777" w:rsidR="00301562" w:rsidRDefault="00301562" w:rsidP="003548A8">
      <w:pPr>
        <w:rPr>
          <w:lang w:val="en-US"/>
        </w:rPr>
      </w:pPr>
    </w:p>
    <w:p w14:paraId="6F912DEC" w14:textId="77777777" w:rsidR="00301562" w:rsidRDefault="00301562" w:rsidP="003548A8">
      <w:pPr>
        <w:rPr>
          <w:lang w:val="en-US"/>
        </w:rPr>
      </w:pPr>
    </w:p>
    <w:p w14:paraId="2F9BBC55" w14:textId="77777777" w:rsidR="00301562" w:rsidRDefault="00301562" w:rsidP="003548A8">
      <w:pPr>
        <w:rPr>
          <w:lang w:val="en-US"/>
        </w:rPr>
      </w:pPr>
    </w:p>
    <w:p w14:paraId="0494DDA0" w14:textId="77777777" w:rsidR="003548A8" w:rsidRPr="003548A8" w:rsidRDefault="003548A8" w:rsidP="003548A8">
      <w:pPr>
        <w:rPr>
          <w:lang w:val="en-US"/>
        </w:rPr>
      </w:pPr>
    </w:p>
    <w:p w14:paraId="5E07074F" w14:textId="79B5E1F4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45D7F">
        <w:rPr>
          <w:color w:val="0000FF"/>
          <w:lang w:val="en-US"/>
        </w:rPr>
        <w:t>Ứng dụng tạo việc cần làm</w:t>
      </w:r>
    </w:p>
    <w:p w14:paraId="4EB046C7" w14:textId="77777777" w:rsidR="007A1DE8" w:rsidRPr="007A1DE8" w:rsidRDefault="007A1DE8" w:rsidP="007A1DE8">
      <w:pPr>
        <w:rPr>
          <w:lang w:val="en-US"/>
        </w:rPr>
      </w:pPr>
    </w:p>
    <w:p w14:paraId="5B981B68" w14:textId="62F0E184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45D7F">
        <w:rPr>
          <w:rFonts w:ascii="Arial" w:hAnsi="Arial"/>
          <w:color w:val="0000FF"/>
          <w:sz w:val="34"/>
          <w:szCs w:val="30"/>
          <w:lang w:val="en-US"/>
        </w:rPr>
        <w:t>2.0</w:t>
      </w:r>
    </w:p>
    <w:p w14:paraId="756039D2" w14:textId="77777777" w:rsidR="00D234F3" w:rsidRDefault="00D234F3">
      <w:pPr>
        <w:pStyle w:val="Title"/>
        <w:jc w:val="both"/>
        <w:rPr>
          <w:lang w:val="en-US"/>
        </w:rPr>
      </w:pPr>
    </w:p>
    <w:p w14:paraId="079733B7" w14:textId="77777777" w:rsidR="003548A8" w:rsidRDefault="003548A8" w:rsidP="003548A8">
      <w:pPr>
        <w:rPr>
          <w:lang w:val="en-US"/>
        </w:rPr>
      </w:pPr>
    </w:p>
    <w:p w14:paraId="4EA7A1B6" w14:textId="77777777" w:rsidR="00301562" w:rsidRDefault="00301562" w:rsidP="003548A8">
      <w:pPr>
        <w:rPr>
          <w:lang w:val="en-US"/>
        </w:rPr>
      </w:pPr>
    </w:p>
    <w:p w14:paraId="0FF39FBB" w14:textId="77777777" w:rsidR="00301562" w:rsidRDefault="00301562" w:rsidP="003548A8">
      <w:pPr>
        <w:rPr>
          <w:lang w:val="en-US"/>
        </w:rPr>
      </w:pPr>
    </w:p>
    <w:p w14:paraId="10438FE5" w14:textId="77777777" w:rsidR="00301562" w:rsidRDefault="00301562" w:rsidP="003548A8">
      <w:pPr>
        <w:rPr>
          <w:lang w:val="en-US"/>
        </w:rPr>
      </w:pPr>
    </w:p>
    <w:p w14:paraId="0AF3F832" w14:textId="77777777" w:rsidR="00301562" w:rsidRDefault="00301562" w:rsidP="003548A8">
      <w:pPr>
        <w:rPr>
          <w:lang w:val="en-US"/>
        </w:rPr>
      </w:pPr>
    </w:p>
    <w:p w14:paraId="4C854BE3" w14:textId="77777777" w:rsidR="00301562" w:rsidRDefault="00301562" w:rsidP="003548A8">
      <w:pPr>
        <w:rPr>
          <w:lang w:val="en-US"/>
        </w:rPr>
      </w:pPr>
    </w:p>
    <w:p w14:paraId="30BD265F" w14:textId="77777777" w:rsidR="00301562" w:rsidRDefault="00301562" w:rsidP="003548A8">
      <w:pPr>
        <w:rPr>
          <w:lang w:val="en-US"/>
        </w:rPr>
      </w:pPr>
    </w:p>
    <w:p w14:paraId="6375DB5C" w14:textId="77777777" w:rsidR="00301562" w:rsidRDefault="00301562" w:rsidP="003548A8">
      <w:pPr>
        <w:rPr>
          <w:lang w:val="en-US"/>
        </w:rPr>
      </w:pPr>
    </w:p>
    <w:p w14:paraId="3B6D31E3" w14:textId="77777777" w:rsidR="00301562" w:rsidRDefault="00301562" w:rsidP="003548A8">
      <w:pPr>
        <w:rPr>
          <w:lang w:val="en-US"/>
        </w:rPr>
      </w:pPr>
    </w:p>
    <w:p w14:paraId="671FA6A8" w14:textId="77777777" w:rsidR="003548A8" w:rsidRDefault="003548A8" w:rsidP="003548A8">
      <w:pPr>
        <w:rPr>
          <w:lang w:val="en-US"/>
        </w:rPr>
      </w:pPr>
    </w:p>
    <w:p w14:paraId="44496907" w14:textId="77777777" w:rsidR="003548A8" w:rsidRDefault="003548A8" w:rsidP="003548A8">
      <w:pPr>
        <w:rPr>
          <w:lang w:val="en-US"/>
        </w:rPr>
      </w:pPr>
    </w:p>
    <w:p w14:paraId="4F4EFDE5" w14:textId="77777777" w:rsidR="003548A8" w:rsidRDefault="003548A8" w:rsidP="003548A8">
      <w:pPr>
        <w:rPr>
          <w:lang w:val="en-US"/>
        </w:rPr>
      </w:pPr>
    </w:p>
    <w:p w14:paraId="246F178E" w14:textId="77777777" w:rsidR="003548A8" w:rsidRDefault="003548A8" w:rsidP="003548A8">
      <w:pPr>
        <w:rPr>
          <w:lang w:val="en-US"/>
        </w:rPr>
      </w:pPr>
    </w:p>
    <w:p w14:paraId="54E76280" w14:textId="77777777" w:rsidR="003548A8" w:rsidRDefault="003548A8" w:rsidP="003548A8">
      <w:pPr>
        <w:rPr>
          <w:lang w:val="en-US"/>
        </w:rPr>
      </w:pPr>
    </w:p>
    <w:p w14:paraId="4BBAA004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7F936E4" w14:textId="77777777" w:rsidR="00745D7F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bookmarkStart w:id="0" w:name="OLE_LINK5"/>
      <w:bookmarkStart w:id="1" w:name="OLE_LINK6"/>
      <w:r>
        <w:rPr>
          <w:rFonts w:ascii="Arial" w:hAnsi="Arial" w:cs="Arial"/>
          <w:color w:val="0000FF"/>
          <w:sz w:val="30"/>
          <w:szCs w:val="30"/>
          <w:lang w:val="en-US"/>
        </w:rPr>
        <w:t>20120046 – Ngô Xuân Chiến</w:t>
      </w:r>
    </w:p>
    <w:p w14:paraId="6EBBA344" w14:textId="77777777" w:rsidR="00745D7F" w:rsidRPr="00F07321" w:rsidRDefault="00745D7F" w:rsidP="00745D7F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745D7F" w:rsidRPr="00F07321">
          <w:headerReference w:type="default" r:id="rId7"/>
          <w:footerReference w:type="default" r:id="rId8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20120073 – Văn Lý Hải</w:t>
      </w:r>
    </w:p>
    <w:bookmarkEnd w:id="0"/>
    <w:bookmarkEnd w:id="1"/>
    <w:p w14:paraId="5BE9C44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21C097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57FF1838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4DF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266E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717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5E4A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45D7F" w:rsidRPr="000C0CA8" w14:paraId="2A385E2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064A" w14:textId="550ECC90" w:rsidR="00745D7F" w:rsidRPr="003548A8" w:rsidRDefault="00A3180E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bookmarkStart w:id="2" w:name="_Hlk138764283"/>
            <w:r>
              <w:rPr>
                <w:rFonts w:eastAsia="SimSun"/>
                <w:color w:val="0000FF"/>
                <w:lang w:val="en-US"/>
              </w:rPr>
              <w:t>18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B3EF0" w14:textId="0DF783B0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A7959" w14:textId="35D9EE6C" w:rsidR="00745D7F" w:rsidRPr="0037628A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FE0F" w14:textId="00232BD7" w:rsidR="00745D7F" w:rsidRPr="003548A8" w:rsidRDefault="00745D7F" w:rsidP="00745D7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22761FC4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15BE1" w14:textId="28C917EA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19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EB2C9" w14:textId="4D6A3F86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A003" w14:textId="0013E441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06882" w14:textId="16284CA9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42FCC260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6232" w14:textId="482A5421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CD04A" w14:textId="77659B8B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5C3C" w14:textId="041F10E5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29DB" w14:textId="60778A3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tr w:rsidR="00745D7F" w:rsidRPr="007A1DE8" w14:paraId="05C14CBB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9C001" w14:textId="2B54F782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</w:t>
            </w:r>
            <w:r w:rsidR="00745D7F"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6</w:t>
            </w:r>
            <w:r w:rsidR="00745D7F">
              <w:rPr>
                <w:rFonts w:eastAsia="SimSun"/>
                <w:color w:val="0000FF"/>
                <w:lang w:val="en-US"/>
              </w:rPr>
              <w:t>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7CC1D" w14:textId="37B87933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6800" w14:textId="3B0E59F7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9E64" w14:textId="7B0ED840" w:rsidR="00745D7F" w:rsidRPr="007A1DE8" w:rsidRDefault="00A3180E" w:rsidP="00A3180E">
            <w:pPr>
              <w:keepLines/>
              <w:tabs>
                <w:tab w:val="left" w:pos="283"/>
                <w:tab w:val="center" w:pos="1044"/>
              </w:tabs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ab/>
            </w:r>
            <w:r>
              <w:rPr>
                <w:rFonts w:eastAsia="SimSun"/>
                <w:color w:val="0000FF"/>
                <w:lang w:val="en-US"/>
              </w:rPr>
              <w:tab/>
            </w:r>
            <w:r w:rsidR="00745D7F">
              <w:rPr>
                <w:rFonts w:eastAsia="SimSun"/>
                <w:color w:val="0000FF"/>
                <w:lang w:val="en-US"/>
              </w:rPr>
              <w:t>Văn Lý Hải</w:t>
            </w:r>
          </w:p>
        </w:tc>
      </w:tr>
      <w:tr w:rsidR="00745D7F" w:rsidRPr="007A1DE8" w14:paraId="0587C695" w14:textId="77777777" w:rsidTr="0074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BF2E" w14:textId="753E5ACB" w:rsidR="00745D7F" w:rsidRPr="007A1DE8" w:rsidRDefault="00A3180E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</w:t>
            </w:r>
            <w:r w:rsidR="00745D7F">
              <w:rPr>
                <w:rFonts w:eastAsia="SimSun"/>
                <w:color w:val="0000FF"/>
                <w:lang w:val="en-US"/>
              </w:rPr>
              <w:t>/06/2023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C09CD" w14:textId="6802B7B2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0B8E5" w14:textId="4B4E1E5A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1DE3D" w14:textId="0EEF31BF" w:rsidR="00745D7F" w:rsidRPr="007A1DE8" w:rsidRDefault="00745D7F" w:rsidP="00745D7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Ngô Xuân Chiến</w:t>
            </w:r>
          </w:p>
        </w:tc>
      </w:tr>
      <w:bookmarkEnd w:id="2"/>
    </w:tbl>
    <w:p w14:paraId="63A952B6" w14:textId="77777777" w:rsidR="00A23833" w:rsidRDefault="00A23833" w:rsidP="0031511D">
      <w:pPr>
        <w:pStyle w:val="Title"/>
        <w:rPr>
          <w:lang w:val="en-US"/>
        </w:rPr>
      </w:pPr>
    </w:p>
    <w:p w14:paraId="71D6F378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5E473D40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6E05A76C" w14:textId="77777777" w:rsidR="00456410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9F4DF01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21C2478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AFFA24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3" w:name="_Toc176927905"/>
      <w:bookmarkStart w:id="4" w:name="_Toc369451629"/>
      <w:r>
        <w:rPr>
          <w:lang w:val="en-US"/>
        </w:rPr>
        <w:lastRenderedPageBreak/>
        <w:t>Kiến trúc hệ thống</w:t>
      </w:r>
      <w:bookmarkEnd w:id="3"/>
      <w:bookmarkEnd w:id="4"/>
    </w:p>
    <w:p w14:paraId="461C1C28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3F7105A5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14:paraId="6DF25FFC" w14:textId="7DB0771C" w:rsidR="00CA75F9" w:rsidRDefault="00400407" w:rsidP="00CA75F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6686D" wp14:editId="23B3443B">
            <wp:extent cx="6159534" cy="1821180"/>
            <wp:effectExtent l="0" t="0" r="0" b="0"/>
            <wp:docPr id="468101771" name="Picture 2" descr="A white squar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1771" name="Picture 2" descr="A white square with black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481" cy="18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269C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14:paraId="252ADCE8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378"/>
      </w:tblGrid>
      <w:tr w:rsidR="00CA75F9" w:rsidRPr="00940354" w14:paraId="57256839" w14:textId="77777777" w:rsidTr="00400407">
        <w:tc>
          <w:tcPr>
            <w:tcW w:w="2802" w:type="dxa"/>
          </w:tcPr>
          <w:p w14:paraId="7869668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378" w:type="dxa"/>
          </w:tcPr>
          <w:p w14:paraId="7E8F365C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34662D3D" w14:textId="77777777" w:rsidTr="00400407">
        <w:tc>
          <w:tcPr>
            <w:tcW w:w="2802" w:type="dxa"/>
          </w:tcPr>
          <w:p w14:paraId="511C35D6" w14:textId="5E96D583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Android Device</w:t>
            </w:r>
          </w:p>
        </w:tc>
        <w:tc>
          <w:tcPr>
            <w:tcW w:w="6378" w:type="dxa"/>
          </w:tcPr>
          <w:p w14:paraId="424A387F" w14:textId="5CF9D42D" w:rsidR="00CA75F9" w:rsidRPr="00D5604A" w:rsidRDefault="00D5604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Thiết bị di động</w:t>
            </w:r>
            <w:r w:rsidR="00400407">
              <w:rPr>
                <w:color w:val="0000FF"/>
                <w:szCs w:val="26"/>
                <w:lang w:val="en-US"/>
              </w:rPr>
              <w:t xml:space="preserve"> cung cấp giao diện người dùng.</w:t>
            </w:r>
          </w:p>
        </w:tc>
      </w:tr>
      <w:tr w:rsidR="00CA75F9" w:rsidRPr="00940354" w14:paraId="09D86B04" w14:textId="77777777" w:rsidTr="00400407">
        <w:tc>
          <w:tcPr>
            <w:tcW w:w="2802" w:type="dxa"/>
          </w:tcPr>
          <w:p w14:paraId="4EE2537A" w14:textId="72D90AFC" w:rsidR="00CA75F9" w:rsidRPr="00D5604A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Backend Manager</w:t>
            </w:r>
          </w:p>
        </w:tc>
        <w:tc>
          <w:tcPr>
            <w:tcW w:w="6378" w:type="dxa"/>
          </w:tcPr>
          <w:p w14:paraId="5BA952C0" w14:textId="48618176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</w:t>
            </w:r>
            <w:r w:rsidRPr="00400407">
              <w:rPr>
                <w:color w:val="0000FF"/>
                <w:szCs w:val="26"/>
              </w:rPr>
              <w:t>hần xử lý logic</w:t>
            </w:r>
            <w:r w:rsidR="00B37CFB">
              <w:rPr>
                <w:color w:val="0000FF"/>
                <w:szCs w:val="26"/>
                <w:lang w:val="en-US"/>
              </w:rPr>
              <w:t xml:space="preserve">, </w:t>
            </w:r>
            <w:r w:rsidRPr="00400407">
              <w:rPr>
                <w:color w:val="0000FF"/>
                <w:szCs w:val="26"/>
              </w:rPr>
              <w:t xml:space="preserve">cung cấp dữ liệu cho </w:t>
            </w:r>
            <w:r>
              <w:rPr>
                <w:color w:val="0000FF"/>
                <w:szCs w:val="26"/>
                <w:lang w:val="en-US"/>
              </w:rPr>
              <w:t>giao diện người dùng</w:t>
            </w:r>
            <w:r w:rsidR="00B37CFB">
              <w:rPr>
                <w:color w:val="0000FF"/>
                <w:szCs w:val="26"/>
                <w:lang w:val="en-US"/>
              </w:rPr>
              <w:t>, xác thực, quản lý người dùng, giao tiếp với cơ sở dữ liệu.</w:t>
            </w:r>
          </w:p>
        </w:tc>
      </w:tr>
      <w:tr w:rsidR="00CA75F9" w:rsidRPr="00940354" w14:paraId="74043766" w14:textId="77777777" w:rsidTr="00400407">
        <w:tc>
          <w:tcPr>
            <w:tcW w:w="2802" w:type="dxa"/>
          </w:tcPr>
          <w:p w14:paraId="4E8E3512" w14:textId="495B212C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Database Manager</w:t>
            </w:r>
          </w:p>
        </w:tc>
        <w:tc>
          <w:tcPr>
            <w:tcW w:w="6378" w:type="dxa"/>
          </w:tcPr>
          <w:p w14:paraId="4096CB5B" w14:textId="4AC23FDD" w:rsidR="00CA75F9" w:rsidRPr="00400407" w:rsidRDefault="0040040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Lưu trữ và q</w:t>
            </w:r>
            <w:r w:rsidR="00CA75F9" w:rsidRPr="00495BE0">
              <w:rPr>
                <w:color w:val="0000FF"/>
                <w:szCs w:val="26"/>
              </w:rPr>
              <w:t>uản lý database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</w:tbl>
    <w:p w14:paraId="7DF04554" w14:textId="77777777"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5" w:name="_Toc176927906"/>
      <w:bookmarkStart w:id="6" w:name="_Toc369451630"/>
      <w:r w:rsidRPr="008846F1">
        <w:lastRenderedPageBreak/>
        <w:t>Mô tả chi tiết từng thành phần trong hệ thống</w:t>
      </w:r>
      <w:bookmarkEnd w:id="5"/>
      <w:bookmarkEnd w:id="6"/>
    </w:p>
    <w:p w14:paraId="05A0A28D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bookmarkStart w:id="7" w:name="OLE_LINK31"/>
      <w:bookmarkStart w:id="8" w:name="OLE_LINK32"/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7E88B870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  <w:bookmarkEnd w:id="7"/>
      <w:bookmarkEnd w:id="8"/>
    </w:p>
    <w:p w14:paraId="3202A5D0" w14:textId="08A9A80A" w:rsidR="008B246D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t>Android Device (UI – Java)</w:t>
      </w:r>
    </w:p>
    <w:p w14:paraId="55F05CC3" w14:textId="60256C74" w:rsidR="008B246D" w:rsidRDefault="00F06BA2" w:rsidP="00CA75F9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16BE8745" wp14:editId="13D8CF45">
            <wp:extent cx="5732145" cy="2723515"/>
            <wp:effectExtent l="0" t="0" r="0" b="0"/>
            <wp:docPr id="1730672958" name="Picture 4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2958" name="Picture 4" descr="A picture containing text, screenshot, font, graphic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F6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3"/>
        <w:gridCol w:w="6270"/>
      </w:tblGrid>
      <w:tr w:rsidR="00F06BA2" w:rsidRPr="00495BE0" w14:paraId="0D0C91BB" w14:textId="77777777" w:rsidTr="00F06BA2">
        <w:tc>
          <w:tcPr>
            <w:tcW w:w="2973" w:type="dxa"/>
          </w:tcPr>
          <w:p w14:paraId="13FAAE49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70" w:type="dxa"/>
          </w:tcPr>
          <w:p w14:paraId="12FCF340" w14:textId="77777777" w:rsidR="00F06BA2" w:rsidRPr="00495BE0" w:rsidRDefault="00F06BA2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F06BA2" w:rsidRPr="00495BE0" w14:paraId="08A2065F" w14:textId="77777777" w:rsidTr="00F06BA2">
        <w:tc>
          <w:tcPr>
            <w:tcW w:w="2973" w:type="dxa"/>
          </w:tcPr>
          <w:p w14:paraId="3286C2A9" w14:textId="4723CF5C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SignInActivity</w:t>
            </w:r>
          </w:p>
        </w:tc>
        <w:tc>
          <w:tcPr>
            <w:tcW w:w="6270" w:type="dxa"/>
          </w:tcPr>
          <w:p w14:paraId="76E6A056" w14:textId="0016E3FA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nhập cho người dùng.</w:t>
            </w:r>
          </w:p>
        </w:tc>
      </w:tr>
      <w:tr w:rsidR="00F06BA2" w:rsidRPr="00495BE0" w14:paraId="60378005" w14:textId="77777777" w:rsidTr="00F06BA2">
        <w:tc>
          <w:tcPr>
            <w:tcW w:w="2973" w:type="dxa"/>
          </w:tcPr>
          <w:p w14:paraId="3CAC1FD1" w14:textId="43F8BE0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SignUpActivity</w:t>
            </w:r>
          </w:p>
        </w:tc>
        <w:tc>
          <w:tcPr>
            <w:tcW w:w="6270" w:type="dxa"/>
          </w:tcPr>
          <w:p w14:paraId="324D72BD" w14:textId="70E867F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giao diện đăng ký cho người dùng mới.</w:t>
            </w:r>
          </w:p>
        </w:tc>
      </w:tr>
      <w:tr w:rsidR="00F06BA2" w:rsidRPr="00495BE0" w14:paraId="3D93643C" w14:textId="77777777" w:rsidTr="00F06BA2">
        <w:tc>
          <w:tcPr>
            <w:tcW w:w="2973" w:type="dxa"/>
          </w:tcPr>
          <w:p w14:paraId="363F5E3E" w14:textId="65B378C6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TasksActivity</w:t>
            </w:r>
          </w:p>
        </w:tc>
        <w:tc>
          <w:tcPr>
            <w:tcW w:w="6270" w:type="dxa"/>
          </w:tcPr>
          <w:p w14:paraId="380F49EA" w14:textId="07DDC193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danh sách công việc</w:t>
            </w:r>
          </w:p>
        </w:tc>
      </w:tr>
      <w:tr w:rsidR="00F06BA2" w:rsidRPr="00495BE0" w14:paraId="1616636A" w14:textId="77777777" w:rsidTr="00F06BA2">
        <w:tc>
          <w:tcPr>
            <w:tcW w:w="2973" w:type="dxa"/>
          </w:tcPr>
          <w:p w14:paraId="5A791D8C" w14:textId="00C6EAFB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TaskAdapter</w:t>
            </w:r>
          </w:p>
        </w:tc>
        <w:tc>
          <w:tcPr>
            <w:tcW w:w="6270" w:type="dxa"/>
          </w:tcPr>
          <w:p w14:paraId="736F7632" w14:textId="01BCA78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phần từ trong danh sách công việc.</w:t>
            </w:r>
          </w:p>
        </w:tc>
      </w:tr>
      <w:tr w:rsidR="00F06BA2" w:rsidRPr="00495BE0" w14:paraId="13927445" w14:textId="77777777" w:rsidTr="00F06BA2">
        <w:tc>
          <w:tcPr>
            <w:tcW w:w="2973" w:type="dxa"/>
          </w:tcPr>
          <w:p w14:paraId="4DF283D4" w14:textId="4BB8E9E8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ProfileActivity</w:t>
            </w:r>
          </w:p>
        </w:tc>
        <w:tc>
          <w:tcPr>
            <w:tcW w:w="6270" w:type="dxa"/>
          </w:tcPr>
          <w:p w14:paraId="6BB82C90" w14:textId="6C236719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Hiện thi thông tin tài khoản của người dùng.</w:t>
            </w:r>
          </w:p>
        </w:tc>
      </w:tr>
      <w:tr w:rsidR="00F06BA2" w:rsidRPr="00495BE0" w14:paraId="6A8C5662" w14:textId="77777777" w:rsidTr="00F06BA2">
        <w:tc>
          <w:tcPr>
            <w:tcW w:w="2973" w:type="dxa"/>
          </w:tcPr>
          <w:p w14:paraId="73F087BC" w14:textId="20F10660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GetTaskActivity</w:t>
            </w:r>
          </w:p>
        </w:tc>
        <w:tc>
          <w:tcPr>
            <w:tcW w:w="6270" w:type="dxa"/>
          </w:tcPr>
          <w:p w14:paraId="6D943A45" w14:textId="4F2C4C5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Hiển thị chi tiết công việc.</w:t>
            </w:r>
          </w:p>
        </w:tc>
      </w:tr>
      <w:tr w:rsidR="00F06BA2" w:rsidRPr="00495BE0" w14:paraId="4C2FA8BE" w14:textId="77777777" w:rsidTr="00F06BA2">
        <w:tc>
          <w:tcPr>
            <w:tcW w:w="2973" w:type="dxa"/>
          </w:tcPr>
          <w:p w14:paraId="24DAEE68" w14:textId="3959B494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AddTaskActivity</w:t>
            </w:r>
          </w:p>
        </w:tc>
        <w:tc>
          <w:tcPr>
            <w:tcW w:w="6270" w:type="dxa"/>
          </w:tcPr>
          <w:p w14:paraId="7DF8C878" w14:textId="6B15EE1A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9" w:name="OLE_LINK35"/>
            <w:bookmarkStart w:id="10" w:name="OLE_LINK36"/>
            <w:r>
              <w:rPr>
                <w:color w:val="0000FF"/>
                <w:szCs w:val="26"/>
                <w:lang w:val="en-US"/>
              </w:rPr>
              <w:t>Hiển thị giao diện để thêm công việc mới.</w:t>
            </w:r>
            <w:bookmarkEnd w:id="9"/>
            <w:bookmarkEnd w:id="10"/>
          </w:p>
        </w:tc>
      </w:tr>
      <w:tr w:rsidR="00F06BA2" w:rsidRPr="00495BE0" w14:paraId="6429E5DB" w14:textId="77777777" w:rsidTr="00F06BA2">
        <w:tc>
          <w:tcPr>
            <w:tcW w:w="2973" w:type="dxa"/>
          </w:tcPr>
          <w:p w14:paraId="5B695252" w14:textId="4EF54AF5" w:rsidR="00F06BA2" w:rsidRP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DeleteTaskActivity</w:t>
            </w:r>
          </w:p>
        </w:tc>
        <w:tc>
          <w:tcPr>
            <w:tcW w:w="6270" w:type="dxa"/>
          </w:tcPr>
          <w:p w14:paraId="7287F0B3" w14:textId="3E5A1D49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Hiển thị giao diện để xoá công việc.</w:t>
            </w:r>
          </w:p>
        </w:tc>
      </w:tr>
      <w:tr w:rsidR="00F06BA2" w:rsidRPr="00495BE0" w14:paraId="1D83369B" w14:textId="77777777" w:rsidTr="00F06BA2">
        <w:tc>
          <w:tcPr>
            <w:tcW w:w="2973" w:type="dxa"/>
          </w:tcPr>
          <w:p w14:paraId="6E59B769" w14:textId="2134E107" w:rsidR="00F06BA2" w:rsidRDefault="00F06BA2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UpdateTaskActivity</w:t>
            </w:r>
          </w:p>
        </w:tc>
        <w:tc>
          <w:tcPr>
            <w:tcW w:w="6270" w:type="dxa"/>
          </w:tcPr>
          <w:p w14:paraId="02DE1974" w14:textId="42953AAA" w:rsidR="00F06BA2" w:rsidRPr="00495BE0" w:rsidRDefault="00F06BA2" w:rsidP="00D35389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Hiển thị giao diện để chỉnh sửa công việc.</w:t>
            </w:r>
          </w:p>
        </w:tc>
      </w:tr>
    </w:tbl>
    <w:p w14:paraId="1F9946EF" w14:textId="77777777" w:rsidR="00F06BA2" w:rsidRDefault="00F06BA2" w:rsidP="00CA75F9">
      <w:pPr>
        <w:spacing w:line="360" w:lineRule="auto"/>
        <w:rPr>
          <w:i/>
          <w:color w:val="0000FF"/>
          <w:lang w:val="en-US"/>
        </w:rPr>
      </w:pPr>
    </w:p>
    <w:p w14:paraId="2F98E1E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44B835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02610168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64A0C68D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27A00CE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70E25460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341BA0A2" w14:textId="77777777" w:rsidR="00C84D9F" w:rsidRDefault="00C84D9F" w:rsidP="00CA75F9">
      <w:pPr>
        <w:spacing w:line="360" w:lineRule="auto"/>
        <w:rPr>
          <w:i/>
          <w:color w:val="0000FF"/>
          <w:lang w:val="en-US"/>
        </w:rPr>
      </w:pPr>
    </w:p>
    <w:p w14:paraId="52C685E1" w14:textId="253F196E" w:rsidR="00F06BA2" w:rsidRPr="00C84D9F" w:rsidRDefault="00F06BA2" w:rsidP="00F06BA2">
      <w:pPr>
        <w:pStyle w:val="ListParagraph"/>
        <w:numPr>
          <w:ilvl w:val="0"/>
          <w:numId w:val="37"/>
        </w:numPr>
        <w:spacing w:line="360" w:lineRule="auto"/>
        <w:rPr>
          <w:b/>
          <w:bCs/>
          <w:i/>
          <w:color w:val="000000" w:themeColor="text1"/>
          <w:lang w:val="en-US"/>
        </w:rPr>
      </w:pPr>
      <w:r w:rsidRPr="00C84D9F">
        <w:rPr>
          <w:b/>
          <w:bCs/>
          <w:i/>
          <w:color w:val="000000" w:themeColor="text1"/>
          <w:lang w:val="en-US"/>
        </w:rPr>
        <w:lastRenderedPageBreak/>
        <w:t>Backend Manager</w:t>
      </w:r>
      <w:r w:rsidR="00C84D9F" w:rsidRPr="00C84D9F">
        <w:rPr>
          <w:b/>
          <w:bCs/>
          <w:i/>
          <w:color w:val="000000" w:themeColor="text1"/>
          <w:lang w:val="en-US"/>
        </w:rPr>
        <w:t xml:space="preserve"> (Spring boot Framework – Java)</w:t>
      </w:r>
    </w:p>
    <w:p w14:paraId="02D5CCA6" w14:textId="51923807" w:rsid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53B21499" wp14:editId="3EAE7499">
            <wp:extent cx="3632200" cy="3124200"/>
            <wp:effectExtent l="0" t="0" r="0" b="0"/>
            <wp:docPr id="148909694" name="Picture 5" descr="A picture containing text, screenshot, fon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694" name="Picture 5" descr="A picture containing text, screenshot, font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182" w14:textId="77777777" w:rsidR="00C84D9F" w:rsidRPr="00C84D9F" w:rsidRDefault="00C84D9F" w:rsidP="00C84D9F">
      <w:pPr>
        <w:spacing w:line="360" w:lineRule="auto"/>
        <w:jc w:val="center"/>
        <w:rPr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2"/>
        <w:gridCol w:w="6441"/>
      </w:tblGrid>
      <w:tr w:rsidR="00CA75F9" w:rsidRPr="008846F1" w14:paraId="56C91E8E" w14:textId="77777777" w:rsidTr="00C84D9F">
        <w:tc>
          <w:tcPr>
            <w:tcW w:w="2802" w:type="dxa"/>
          </w:tcPr>
          <w:p w14:paraId="259E3775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bookmarkStart w:id="11" w:name="_Hlk138759581"/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41" w:type="dxa"/>
          </w:tcPr>
          <w:p w14:paraId="41C251C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1DCF5CB8" w14:textId="77777777" w:rsidTr="00C84D9F">
        <w:tc>
          <w:tcPr>
            <w:tcW w:w="2802" w:type="dxa"/>
          </w:tcPr>
          <w:p w14:paraId="7CA61BCD" w14:textId="72CC06EC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TaskService</w:t>
            </w:r>
          </w:p>
        </w:tc>
        <w:tc>
          <w:tcPr>
            <w:tcW w:w="6441" w:type="dxa"/>
          </w:tcPr>
          <w:p w14:paraId="0B858F19" w14:textId="5D3FF808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Quản lý nghiệp vụ liên quan đến công việc (tạo, sửa, xóa, hiển thị)</w:t>
            </w:r>
          </w:p>
        </w:tc>
      </w:tr>
      <w:tr w:rsidR="00CA75F9" w:rsidRPr="008846F1" w14:paraId="5641F777" w14:textId="77777777" w:rsidTr="00C84D9F">
        <w:tc>
          <w:tcPr>
            <w:tcW w:w="2802" w:type="dxa"/>
          </w:tcPr>
          <w:p w14:paraId="3724BFE2" w14:textId="1F850CFA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UserService</w:t>
            </w:r>
          </w:p>
        </w:tc>
        <w:tc>
          <w:tcPr>
            <w:tcW w:w="6441" w:type="dxa"/>
          </w:tcPr>
          <w:p w14:paraId="17E20E0E" w14:textId="3C1DC5F4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Quản lý nghiệp vụ liên quan đến người dùng (tạo, xác thực, xoá)</w:t>
            </w:r>
          </w:p>
        </w:tc>
      </w:tr>
      <w:tr w:rsidR="00CA75F9" w:rsidRPr="008846F1" w14:paraId="135290FD" w14:textId="77777777" w:rsidTr="00C84D9F">
        <w:tc>
          <w:tcPr>
            <w:tcW w:w="2802" w:type="dxa"/>
          </w:tcPr>
          <w:p w14:paraId="3BBF7BE7" w14:textId="2362CF99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TaskController</w:t>
            </w:r>
          </w:p>
        </w:tc>
        <w:tc>
          <w:tcPr>
            <w:tcW w:w="6441" w:type="dxa"/>
          </w:tcPr>
          <w:p w14:paraId="3C01276F" w14:textId="16003BEC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>Xử lý yêu cầu từ giao diện người dùng và gọi các phương thức từ TaskService.</w:t>
            </w:r>
          </w:p>
        </w:tc>
      </w:tr>
      <w:tr w:rsidR="00CA75F9" w:rsidRPr="008846F1" w14:paraId="38C49367" w14:textId="77777777" w:rsidTr="00C84D9F">
        <w:tc>
          <w:tcPr>
            <w:tcW w:w="2802" w:type="dxa"/>
          </w:tcPr>
          <w:p w14:paraId="6190EE35" w14:textId="3A27E100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UserController</w:t>
            </w:r>
          </w:p>
        </w:tc>
        <w:tc>
          <w:tcPr>
            <w:tcW w:w="6441" w:type="dxa"/>
          </w:tcPr>
          <w:p w14:paraId="100F5F38" w14:textId="08BD367B" w:rsidR="00CA75F9" w:rsidRPr="00495BE0" w:rsidRDefault="00C84D9F" w:rsidP="00F10F04">
            <w:pPr>
              <w:spacing w:line="240" w:lineRule="auto"/>
              <w:rPr>
                <w:color w:val="0000FF"/>
                <w:szCs w:val="26"/>
              </w:rPr>
            </w:pPr>
            <w:r w:rsidRPr="00C84D9F">
              <w:rPr>
                <w:color w:val="0000FF"/>
                <w:szCs w:val="26"/>
              </w:rPr>
              <w:t xml:space="preserve">Xử lý yêu cầu từ giao diện người dùng và gọi các phương thức từ </w:t>
            </w:r>
            <w:r>
              <w:rPr>
                <w:color w:val="0000FF"/>
                <w:szCs w:val="26"/>
                <w:lang w:val="en-US"/>
              </w:rPr>
              <w:t>User</w:t>
            </w:r>
            <w:r w:rsidRPr="00C84D9F">
              <w:rPr>
                <w:color w:val="0000FF"/>
                <w:szCs w:val="26"/>
              </w:rPr>
              <w:t>Service.</w:t>
            </w:r>
          </w:p>
        </w:tc>
      </w:tr>
      <w:tr w:rsidR="00CA75F9" w:rsidRPr="008846F1" w14:paraId="378B4DA1" w14:textId="77777777" w:rsidTr="00C84D9F">
        <w:tc>
          <w:tcPr>
            <w:tcW w:w="2802" w:type="dxa"/>
          </w:tcPr>
          <w:p w14:paraId="6857A8C3" w14:textId="51E17B55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</w:t>
            </w:r>
          </w:p>
        </w:tc>
        <w:tc>
          <w:tcPr>
            <w:tcW w:w="6441" w:type="dxa"/>
          </w:tcPr>
          <w:p w14:paraId="05F23296" w14:textId="6F343C83" w:rsidR="00CA75F9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Đối tượng đại diện cho một công việc, bao gồm các thuộc tính như id, tiêu đề, mô tả, ngày tạo, trạng thái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8846F1" w14:paraId="7FA79633" w14:textId="77777777" w:rsidTr="00C84D9F">
        <w:tc>
          <w:tcPr>
            <w:tcW w:w="2802" w:type="dxa"/>
          </w:tcPr>
          <w:p w14:paraId="116048FF" w14:textId="208A3811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</w:t>
            </w:r>
          </w:p>
        </w:tc>
        <w:tc>
          <w:tcPr>
            <w:tcW w:w="6441" w:type="dxa"/>
          </w:tcPr>
          <w:p w14:paraId="35DD237F" w14:textId="31D5574E" w:rsidR="00C84D9F" w:rsidRPr="00C84D9F" w:rsidRDefault="00C84D9F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Đối tượng đại diện cho một người dùng, bao gồm các thuộc tính như id, </w:t>
            </w:r>
            <w:r>
              <w:rPr>
                <w:color w:val="0000FF"/>
                <w:szCs w:val="26"/>
                <w:lang w:val="en-US"/>
              </w:rPr>
              <w:t>email</w:t>
            </w:r>
            <w:r w:rsidRPr="00C84D9F">
              <w:rPr>
                <w:color w:val="0000FF"/>
                <w:szCs w:val="26"/>
              </w:rPr>
              <w:t>, mật khẩu</w:t>
            </w:r>
            <w:r>
              <w:rPr>
                <w:color w:val="0000FF"/>
                <w:szCs w:val="26"/>
                <w:lang w:val="en-US"/>
              </w:rPr>
              <w:t>, tên người dùng, địa chỉ, số điện thoại, ngày sinh.</w:t>
            </w:r>
          </w:p>
        </w:tc>
      </w:tr>
      <w:bookmarkEnd w:id="11"/>
    </w:tbl>
    <w:p w14:paraId="762DE89C" w14:textId="77777777" w:rsidR="00CA75F9" w:rsidRDefault="00CA75F9" w:rsidP="00CA75F9">
      <w:pPr>
        <w:rPr>
          <w:i/>
          <w:lang w:val="en-US"/>
        </w:rPr>
      </w:pPr>
    </w:p>
    <w:p w14:paraId="36B88175" w14:textId="77777777" w:rsidR="00C84D9F" w:rsidRDefault="00C84D9F" w:rsidP="00CA75F9">
      <w:pPr>
        <w:rPr>
          <w:i/>
          <w:lang w:val="en-US"/>
        </w:rPr>
      </w:pPr>
    </w:p>
    <w:p w14:paraId="5D8F3AFE" w14:textId="77777777" w:rsidR="00C84D9F" w:rsidRDefault="00C84D9F" w:rsidP="00CA75F9">
      <w:pPr>
        <w:rPr>
          <w:i/>
          <w:lang w:val="en-US"/>
        </w:rPr>
      </w:pPr>
    </w:p>
    <w:p w14:paraId="08EB2429" w14:textId="77777777" w:rsidR="00C84D9F" w:rsidRDefault="00C84D9F" w:rsidP="00CA75F9">
      <w:pPr>
        <w:rPr>
          <w:i/>
          <w:lang w:val="en-US"/>
        </w:rPr>
      </w:pPr>
    </w:p>
    <w:p w14:paraId="07B163D7" w14:textId="47803B1E" w:rsidR="00C84D9F" w:rsidRPr="00C84D9F" w:rsidRDefault="00C84D9F" w:rsidP="00C84D9F">
      <w:pPr>
        <w:pStyle w:val="ListParagraph"/>
        <w:numPr>
          <w:ilvl w:val="0"/>
          <w:numId w:val="37"/>
        </w:numPr>
        <w:rPr>
          <w:b/>
          <w:bCs/>
          <w:i/>
          <w:lang w:val="en-US"/>
        </w:rPr>
      </w:pPr>
      <w:r w:rsidRPr="00C84D9F">
        <w:rPr>
          <w:b/>
          <w:bCs/>
          <w:i/>
          <w:lang w:val="en-US"/>
        </w:rPr>
        <w:t>Database Mana</w:t>
      </w:r>
      <w:r>
        <w:rPr>
          <w:b/>
          <w:bCs/>
          <w:i/>
          <w:lang w:val="en-US"/>
        </w:rPr>
        <w:t>g</w:t>
      </w:r>
      <w:r w:rsidRPr="00C84D9F">
        <w:rPr>
          <w:b/>
          <w:bCs/>
          <w:i/>
          <w:lang w:val="en-US"/>
        </w:rPr>
        <w:t>er (PostgreSQL)</w:t>
      </w:r>
    </w:p>
    <w:p w14:paraId="4273D0F0" w14:textId="0F1276A1" w:rsidR="00C84D9F" w:rsidRDefault="00C84D9F" w:rsidP="00C84D9F">
      <w:pPr>
        <w:pStyle w:val="ListParagraph"/>
        <w:jc w:val="center"/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25DB5EF" wp14:editId="531990E8">
            <wp:extent cx="4203700" cy="2413000"/>
            <wp:effectExtent l="0" t="0" r="0" b="0"/>
            <wp:docPr id="1925567951" name="Picture 6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7951" name="Picture 6" descr="A picture containing text, screenshot, font, graph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1607" w14:textId="77777777" w:rsidR="00C84D9F" w:rsidRPr="00C84D9F" w:rsidRDefault="00C84D9F" w:rsidP="00C84D9F">
      <w:pPr>
        <w:pStyle w:val="ListParagraph"/>
        <w:jc w:val="center"/>
        <w:rPr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C84D9F" w:rsidRPr="00495BE0" w14:paraId="1C51000C" w14:textId="77777777" w:rsidTr="00C84D9F">
        <w:tc>
          <w:tcPr>
            <w:tcW w:w="2518" w:type="dxa"/>
          </w:tcPr>
          <w:p w14:paraId="70775F9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725" w:type="dxa"/>
          </w:tcPr>
          <w:p w14:paraId="2E9B7129" w14:textId="77777777" w:rsidR="00C84D9F" w:rsidRPr="00495BE0" w:rsidRDefault="00C84D9F" w:rsidP="00D35389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4D9F" w:rsidRPr="00495BE0" w14:paraId="2E6076A4" w14:textId="77777777" w:rsidTr="00C84D9F">
        <w:tc>
          <w:tcPr>
            <w:tcW w:w="2518" w:type="dxa"/>
          </w:tcPr>
          <w:p w14:paraId="6A7B9124" w14:textId="373390B8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bookmarkStart w:id="12" w:name="_Hlk138764117"/>
            <w:r>
              <w:rPr>
                <w:color w:val="0000FF"/>
                <w:szCs w:val="26"/>
                <w:lang w:val="en-US"/>
              </w:rPr>
              <w:t>TaskRepository</w:t>
            </w:r>
          </w:p>
        </w:tc>
        <w:tc>
          <w:tcPr>
            <w:tcW w:w="6725" w:type="dxa"/>
          </w:tcPr>
          <w:p w14:paraId="217C088B" w14:textId="603BA0A4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Giao tiếp với cơ sở dữ liệu để thực hiện các truy vấn liên quan đến công việc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bookmarkEnd w:id="12"/>
      <w:tr w:rsidR="00C84D9F" w:rsidRPr="00C84D9F" w14:paraId="314CD583" w14:textId="77777777" w:rsidTr="00C84D9F">
        <w:tc>
          <w:tcPr>
            <w:tcW w:w="2518" w:type="dxa"/>
          </w:tcPr>
          <w:p w14:paraId="45B4499E" w14:textId="6E0816D8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UserRepository</w:t>
            </w:r>
          </w:p>
        </w:tc>
        <w:tc>
          <w:tcPr>
            <w:tcW w:w="6725" w:type="dxa"/>
          </w:tcPr>
          <w:p w14:paraId="30791CA6" w14:textId="580A5953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  <w:lang w:val="en-US"/>
              </w:rPr>
              <w:t xml:space="preserve">Giao tiếp với cơ sở dữ liệu để thực hiện các truy vấn liên quan đến </w:t>
            </w: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84D9F" w:rsidRPr="00495BE0" w14:paraId="70CC1562" w14:textId="77777777" w:rsidTr="00C84D9F">
        <w:tc>
          <w:tcPr>
            <w:tcW w:w="2518" w:type="dxa"/>
          </w:tcPr>
          <w:p w14:paraId="6BA7C7D2" w14:textId="2A737B40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TaskEntity</w:t>
            </w:r>
          </w:p>
        </w:tc>
        <w:tc>
          <w:tcPr>
            <w:tcW w:w="6725" w:type="dxa"/>
          </w:tcPr>
          <w:p w14:paraId="1EA9BD33" w14:textId="3A9521B1" w:rsidR="00C84D9F" w:rsidRPr="00C84D9F" w:rsidRDefault="00C84D9F" w:rsidP="00C84D9F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>Đại diện cho bản ghi công việc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84D9F" w:rsidRPr="00495BE0" w14:paraId="4BDA3FC6" w14:textId="77777777" w:rsidTr="00C84D9F">
        <w:tc>
          <w:tcPr>
            <w:tcW w:w="2518" w:type="dxa"/>
          </w:tcPr>
          <w:p w14:paraId="605D31DB" w14:textId="0E0713C0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UserEntity</w:t>
            </w:r>
          </w:p>
        </w:tc>
        <w:tc>
          <w:tcPr>
            <w:tcW w:w="6725" w:type="dxa"/>
          </w:tcPr>
          <w:p w14:paraId="724E95EB" w14:textId="1575B85E" w:rsidR="00C84D9F" w:rsidRPr="00C84D9F" w:rsidRDefault="00C84D9F" w:rsidP="00D35389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 w:rsidRPr="00C84D9F">
              <w:rPr>
                <w:color w:val="0000FF"/>
                <w:szCs w:val="26"/>
              </w:rPr>
              <w:t xml:space="preserve">Đại diện cho bản ghi </w:t>
            </w:r>
            <w:r>
              <w:rPr>
                <w:color w:val="0000FF"/>
                <w:szCs w:val="26"/>
                <w:lang w:val="en-US"/>
              </w:rPr>
              <w:t>người dùng</w:t>
            </w:r>
            <w:r w:rsidRPr="00C84D9F">
              <w:rPr>
                <w:color w:val="0000FF"/>
                <w:szCs w:val="26"/>
              </w:rPr>
              <w:t xml:space="preserve"> trong cơ sở dữ liệu</w:t>
            </w:r>
            <w:r>
              <w:rPr>
                <w:color w:val="0000FF"/>
                <w:szCs w:val="26"/>
                <w:lang w:val="en-US"/>
              </w:rPr>
              <w:t>.</w:t>
            </w:r>
          </w:p>
        </w:tc>
      </w:tr>
      <w:tr w:rsidR="00CA75F9" w14:paraId="2CB18CBB" w14:textId="77777777" w:rsidTr="00C84D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439"/>
        </w:trPr>
        <w:tc>
          <w:tcPr>
            <w:tcW w:w="2518" w:type="dxa"/>
            <w:vAlign w:val="center"/>
          </w:tcPr>
          <w:p w14:paraId="22E4778A" w14:textId="77777777" w:rsidR="00CA75F9" w:rsidRPr="00CA75F9" w:rsidRDefault="00CA75F9" w:rsidP="00C84D9F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6725" w:type="dxa"/>
          </w:tcPr>
          <w:p w14:paraId="57FDD5B2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E548CE1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503D06C" w14:textId="77777777" w:rsidR="00C84D9F" w:rsidRDefault="00C84D9F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</w:p>
          <w:p w14:paraId="31CAAF1E" w14:textId="4CAD7239" w:rsidR="00CA75F9" w:rsidRDefault="00CA75F9" w:rsidP="00C84D9F">
            <w:pPr>
              <w:spacing w:line="360" w:lineRule="auto"/>
              <w:jc w:val="center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47ACDE66" w14:textId="77777777" w:rsidR="00CA75F9" w:rsidRDefault="00CA75F9" w:rsidP="00C84D9F">
            <w:pPr>
              <w:numPr>
                <w:ilvl w:val="0"/>
                <w:numId w:val="36"/>
              </w:numPr>
              <w:spacing w:line="360" w:lineRule="auto"/>
              <w:jc w:val="center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4DDCDA5A" w14:textId="77777777" w:rsidR="00CA75F9" w:rsidRPr="000D1CAE" w:rsidRDefault="00CA75F9" w:rsidP="00C84D9F">
            <w:pPr>
              <w:numPr>
                <w:ilvl w:val="0"/>
                <w:numId w:val="36"/>
              </w:numPr>
              <w:spacing w:line="360" w:lineRule="auto"/>
              <w:jc w:val="center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3270BA33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29A40F52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99C1" w14:textId="77777777" w:rsidR="00EB45AD" w:rsidRDefault="00EB45AD">
      <w:r>
        <w:separator/>
      </w:r>
    </w:p>
  </w:endnote>
  <w:endnote w:type="continuationSeparator" w:id="0">
    <w:p w14:paraId="34252B22" w14:textId="77777777" w:rsidR="00EB45AD" w:rsidRDefault="00EB4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4B1E4" w14:textId="77777777" w:rsidR="00745D7F" w:rsidRDefault="00745D7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278FAF06" wp14:editId="4E3A4A5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0"/>
          <wp:wrapNone/>
          <wp:docPr id="1295947071" name="Picture 12959470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367720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417D13D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F19598C" wp14:editId="0A8D5576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0C2FCC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28E17F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7447" w14:textId="77777777" w:rsidR="00EB45AD" w:rsidRDefault="00EB45AD">
      <w:r>
        <w:separator/>
      </w:r>
    </w:p>
  </w:footnote>
  <w:footnote w:type="continuationSeparator" w:id="0">
    <w:p w14:paraId="35BE64BA" w14:textId="77777777" w:rsidR="00EB45AD" w:rsidRDefault="00EB4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4AC2" w14:textId="77777777" w:rsidR="00745D7F" w:rsidRDefault="00745D7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1017DE" wp14:editId="72706C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FA07A2" id="Freeform 1" o:spid="_x0000_s1026" style="position:absolute;margin-left:0;margin-top:0;width:93.15pt;height:813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&#13;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DF4B8F9" wp14:editId="10690273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07D342" w14:textId="77777777" w:rsidR="00745D7F" w:rsidRDefault="00745D7F">
    <w:pPr>
      <w:pStyle w:val="Title"/>
      <w:rPr>
        <w:lang w:val="en-US"/>
      </w:rPr>
    </w:pPr>
  </w:p>
  <w:p w14:paraId="48408290" w14:textId="77777777" w:rsidR="00745D7F" w:rsidRDefault="00745D7F">
    <w:pPr>
      <w:rPr>
        <w:lang w:val="en-US"/>
      </w:rPr>
    </w:pPr>
  </w:p>
  <w:p w14:paraId="6DDDA441" w14:textId="77777777" w:rsidR="00745D7F" w:rsidRDefault="00745D7F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AF33890" w14:textId="77777777" w:rsidR="00745D7F" w:rsidRDefault="00745D7F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F7A2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30CA99C" wp14:editId="27D3B026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A8994FE" w14:textId="77777777" w:rsidTr="008D3541">
      <w:tc>
        <w:tcPr>
          <w:tcW w:w="6623" w:type="dxa"/>
          <w:shd w:val="clear" w:color="auto" w:fill="auto"/>
        </w:tcPr>
        <w:p w14:paraId="2833CA75" w14:textId="68666D92" w:rsidR="00E95D0C" w:rsidRPr="008D3541" w:rsidRDefault="00745D7F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Ứng dụng tạo việc cần làm</w:t>
          </w:r>
        </w:p>
      </w:tc>
      <w:tc>
        <w:tcPr>
          <w:tcW w:w="2845" w:type="dxa"/>
          <w:shd w:val="clear" w:color="auto" w:fill="auto"/>
        </w:tcPr>
        <w:p w14:paraId="65EAC4B7" w14:textId="060738ED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45D7F">
            <w:rPr>
              <w:color w:val="0000FF"/>
              <w:lang w:val="en-US"/>
            </w:rPr>
            <w:t>2.0</w:t>
          </w:r>
        </w:p>
      </w:tc>
    </w:tr>
    <w:tr w:rsidR="00E95D0C" w14:paraId="62223763" w14:textId="77777777" w:rsidTr="008D3541">
      <w:tc>
        <w:tcPr>
          <w:tcW w:w="6623" w:type="dxa"/>
          <w:shd w:val="clear" w:color="auto" w:fill="auto"/>
        </w:tcPr>
        <w:p w14:paraId="0B25BF6D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22D6255" w14:textId="1F9ED473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A3180E">
            <w:rPr>
              <w:color w:val="0000FF"/>
              <w:lang w:val="en-US"/>
            </w:rPr>
            <w:t>22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06</w:t>
          </w:r>
          <w:r w:rsidRPr="008D3541">
            <w:rPr>
              <w:color w:val="0000FF"/>
              <w:lang w:val="en-US"/>
            </w:rPr>
            <w:t>/</w:t>
          </w:r>
          <w:r w:rsidR="00745D7F">
            <w:rPr>
              <w:color w:val="0000FF"/>
              <w:lang w:val="en-US"/>
            </w:rPr>
            <w:t>2023</w:t>
          </w:r>
        </w:p>
      </w:tc>
    </w:tr>
  </w:tbl>
  <w:p w14:paraId="55B3A901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7475549"/>
    <w:multiLevelType w:val="hybridMultilevel"/>
    <w:tmpl w:val="5A362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9878070">
    <w:abstractNumId w:val="0"/>
  </w:num>
  <w:num w:numId="2" w16cid:durableId="28871118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66297558">
    <w:abstractNumId w:val="19"/>
  </w:num>
  <w:num w:numId="4" w16cid:durableId="595671205">
    <w:abstractNumId w:val="17"/>
  </w:num>
  <w:num w:numId="5" w16cid:durableId="1381831103">
    <w:abstractNumId w:val="20"/>
  </w:num>
  <w:num w:numId="6" w16cid:durableId="1788961953">
    <w:abstractNumId w:val="10"/>
  </w:num>
  <w:num w:numId="7" w16cid:durableId="1269774641">
    <w:abstractNumId w:val="21"/>
  </w:num>
  <w:num w:numId="8" w16cid:durableId="751925993">
    <w:abstractNumId w:val="26"/>
  </w:num>
  <w:num w:numId="9" w16cid:durableId="503932568">
    <w:abstractNumId w:val="13"/>
  </w:num>
  <w:num w:numId="10" w16cid:durableId="1038748803">
    <w:abstractNumId w:val="7"/>
  </w:num>
  <w:num w:numId="11" w16cid:durableId="1638215862">
    <w:abstractNumId w:val="31"/>
  </w:num>
  <w:num w:numId="12" w16cid:durableId="1901330438">
    <w:abstractNumId w:val="27"/>
  </w:num>
  <w:num w:numId="13" w16cid:durableId="578176369">
    <w:abstractNumId w:val="25"/>
  </w:num>
  <w:num w:numId="14" w16cid:durableId="1289818280">
    <w:abstractNumId w:val="2"/>
  </w:num>
  <w:num w:numId="15" w16cid:durableId="1892499808">
    <w:abstractNumId w:val="4"/>
  </w:num>
  <w:num w:numId="16" w16cid:durableId="707074625">
    <w:abstractNumId w:val="24"/>
  </w:num>
  <w:num w:numId="17" w16cid:durableId="2095660682">
    <w:abstractNumId w:val="29"/>
  </w:num>
  <w:num w:numId="18" w16cid:durableId="537163970">
    <w:abstractNumId w:val="12"/>
  </w:num>
  <w:num w:numId="19" w16cid:durableId="1745837830">
    <w:abstractNumId w:val="23"/>
  </w:num>
  <w:num w:numId="20" w16cid:durableId="1115827991">
    <w:abstractNumId w:val="28"/>
  </w:num>
  <w:num w:numId="21" w16cid:durableId="416944617">
    <w:abstractNumId w:val="30"/>
  </w:num>
  <w:num w:numId="22" w16cid:durableId="1521970425">
    <w:abstractNumId w:val="8"/>
  </w:num>
  <w:num w:numId="23" w16cid:durableId="1597519030">
    <w:abstractNumId w:val="16"/>
  </w:num>
  <w:num w:numId="24" w16cid:durableId="1380518326">
    <w:abstractNumId w:val="5"/>
  </w:num>
  <w:num w:numId="25" w16cid:durableId="1185678110">
    <w:abstractNumId w:val="3"/>
  </w:num>
  <w:num w:numId="26" w16cid:durableId="835654811">
    <w:abstractNumId w:val="15"/>
  </w:num>
  <w:num w:numId="27" w16cid:durableId="342896194">
    <w:abstractNumId w:val="22"/>
  </w:num>
  <w:num w:numId="28" w16cid:durableId="611664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58403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2495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926010">
    <w:abstractNumId w:val="14"/>
  </w:num>
  <w:num w:numId="32" w16cid:durableId="637566103">
    <w:abstractNumId w:val="0"/>
  </w:num>
  <w:num w:numId="33" w16cid:durableId="1242638115">
    <w:abstractNumId w:val="0"/>
  </w:num>
  <w:num w:numId="34" w16cid:durableId="413162850">
    <w:abstractNumId w:val="18"/>
  </w:num>
  <w:num w:numId="35" w16cid:durableId="86117320">
    <w:abstractNumId w:val="11"/>
  </w:num>
  <w:num w:numId="36" w16cid:durableId="688339960">
    <w:abstractNumId w:val="6"/>
  </w:num>
  <w:num w:numId="37" w16cid:durableId="3584351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B35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00407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45D7F"/>
    <w:rsid w:val="007A1DE8"/>
    <w:rsid w:val="007F21C9"/>
    <w:rsid w:val="008243D9"/>
    <w:rsid w:val="008B246D"/>
    <w:rsid w:val="008D3541"/>
    <w:rsid w:val="00984338"/>
    <w:rsid w:val="0099744F"/>
    <w:rsid w:val="009B2AFC"/>
    <w:rsid w:val="009F47F5"/>
    <w:rsid w:val="00A23833"/>
    <w:rsid w:val="00A3180E"/>
    <w:rsid w:val="00A544E7"/>
    <w:rsid w:val="00A638EF"/>
    <w:rsid w:val="00B37CFB"/>
    <w:rsid w:val="00B871C5"/>
    <w:rsid w:val="00BB5444"/>
    <w:rsid w:val="00C14AB8"/>
    <w:rsid w:val="00C74D6D"/>
    <w:rsid w:val="00C84D9F"/>
    <w:rsid w:val="00CA215B"/>
    <w:rsid w:val="00CA52C8"/>
    <w:rsid w:val="00CA75F9"/>
    <w:rsid w:val="00D234F3"/>
    <w:rsid w:val="00D328EA"/>
    <w:rsid w:val="00D5604A"/>
    <w:rsid w:val="00DA2A6D"/>
    <w:rsid w:val="00DC363E"/>
    <w:rsid w:val="00DD57E3"/>
    <w:rsid w:val="00E95D0C"/>
    <w:rsid w:val="00EB45AD"/>
    <w:rsid w:val="00F06BA2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2A4E170"/>
  <w15:docId w15:val="{DB8C7B35-EAC0-9646-8580-1229BA76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D9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character" w:customStyle="1" w:styleId="FooterChar">
    <w:name w:val="Footer Char"/>
    <w:basedOn w:val="DefaultParagraphFont"/>
    <w:link w:val="Footer"/>
    <w:rsid w:val="00745D7F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0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D:\RUP511b12\wordtmpl\templates\req\Vision.dot</Template>
  <TotalTime>92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3350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VĂN LÝ HẢI</cp:lastModifiedBy>
  <cp:revision>12</cp:revision>
  <cp:lastPrinted>2013-12-07T15:58:00Z</cp:lastPrinted>
  <dcterms:created xsi:type="dcterms:W3CDTF">2013-10-13T11:17:00Z</dcterms:created>
  <dcterms:modified xsi:type="dcterms:W3CDTF">2023-06-27T12:10:00Z</dcterms:modified>
</cp:coreProperties>
</file>